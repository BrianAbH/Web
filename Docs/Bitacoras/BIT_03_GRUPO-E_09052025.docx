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77777777" w:rsidR="00DE4088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principal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2C954057" w:rsidR="00EF74DB" w:rsidRPr="00540241" w:rsidRDefault="00AB0306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1041F5" w:rsidRPr="00540241">
              <w:rPr>
                <w:rFonts w:ascii="Times New Roman" w:hAnsi="Times New Roman"/>
                <w:sz w:val="24"/>
                <w:szCs w:val="24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6C206F3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1</w:t>
            </w:r>
            <w:r w:rsidR="007D1EBA">
              <w:rPr>
                <w:rFonts w:ascii="Times New Roman" w:hAnsi="Times New Roman"/>
                <w:sz w:val="24"/>
                <w:szCs w:val="24"/>
              </w:rPr>
              <w:t>2</w:t>
            </w:r>
            <w:r w:rsidRPr="00540241">
              <w:rPr>
                <w:rFonts w:ascii="Times New Roman" w:hAnsi="Times New Roman"/>
                <w:sz w:val="24"/>
                <w:szCs w:val="24"/>
              </w:rPr>
              <w:t>:0</w:t>
            </w:r>
            <w:r w:rsidR="007D1EBA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75F967D4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1</w:t>
            </w:r>
            <w:r w:rsidR="007D1EBA">
              <w:rPr>
                <w:rFonts w:ascii="Times New Roman" w:hAnsi="Times New Roman"/>
                <w:sz w:val="24"/>
                <w:szCs w:val="24"/>
              </w:rPr>
              <w:t>2:55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Hector Jeremias Chiriguaya Vasquez</w:t>
            </w:r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5C56074D" w14:textId="68CDAAA5" w:rsidR="000F3A63" w:rsidRDefault="00567730" w:rsidP="000F3A63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540241">
        <w:rPr>
          <w:rFonts w:ascii="Times New Roman" w:hAnsi="Times New Roman"/>
          <w:i/>
          <w:sz w:val="24"/>
          <w:szCs w:val="24"/>
        </w:rPr>
        <w:t>Se realiz</w:t>
      </w:r>
      <w:r w:rsidR="00753E1F">
        <w:rPr>
          <w:rFonts w:ascii="Times New Roman" w:hAnsi="Times New Roman"/>
          <w:i/>
          <w:sz w:val="24"/>
          <w:szCs w:val="24"/>
        </w:rPr>
        <w:t>ó</w:t>
      </w:r>
      <w:r w:rsidRPr="00540241">
        <w:rPr>
          <w:rFonts w:ascii="Times New Roman" w:hAnsi="Times New Roman"/>
          <w:i/>
          <w:sz w:val="24"/>
          <w:szCs w:val="24"/>
        </w:rPr>
        <w:t xml:space="preserve"> la </w:t>
      </w:r>
      <w:r w:rsidR="000F3A63">
        <w:rPr>
          <w:rFonts w:ascii="Times New Roman" w:hAnsi="Times New Roman"/>
          <w:i/>
          <w:sz w:val="24"/>
          <w:szCs w:val="24"/>
        </w:rPr>
        <w:t>tercera</w:t>
      </w:r>
      <w:r w:rsidRPr="00540241">
        <w:rPr>
          <w:rFonts w:ascii="Times New Roman" w:hAnsi="Times New Roman"/>
          <w:i/>
          <w:sz w:val="24"/>
          <w:szCs w:val="24"/>
        </w:rPr>
        <w:t xml:space="preserve"> reunión para organizar el proyecto</w:t>
      </w:r>
    </w:p>
    <w:p w14:paraId="548598EC" w14:textId="0013F56A" w:rsidR="000F3A63" w:rsidRDefault="000F3A63" w:rsidP="000F3A63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</w:t>
      </w:r>
      <w:r w:rsidR="00753E1F">
        <w:rPr>
          <w:rFonts w:ascii="Times New Roman" w:hAnsi="Times New Roman"/>
          <w:i/>
          <w:sz w:val="24"/>
          <w:szCs w:val="24"/>
        </w:rPr>
        <w:t xml:space="preserve">definió </w:t>
      </w:r>
      <w:r>
        <w:rPr>
          <w:rFonts w:ascii="Times New Roman" w:hAnsi="Times New Roman"/>
          <w:i/>
          <w:sz w:val="24"/>
          <w:szCs w:val="24"/>
        </w:rPr>
        <w:t>como realizar el diagrama de componentes</w:t>
      </w:r>
    </w:p>
    <w:p w14:paraId="1832C343" w14:textId="378AD74B" w:rsidR="000F3A63" w:rsidRDefault="000F3A63" w:rsidP="000F3A63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utiliz</w:t>
      </w:r>
      <w:r w:rsidR="00753E1F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herramientas como “Miro” para los </w:t>
      </w:r>
      <w:r w:rsidR="00753E1F">
        <w:rPr>
          <w:rFonts w:ascii="Times New Roman" w:hAnsi="Times New Roman"/>
          <w:i/>
          <w:sz w:val="24"/>
          <w:szCs w:val="24"/>
        </w:rPr>
        <w:t xml:space="preserve">realizar los </w:t>
      </w:r>
      <w:r>
        <w:rPr>
          <w:rFonts w:ascii="Times New Roman" w:hAnsi="Times New Roman"/>
          <w:i/>
          <w:sz w:val="24"/>
          <w:szCs w:val="24"/>
        </w:rPr>
        <w:t>diagramas</w:t>
      </w:r>
    </w:p>
    <w:p w14:paraId="4A9449F1" w14:textId="0E0E592C" w:rsidR="000F3A63" w:rsidRPr="000F3A63" w:rsidRDefault="000F3A63" w:rsidP="000F3A63">
      <w:pPr>
        <w:pStyle w:val="Textoindependiente"/>
        <w:numPr>
          <w:ilvl w:val="0"/>
          <w:numId w:val="50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identific</w:t>
      </w:r>
      <w:r w:rsidR="00753E1F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los módulos del sistema según el patrón MVC</w:t>
      </w:r>
    </w:p>
    <w:p w14:paraId="4A761040" w14:textId="5F6E269F" w:rsidR="006B52E5" w:rsidRPr="001A4D0C" w:rsidRDefault="006B52E5" w:rsidP="006B52E5">
      <w:pPr>
        <w:pStyle w:val="Textoindependiente"/>
        <w:spacing w:after="0" w:line="360" w:lineRule="auto"/>
        <w:ind w:left="36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>Porcentaje de avance</w:t>
      </w:r>
      <w:r w:rsidR="0084366C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de</w:t>
      </w:r>
      <w:r w:rsidR="00A26005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</w:t>
      </w:r>
      <w:r w:rsidR="0084366C">
        <w:rPr>
          <w:rFonts w:ascii="Times New Roman" w:hAnsi="Times New Roman"/>
          <w:b/>
          <w:bCs/>
          <w:i/>
          <w:color w:val="FF0000"/>
          <w:sz w:val="24"/>
          <w:szCs w:val="24"/>
        </w:rPr>
        <w:t>l</w:t>
      </w:r>
      <w:r w:rsidR="00A26005">
        <w:rPr>
          <w:rFonts w:ascii="Times New Roman" w:hAnsi="Times New Roman"/>
          <w:b/>
          <w:bCs/>
          <w:i/>
          <w:color w:val="FF0000"/>
          <w:sz w:val="24"/>
          <w:szCs w:val="24"/>
        </w:rPr>
        <w:t>os</w:t>
      </w:r>
      <w:r w:rsidR="0084366C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 módulo</w:t>
      </w: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 xml:space="preserve">: </w:t>
      </w:r>
      <w:r w:rsidR="008D5C22">
        <w:rPr>
          <w:rFonts w:ascii="Times New Roman" w:hAnsi="Times New Roman"/>
          <w:b/>
          <w:bCs/>
          <w:i/>
          <w:color w:val="FF0000"/>
          <w:sz w:val="24"/>
          <w:szCs w:val="24"/>
        </w:rPr>
        <w:t>40</w:t>
      </w:r>
      <w:r w:rsidRPr="001A4D0C">
        <w:rPr>
          <w:rFonts w:ascii="Times New Roman" w:hAnsi="Times New Roman"/>
          <w:b/>
          <w:bCs/>
          <w:i/>
          <w:color w:val="FF0000"/>
          <w:sz w:val="24"/>
          <w:szCs w:val="24"/>
        </w:rPr>
        <w:t>%</w:t>
      </w:r>
    </w:p>
    <w:p w14:paraId="689315FA" w14:textId="77777777" w:rsidR="00567730" w:rsidRDefault="00567730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32889853" w14:textId="77777777" w:rsidR="00540241" w:rsidRPr="00540241" w:rsidRDefault="00540241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78E926BA" w:rsidR="000A2C37" w:rsidRPr="00540241" w:rsidRDefault="000F3A63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7A9AE778" wp14:editId="6DA1F2B6">
            <wp:extent cx="5391150" cy="3028950"/>
            <wp:effectExtent l="0" t="0" r="0" b="0"/>
            <wp:docPr id="12543195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7B4A7" w14:textId="77777777" w:rsidR="00DF6BC0" w:rsidRDefault="00DF6BC0" w:rsidP="00E45455">
      <w:pPr>
        <w:spacing w:after="0" w:line="240" w:lineRule="auto"/>
      </w:pPr>
      <w:r>
        <w:separator/>
      </w:r>
    </w:p>
  </w:endnote>
  <w:endnote w:type="continuationSeparator" w:id="0">
    <w:p w14:paraId="0E78B1FD" w14:textId="77777777" w:rsidR="00DF6BC0" w:rsidRDefault="00DF6BC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AE9AD" w14:textId="77777777" w:rsidR="00DF6BC0" w:rsidRDefault="00DF6BC0" w:rsidP="00E45455">
      <w:pPr>
        <w:spacing w:after="0" w:line="240" w:lineRule="auto"/>
      </w:pPr>
      <w:r>
        <w:separator/>
      </w:r>
    </w:p>
  </w:footnote>
  <w:footnote w:type="continuationSeparator" w:id="0">
    <w:p w14:paraId="1FF26F10" w14:textId="77777777" w:rsidR="00DF6BC0" w:rsidRDefault="00DF6BC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011599F"/>
    <w:multiLevelType w:val="hybridMultilevel"/>
    <w:tmpl w:val="760C4CBE"/>
    <w:lvl w:ilvl="0" w:tplc="1076C1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0600">
    <w:abstractNumId w:val="3"/>
  </w:num>
  <w:num w:numId="2" w16cid:durableId="840461615">
    <w:abstractNumId w:val="16"/>
  </w:num>
  <w:num w:numId="3" w16cid:durableId="22052359">
    <w:abstractNumId w:val="8"/>
  </w:num>
  <w:num w:numId="4" w16cid:durableId="622687151">
    <w:abstractNumId w:val="20"/>
  </w:num>
  <w:num w:numId="5" w16cid:durableId="1127703599">
    <w:abstractNumId w:val="13"/>
  </w:num>
  <w:num w:numId="6" w16cid:durableId="821317817">
    <w:abstractNumId w:val="26"/>
  </w:num>
  <w:num w:numId="7" w16cid:durableId="37559243">
    <w:abstractNumId w:val="30"/>
  </w:num>
  <w:num w:numId="8" w16cid:durableId="1708332803">
    <w:abstractNumId w:val="40"/>
  </w:num>
  <w:num w:numId="9" w16cid:durableId="308558583">
    <w:abstractNumId w:val="41"/>
  </w:num>
  <w:num w:numId="10" w16cid:durableId="1430468940">
    <w:abstractNumId w:val="42"/>
  </w:num>
  <w:num w:numId="11" w16cid:durableId="1511676979">
    <w:abstractNumId w:val="9"/>
  </w:num>
  <w:num w:numId="12" w16cid:durableId="1835797386">
    <w:abstractNumId w:val="7"/>
  </w:num>
  <w:num w:numId="13" w16cid:durableId="1645231868">
    <w:abstractNumId w:val="34"/>
  </w:num>
  <w:num w:numId="14" w16cid:durableId="356738025">
    <w:abstractNumId w:val="28"/>
  </w:num>
  <w:num w:numId="15" w16cid:durableId="964580498">
    <w:abstractNumId w:val="46"/>
  </w:num>
  <w:num w:numId="16" w16cid:durableId="747000444">
    <w:abstractNumId w:val="33"/>
  </w:num>
  <w:num w:numId="17" w16cid:durableId="494683253">
    <w:abstractNumId w:val="25"/>
  </w:num>
  <w:num w:numId="18" w16cid:durableId="164561732">
    <w:abstractNumId w:val="6"/>
  </w:num>
  <w:num w:numId="19" w16cid:durableId="1709988747">
    <w:abstractNumId w:val="23"/>
  </w:num>
  <w:num w:numId="20" w16cid:durableId="678317469">
    <w:abstractNumId w:val="0"/>
  </w:num>
  <w:num w:numId="21" w16cid:durableId="1271281606">
    <w:abstractNumId w:val="1"/>
  </w:num>
  <w:num w:numId="22" w16cid:durableId="1874028827">
    <w:abstractNumId w:val="12"/>
  </w:num>
  <w:num w:numId="23" w16cid:durableId="2004821539">
    <w:abstractNumId w:val="2"/>
  </w:num>
  <w:num w:numId="24" w16cid:durableId="1492210642">
    <w:abstractNumId w:val="10"/>
  </w:num>
  <w:num w:numId="25" w16cid:durableId="1605072669">
    <w:abstractNumId w:val="45"/>
  </w:num>
  <w:num w:numId="26" w16cid:durableId="1868911466">
    <w:abstractNumId w:val="18"/>
  </w:num>
  <w:num w:numId="27" w16cid:durableId="1659186531">
    <w:abstractNumId w:val="23"/>
  </w:num>
  <w:num w:numId="28" w16cid:durableId="1511023966">
    <w:abstractNumId w:val="23"/>
  </w:num>
  <w:num w:numId="29" w16cid:durableId="595211159">
    <w:abstractNumId w:val="23"/>
  </w:num>
  <w:num w:numId="30" w16cid:durableId="1682660020">
    <w:abstractNumId w:val="24"/>
  </w:num>
  <w:num w:numId="31" w16cid:durableId="123816894">
    <w:abstractNumId w:val="21"/>
  </w:num>
  <w:num w:numId="32" w16cid:durableId="138543537">
    <w:abstractNumId w:val="27"/>
  </w:num>
  <w:num w:numId="33" w16cid:durableId="446587794">
    <w:abstractNumId w:val="11"/>
  </w:num>
  <w:num w:numId="34" w16cid:durableId="401605866">
    <w:abstractNumId w:val="29"/>
  </w:num>
  <w:num w:numId="35" w16cid:durableId="607859524">
    <w:abstractNumId w:val="19"/>
  </w:num>
  <w:num w:numId="36" w16cid:durableId="1941832718">
    <w:abstractNumId w:val="38"/>
  </w:num>
  <w:num w:numId="37" w16cid:durableId="746533471">
    <w:abstractNumId w:val="5"/>
  </w:num>
  <w:num w:numId="38" w16cid:durableId="373046038">
    <w:abstractNumId w:val="31"/>
  </w:num>
  <w:num w:numId="39" w16cid:durableId="1935940631">
    <w:abstractNumId w:val="35"/>
  </w:num>
  <w:num w:numId="40" w16cid:durableId="1563902659">
    <w:abstractNumId w:val="39"/>
  </w:num>
  <w:num w:numId="41" w16cid:durableId="1912425333">
    <w:abstractNumId w:val="15"/>
  </w:num>
  <w:num w:numId="42" w16cid:durableId="55130421">
    <w:abstractNumId w:val="22"/>
  </w:num>
  <w:num w:numId="43" w16cid:durableId="1726022524">
    <w:abstractNumId w:val="36"/>
  </w:num>
  <w:num w:numId="44" w16cid:durableId="1220358765">
    <w:abstractNumId w:val="17"/>
  </w:num>
  <w:num w:numId="45" w16cid:durableId="786779840">
    <w:abstractNumId w:val="44"/>
  </w:num>
  <w:num w:numId="46" w16cid:durableId="1338733374">
    <w:abstractNumId w:val="37"/>
  </w:num>
  <w:num w:numId="47" w16cid:durableId="1864509491">
    <w:abstractNumId w:val="4"/>
  </w:num>
  <w:num w:numId="48" w16cid:durableId="1994335300">
    <w:abstractNumId w:val="43"/>
  </w:num>
  <w:num w:numId="49" w16cid:durableId="166217266">
    <w:abstractNumId w:val="32"/>
  </w:num>
  <w:num w:numId="50" w16cid:durableId="1005129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17233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A45C1"/>
    <w:rsid w:val="000B0EBF"/>
    <w:rsid w:val="000B5059"/>
    <w:rsid w:val="000E7E31"/>
    <w:rsid w:val="000F02F3"/>
    <w:rsid w:val="000F3A63"/>
    <w:rsid w:val="000F624B"/>
    <w:rsid w:val="001041F5"/>
    <w:rsid w:val="00113EC8"/>
    <w:rsid w:val="00124FFC"/>
    <w:rsid w:val="00143C40"/>
    <w:rsid w:val="00143C84"/>
    <w:rsid w:val="00153244"/>
    <w:rsid w:val="001539C2"/>
    <w:rsid w:val="00156802"/>
    <w:rsid w:val="00173C03"/>
    <w:rsid w:val="001757EF"/>
    <w:rsid w:val="00177430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1D4C"/>
    <w:rsid w:val="0026791B"/>
    <w:rsid w:val="0027184A"/>
    <w:rsid w:val="00271E5D"/>
    <w:rsid w:val="00283781"/>
    <w:rsid w:val="00285384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A72ED"/>
    <w:rsid w:val="003B184F"/>
    <w:rsid w:val="003C3B58"/>
    <w:rsid w:val="003E2F6F"/>
    <w:rsid w:val="003F1E57"/>
    <w:rsid w:val="003F7273"/>
    <w:rsid w:val="0041055C"/>
    <w:rsid w:val="0042530B"/>
    <w:rsid w:val="004321C1"/>
    <w:rsid w:val="00437F81"/>
    <w:rsid w:val="004405E1"/>
    <w:rsid w:val="00441C1F"/>
    <w:rsid w:val="00447B32"/>
    <w:rsid w:val="004539F4"/>
    <w:rsid w:val="0045669B"/>
    <w:rsid w:val="00456B5C"/>
    <w:rsid w:val="00471D49"/>
    <w:rsid w:val="004A70AF"/>
    <w:rsid w:val="004A72FC"/>
    <w:rsid w:val="004B5227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6524F"/>
    <w:rsid w:val="00567730"/>
    <w:rsid w:val="00576DE8"/>
    <w:rsid w:val="00584D8A"/>
    <w:rsid w:val="00590F08"/>
    <w:rsid w:val="005A1D3F"/>
    <w:rsid w:val="005B0BF2"/>
    <w:rsid w:val="005C0016"/>
    <w:rsid w:val="005D1A84"/>
    <w:rsid w:val="005D50FA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52E5"/>
    <w:rsid w:val="006B66B9"/>
    <w:rsid w:val="006D099D"/>
    <w:rsid w:val="006E29A9"/>
    <w:rsid w:val="006E331E"/>
    <w:rsid w:val="00702CCA"/>
    <w:rsid w:val="00711199"/>
    <w:rsid w:val="00712D96"/>
    <w:rsid w:val="0071372D"/>
    <w:rsid w:val="00724BE7"/>
    <w:rsid w:val="0073148D"/>
    <w:rsid w:val="00743806"/>
    <w:rsid w:val="00753E1F"/>
    <w:rsid w:val="0076053B"/>
    <w:rsid w:val="00775913"/>
    <w:rsid w:val="00785236"/>
    <w:rsid w:val="00792FB6"/>
    <w:rsid w:val="00796ABB"/>
    <w:rsid w:val="007B5F67"/>
    <w:rsid w:val="007D1EBA"/>
    <w:rsid w:val="007D2C57"/>
    <w:rsid w:val="00833634"/>
    <w:rsid w:val="00841F13"/>
    <w:rsid w:val="0084366C"/>
    <w:rsid w:val="00843D84"/>
    <w:rsid w:val="008457DA"/>
    <w:rsid w:val="00846A8E"/>
    <w:rsid w:val="00850DA0"/>
    <w:rsid w:val="00856A28"/>
    <w:rsid w:val="00867D10"/>
    <w:rsid w:val="008722F0"/>
    <w:rsid w:val="008865D5"/>
    <w:rsid w:val="00891D30"/>
    <w:rsid w:val="0089398B"/>
    <w:rsid w:val="00897B83"/>
    <w:rsid w:val="008B0C13"/>
    <w:rsid w:val="008C4B72"/>
    <w:rsid w:val="008D0AD0"/>
    <w:rsid w:val="008D5C22"/>
    <w:rsid w:val="008E4E6E"/>
    <w:rsid w:val="008E6F61"/>
    <w:rsid w:val="008F1D86"/>
    <w:rsid w:val="008F5F84"/>
    <w:rsid w:val="009059A7"/>
    <w:rsid w:val="00907666"/>
    <w:rsid w:val="009247FB"/>
    <w:rsid w:val="00942041"/>
    <w:rsid w:val="00943C25"/>
    <w:rsid w:val="00951221"/>
    <w:rsid w:val="00951BB8"/>
    <w:rsid w:val="00961CF8"/>
    <w:rsid w:val="009669C8"/>
    <w:rsid w:val="00971569"/>
    <w:rsid w:val="009722F6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A03EC0"/>
    <w:rsid w:val="00A051F5"/>
    <w:rsid w:val="00A16915"/>
    <w:rsid w:val="00A23CA0"/>
    <w:rsid w:val="00A26005"/>
    <w:rsid w:val="00A262E1"/>
    <w:rsid w:val="00A44EBA"/>
    <w:rsid w:val="00A46BB1"/>
    <w:rsid w:val="00A542F4"/>
    <w:rsid w:val="00A6544E"/>
    <w:rsid w:val="00A91922"/>
    <w:rsid w:val="00A91FD9"/>
    <w:rsid w:val="00AA3C8F"/>
    <w:rsid w:val="00AB0306"/>
    <w:rsid w:val="00AB11B4"/>
    <w:rsid w:val="00AB304D"/>
    <w:rsid w:val="00AD1089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07F49"/>
    <w:rsid w:val="00C5179A"/>
    <w:rsid w:val="00C54623"/>
    <w:rsid w:val="00C54BBF"/>
    <w:rsid w:val="00C65E76"/>
    <w:rsid w:val="00C70B59"/>
    <w:rsid w:val="00C81561"/>
    <w:rsid w:val="00C8158B"/>
    <w:rsid w:val="00C863B9"/>
    <w:rsid w:val="00C93B5D"/>
    <w:rsid w:val="00C946C3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A1F29"/>
    <w:rsid w:val="00DB2A82"/>
    <w:rsid w:val="00DD2C95"/>
    <w:rsid w:val="00DE4088"/>
    <w:rsid w:val="00DF2088"/>
    <w:rsid w:val="00DF68E0"/>
    <w:rsid w:val="00DF6BC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6C2"/>
    <w:rsid w:val="00ED3AD4"/>
    <w:rsid w:val="00ED6F2E"/>
    <w:rsid w:val="00EE34B7"/>
    <w:rsid w:val="00EE4354"/>
    <w:rsid w:val="00EF450F"/>
    <w:rsid w:val="00EF74DB"/>
    <w:rsid w:val="00F00D0D"/>
    <w:rsid w:val="00F02FC2"/>
    <w:rsid w:val="00F059B9"/>
    <w:rsid w:val="00F10A43"/>
    <w:rsid w:val="00F20E74"/>
    <w:rsid w:val="00F21886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</Template>
  <TotalTime>4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6</cp:revision>
  <dcterms:created xsi:type="dcterms:W3CDTF">2025-05-10T00:13:00Z</dcterms:created>
  <dcterms:modified xsi:type="dcterms:W3CDTF">2025-05-10T03:09:00Z</dcterms:modified>
</cp:coreProperties>
</file>