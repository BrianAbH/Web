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540241" w14:paraId="60B42ED7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E426AE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50C375A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373E7" w:rsidRPr="00540241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</w:tr>
      <w:tr w:rsidR="000012B5" w:rsidRPr="00540241" w14:paraId="424BCD8C" w14:textId="77777777" w:rsidTr="00EF74DB">
        <w:tc>
          <w:tcPr>
            <w:tcW w:w="2552" w:type="dxa"/>
            <w:shd w:val="clear" w:color="auto" w:fill="D9D9D9"/>
            <w:vAlign w:val="center"/>
          </w:tcPr>
          <w:p w14:paraId="7B75E251" w14:textId="77777777" w:rsidR="000012B5" w:rsidRPr="00540241" w:rsidRDefault="000012B5" w:rsidP="000012B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14:paraId="7478330F" w14:textId="06521746" w:rsidR="000012B5" w:rsidRPr="00540241" w:rsidRDefault="000012B5" w:rsidP="000012B5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R</w:t>
            </w:r>
            <w:r w:rsidRPr="00DA5757">
              <w:rPr>
                <w:rFonts w:ascii="Times New Roman" w:hAnsi="Times New Roman"/>
                <w:i/>
                <w:sz w:val="24"/>
                <w:szCs w:val="24"/>
              </w:rPr>
              <w:t xml:space="preserve">ealizar el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documento de requerimientos del </w:t>
            </w:r>
            <w:r w:rsidRPr="00DA5757">
              <w:rPr>
                <w:rFonts w:ascii="Times New Roman" w:hAnsi="Times New Roman"/>
                <w:i/>
                <w:sz w:val="24"/>
                <w:szCs w:val="24"/>
              </w:rPr>
              <w:t>software</w:t>
            </w:r>
          </w:p>
        </w:tc>
      </w:tr>
      <w:tr w:rsidR="000012B5" w:rsidRPr="00540241" w14:paraId="0232D190" w14:textId="77777777" w:rsidTr="00EF74DB">
        <w:tc>
          <w:tcPr>
            <w:tcW w:w="2552" w:type="dxa"/>
            <w:shd w:val="clear" w:color="auto" w:fill="D9D9D9"/>
            <w:vAlign w:val="center"/>
          </w:tcPr>
          <w:p w14:paraId="71193A84" w14:textId="77777777" w:rsidR="000012B5" w:rsidRPr="00540241" w:rsidRDefault="000012B5" w:rsidP="000012B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FE6BECE" w14:textId="77777777" w:rsidR="000012B5" w:rsidRPr="00540241" w:rsidRDefault="000012B5" w:rsidP="000012B5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Universidad de Guayaquil</w:t>
            </w:r>
          </w:p>
        </w:tc>
      </w:tr>
      <w:tr w:rsidR="000012B5" w:rsidRPr="00540241" w14:paraId="781E910B" w14:textId="77777777" w:rsidTr="00EF74DB">
        <w:tc>
          <w:tcPr>
            <w:tcW w:w="2552" w:type="dxa"/>
            <w:shd w:val="clear" w:color="auto" w:fill="D9D9D9"/>
            <w:vAlign w:val="center"/>
          </w:tcPr>
          <w:p w14:paraId="729E2400" w14:textId="77777777" w:rsidR="000012B5" w:rsidRPr="00540241" w:rsidRDefault="000012B5" w:rsidP="000012B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37D81807" w14:textId="77777777" w:rsidR="000012B5" w:rsidRPr="00540241" w:rsidRDefault="000012B5" w:rsidP="000012B5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Carrión Loaiza Marc Anthony</w:t>
            </w:r>
          </w:p>
        </w:tc>
      </w:tr>
      <w:tr w:rsidR="000012B5" w:rsidRPr="00540241" w14:paraId="47B39706" w14:textId="77777777" w:rsidTr="00EF74DB">
        <w:tc>
          <w:tcPr>
            <w:tcW w:w="2552" w:type="dxa"/>
            <w:shd w:val="clear" w:color="auto" w:fill="D9D9D9"/>
            <w:vAlign w:val="center"/>
          </w:tcPr>
          <w:p w14:paraId="47AF3E4B" w14:textId="77777777" w:rsidR="000012B5" w:rsidRPr="00540241" w:rsidRDefault="000012B5" w:rsidP="000012B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28F5A148" w14:textId="3A3FC112" w:rsidR="000012B5" w:rsidRPr="00540241" w:rsidRDefault="00CD6693" w:rsidP="000012B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="000012B5" w:rsidRPr="00540241">
              <w:rPr>
                <w:rFonts w:ascii="Times New Roman" w:hAnsi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0012B5" w:rsidRPr="00540241">
              <w:rPr>
                <w:rFonts w:ascii="Times New Roman" w:hAnsi="Times New Roman"/>
                <w:sz w:val="24"/>
                <w:szCs w:val="24"/>
              </w:rPr>
              <w:t>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2391F6B" w14:textId="77777777" w:rsidR="000012B5" w:rsidRPr="00540241" w:rsidRDefault="000012B5" w:rsidP="000012B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14774B07" w14:textId="36FFAE9D" w:rsidR="000012B5" w:rsidRPr="00540241" w:rsidRDefault="000012B5" w:rsidP="000012B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 w:rsidRPr="00540241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F860876" w14:textId="77777777" w:rsidR="000012B5" w:rsidRPr="00540241" w:rsidRDefault="000012B5" w:rsidP="000012B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13FF6432" w14:textId="0A248B93" w:rsidR="000012B5" w:rsidRPr="00540241" w:rsidRDefault="000012B5" w:rsidP="000012B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5:05</w:t>
            </w:r>
          </w:p>
        </w:tc>
      </w:tr>
      <w:tr w:rsidR="000012B5" w:rsidRPr="00540241" w14:paraId="506BA6D8" w14:textId="77777777" w:rsidTr="00EF74DB">
        <w:tc>
          <w:tcPr>
            <w:tcW w:w="2552" w:type="dxa"/>
            <w:shd w:val="clear" w:color="auto" w:fill="D9D9D9"/>
            <w:vAlign w:val="center"/>
          </w:tcPr>
          <w:p w14:paraId="4FB5983F" w14:textId="77777777" w:rsidR="000012B5" w:rsidRPr="00540241" w:rsidRDefault="000012B5" w:rsidP="000012B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49E8547" w14:textId="77777777" w:rsidR="000012B5" w:rsidRPr="00540241" w:rsidRDefault="000012B5" w:rsidP="000012B5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Reunión realizada mediante la plataforma zoom</w:t>
            </w:r>
          </w:p>
        </w:tc>
      </w:tr>
      <w:tr w:rsidR="000012B5" w:rsidRPr="00540241" w14:paraId="31F27919" w14:textId="77777777" w:rsidTr="00EF74DB">
        <w:tc>
          <w:tcPr>
            <w:tcW w:w="2552" w:type="dxa"/>
            <w:shd w:val="clear" w:color="auto" w:fill="D9D9D9"/>
            <w:vAlign w:val="center"/>
          </w:tcPr>
          <w:p w14:paraId="4CEC9332" w14:textId="77777777" w:rsidR="000012B5" w:rsidRPr="00540241" w:rsidRDefault="000012B5" w:rsidP="000012B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AD7C021" w14:textId="77777777" w:rsidR="000012B5" w:rsidRPr="00540241" w:rsidRDefault="000012B5" w:rsidP="000012B5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</w:tr>
    </w:tbl>
    <w:p w14:paraId="3E1C7605" w14:textId="77777777" w:rsidR="009D421A" w:rsidRDefault="009D421A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B28CAAF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76C61A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540241" w14:paraId="445D440D" w14:textId="77777777" w:rsidTr="007B5F67">
        <w:tc>
          <w:tcPr>
            <w:tcW w:w="9923" w:type="dxa"/>
            <w:gridSpan w:val="3"/>
            <w:shd w:val="clear" w:color="auto" w:fill="A6A6A6"/>
          </w:tcPr>
          <w:p w14:paraId="64E871A9" w14:textId="77777777" w:rsidR="00DE4088" w:rsidRPr="00540241" w:rsidRDefault="0029753F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LISTA DE PARTICIPANTES</w:t>
            </w:r>
          </w:p>
        </w:tc>
      </w:tr>
      <w:tr w:rsidR="00986711" w:rsidRPr="00540241" w14:paraId="5CAD3305" w14:textId="77777777" w:rsidTr="007B5F67">
        <w:tc>
          <w:tcPr>
            <w:tcW w:w="3340" w:type="dxa"/>
            <w:shd w:val="clear" w:color="auto" w:fill="D9D9D9"/>
          </w:tcPr>
          <w:p w14:paraId="49087087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63D1C1A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</w:t>
            </w:r>
            <w:r w:rsidR="004D728F" w:rsidRPr="00540241">
              <w:rPr>
                <w:rFonts w:ascii="Times New Roman" w:hAnsi="Times New Roman"/>
                <w:b/>
                <w:sz w:val="24"/>
                <w:szCs w:val="24"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00FF4957" w14:textId="52D66AB9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Firma</w:t>
            </w:r>
          </w:p>
        </w:tc>
      </w:tr>
      <w:tr w:rsidR="00986711" w:rsidRPr="00540241" w14:paraId="784CC4D0" w14:textId="77777777" w:rsidTr="003A72ED">
        <w:trPr>
          <w:trHeight w:val="1064"/>
        </w:trPr>
        <w:tc>
          <w:tcPr>
            <w:tcW w:w="3340" w:type="dxa"/>
          </w:tcPr>
          <w:p w14:paraId="7B8B2B4B" w14:textId="79AECC36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Marc Anthony Carrión Loaiza</w:t>
            </w:r>
          </w:p>
        </w:tc>
        <w:tc>
          <w:tcPr>
            <w:tcW w:w="3181" w:type="dxa"/>
          </w:tcPr>
          <w:p w14:paraId="2508D7CE" w14:textId="77777777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F4BC18A" w14:textId="16C96458" w:rsidR="00FA1E80" w:rsidRPr="00540241" w:rsidRDefault="00986711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71B5305" wp14:editId="2409E9E0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73660</wp:posOffset>
                  </wp:positionV>
                  <wp:extent cx="1504950" cy="514985"/>
                  <wp:effectExtent l="0" t="0" r="0" b="0"/>
                  <wp:wrapNone/>
                  <wp:docPr id="2539621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96211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103322B3" w14:textId="77777777" w:rsidTr="00A91922">
        <w:trPr>
          <w:trHeight w:val="986"/>
        </w:trPr>
        <w:tc>
          <w:tcPr>
            <w:tcW w:w="3340" w:type="dxa"/>
          </w:tcPr>
          <w:p w14:paraId="34275F2B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Bryan Alexander Carranza Freijo</w:t>
            </w:r>
          </w:p>
        </w:tc>
        <w:tc>
          <w:tcPr>
            <w:tcW w:w="3181" w:type="dxa"/>
          </w:tcPr>
          <w:p w14:paraId="657AB4FC" w14:textId="39098459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F7E0283" w14:textId="24B21EFB" w:rsidR="00FA1E80" w:rsidRPr="00540241" w:rsidRDefault="00A91922" w:rsidP="005402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814AACA" wp14:editId="28E1E553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60325</wp:posOffset>
                  </wp:positionV>
                  <wp:extent cx="1905000" cy="514350"/>
                  <wp:effectExtent l="0" t="0" r="0" b="0"/>
                  <wp:wrapNone/>
                  <wp:docPr id="58984446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304FDD41" w14:textId="77777777" w:rsidTr="00ED36C2">
        <w:trPr>
          <w:trHeight w:val="985"/>
        </w:trPr>
        <w:tc>
          <w:tcPr>
            <w:tcW w:w="3340" w:type="dxa"/>
          </w:tcPr>
          <w:p w14:paraId="14C6EEF8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Hector Jeremias Chiriguaya Vasquez</w:t>
            </w:r>
          </w:p>
        </w:tc>
        <w:tc>
          <w:tcPr>
            <w:tcW w:w="3181" w:type="dxa"/>
          </w:tcPr>
          <w:p w14:paraId="2ECA4D94" w14:textId="3F01BB88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20EE40F" w14:textId="54A02163" w:rsidR="00FA1E80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06F61A7" wp14:editId="41DD19BF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56515</wp:posOffset>
                  </wp:positionV>
                  <wp:extent cx="1181100" cy="509167"/>
                  <wp:effectExtent l="0" t="0" r="0" b="5715"/>
                  <wp:wrapNone/>
                  <wp:docPr id="28611840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0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6DD9DC26" w14:textId="77777777" w:rsidTr="00ED36C2">
        <w:trPr>
          <w:trHeight w:val="1114"/>
        </w:trPr>
        <w:tc>
          <w:tcPr>
            <w:tcW w:w="3340" w:type="dxa"/>
          </w:tcPr>
          <w:p w14:paraId="02E7DD3C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Ronny Alexander Hidalgo Moran</w:t>
            </w:r>
          </w:p>
        </w:tc>
        <w:tc>
          <w:tcPr>
            <w:tcW w:w="3181" w:type="dxa"/>
          </w:tcPr>
          <w:p w14:paraId="141EF960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51A2A9" w14:textId="144D7ABF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6DAE45E" wp14:editId="6B8982AE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91440</wp:posOffset>
                  </wp:positionV>
                  <wp:extent cx="1133475" cy="524683"/>
                  <wp:effectExtent l="0" t="0" r="0" b="8890"/>
                  <wp:wrapNone/>
                  <wp:docPr id="66056037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52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08EA99F2" w14:textId="77777777" w:rsidTr="00ED36C2">
        <w:trPr>
          <w:trHeight w:val="988"/>
        </w:trPr>
        <w:tc>
          <w:tcPr>
            <w:tcW w:w="3340" w:type="dxa"/>
          </w:tcPr>
          <w:p w14:paraId="59DF84D5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 xml:space="preserve">Terry Alejandro Morales Espinales </w:t>
            </w:r>
          </w:p>
        </w:tc>
        <w:tc>
          <w:tcPr>
            <w:tcW w:w="3181" w:type="dxa"/>
          </w:tcPr>
          <w:p w14:paraId="6EF7C6DA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294937B" w14:textId="1E2DB114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68065ACF" wp14:editId="1612D531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101600</wp:posOffset>
                  </wp:positionV>
                  <wp:extent cx="1276350" cy="428457"/>
                  <wp:effectExtent l="0" t="0" r="0" b="0"/>
                  <wp:wrapNone/>
                  <wp:docPr id="71827772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428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B209E99" w14:textId="77777777" w:rsidR="00DE4088" w:rsidRPr="00540241" w:rsidRDefault="00DE4088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867B065" w14:textId="77777777" w:rsidR="00986711" w:rsidRDefault="0098671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E344735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48090E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540241" w14:paraId="197B1ED3" w14:textId="77777777" w:rsidTr="007B5F67">
        <w:tc>
          <w:tcPr>
            <w:tcW w:w="9923" w:type="dxa"/>
            <w:shd w:val="clear" w:color="auto" w:fill="D9D9D9"/>
          </w:tcPr>
          <w:p w14:paraId="1D712A94" w14:textId="77777777" w:rsidR="00DE4088" w:rsidRPr="00540241" w:rsidRDefault="005206DA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ASPECTOS</w:t>
            </w:r>
            <w:r w:rsidR="00DE4088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TRATADOS</w:t>
            </w:r>
          </w:p>
        </w:tc>
      </w:tr>
    </w:tbl>
    <w:p w14:paraId="235A3AD4" w14:textId="77777777" w:rsidR="00567730" w:rsidRPr="00540241" w:rsidRDefault="00567730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78F9701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>LISTA DE ACCIONES</w:t>
      </w:r>
    </w:p>
    <w:p w14:paraId="089E3079" w14:textId="36003E4F" w:rsidR="007D3FF5" w:rsidRDefault="007D3FF5" w:rsidP="007D3FF5">
      <w:pPr>
        <w:pStyle w:val="Textoindependiente"/>
        <w:numPr>
          <w:ilvl w:val="0"/>
          <w:numId w:val="50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Se realizó la </w:t>
      </w:r>
      <w:r w:rsidR="00F020D4">
        <w:rPr>
          <w:rFonts w:ascii="Times New Roman" w:hAnsi="Times New Roman"/>
          <w:i/>
          <w:sz w:val="24"/>
          <w:szCs w:val="24"/>
        </w:rPr>
        <w:t>segunda</w:t>
      </w:r>
      <w:r>
        <w:rPr>
          <w:rFonts w:ascii="Times New Roman" w:hAnsi="Times New Roman"/>
          <w:i/>
          <w:sz w:val="24"/>
          <w:szCs w:val="24"/>
        </w:rPr>
        <w:t xml:space="preserve"> reunión para organizar el proyecto</w:t>
      </w:r>
    </w:p>
    <w:p w14:paraId="5419D2C4" w14:textId="50CDB45A" w:rsidR="001A4D0C" w:rsidRDefault="001A4D0C" w:rsidP="00983203">
      <w:pPr>
        <w:pStyle w:val="Textoindependiente"/>
        <w:numPr>
          <w:ilvl w:val="0"/>
          <w:numId w:val="50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definió requerimientos funcionales y no funcionales</w:t>
      </w:r>
    </w:p>
    <w:p w14:paraId="796F5955" w14:textId="7E7A67B6" w:rsidR="001A4D0C" w:rsidRDefault="001A4D0C" w:rsidP="00983203">
      <w:pPr>
        <w:pStyle w:val="Textoindependiente"/>
        <w:numPr>
          <w:ilvl w:val="0"/>
          <w:numId w:val="50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revis</w:t>
      </w:r>
      <w:r w:rsidR="009442EA">
        <w:rPr>
          <w:rFonts w:ascii="Times New Roman" w:hAnsi="Times New Roman"/>
          <w:i/>
          <w:sz w:val="24"/>
          <w:szCs w:val="24"/>
        </w:rPr>
        <w:t>ó</w:t>
      </w:r>
      <w:r>
        <w:rPr>
          <w:rFonts w:ascii="Times New Roman" w:hAnsi="Times New Roman"/>
          <w:i/>
          <w:sz w:val="24"/>
          <w:szCs w:val="24"/>
        </w:rPr>
        <w:t xml:space="preserve"> el avance</w:t>
      </w:r>
      <w:r w:rsidR="009442EA">
        <w:rPr>
          <w:rFonts w:ascii="Times New Roman" w:hAnsi="Times New Roman"/>
          <w:i/>
          <w:sz w:val="24"/>
          <w:szCs w:val="24"/>
        </w:rPr>
        <w:t xml:space="preserve"> del proyecto</w:t>
      </w:r>
      <w:r>
        <w:rPr>
          <w:rFonts w:ascii="Times New Roman" w:hAnsi="Times New Roman"/>
          <w:i/>
          <w:sz w:val="24"/>
          <w:szCs w:val="24"/>
        </w:rPr>
        <w:t xml:space="preserve"> de cada integrante</w:t>
      </w:r>
    </w:p>
    <w:p w14:paraId="624E5D1E" w14:textId="2208EA0B" w:rsidR="001A4D0C" w:rsidRPr="001A4D0C" w:rsidRDefault="001A4D0C" w:rsidP="001A4D0C">
      <w:pPr>
        <w:pStyle w:val="Textoindependiente"/>
        <w:spacing w:after="0" w:line="360" w:lineRule="auto"/>
        <w:ind w:left="360"/>
        <w:rPr>
          <w:rFonts w:ascii="Times New Roman" w:hAnsi="Times New Roman"/>
          <w:b/>
          <w:bCs/>
          <w:i/>
          <w:color w:val="FF0000"/>
          <w:sz w:val="24"/>
          <w:szCs w:val="24"/>
        </w:rPr>
      </w:pPr>
      <w:r w:rsidRPr="001A4D0C">
        <w:rPr>
          <w:rFonts w:ascii="Times New Roman" w:hAnsi="Times New Roman"/>
          <w:b/>
          <w:bCs/>
          <w:i/>
          <w:color w:val="FF0000"/>
          <w:sz w:val="24"/>
          <w:szCs w:val="24"/>
        </w:rPr>
        <w:t>Porcentaje de avance</w:t>
      </w:r>
      <w:r w:rsidR="00311E32"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 de</w:t>
      </w:r>
      <w:r w:rsidR="00321C8E"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 los </w:t>
      </w:r>
      <w:r w:rsidR="00487ABA">
        <w:rPr>
          <w:rFonts w:ascii="Times New Roman" w:hAnsi="Times New Roman"/>
          <w:b/>
          <w:bCs/>
          <w:i/>
          <w:color w:val="FF0000"/>
          <w:sz w:val="24"/>
          <w:szCs w:val="24"/>
        </w:rPr>
        <w:t>módulo</w:t>
      </w:r>
      <w:r w:rsidR="00321C8E">
        <w:rPr>
          <w:rFonts w:ascii="Times New Roman" w:hAnsi="Times New Roman"/>
          <w:b/>
          <w:bCs/>
          <w:i/>
          <w:color w:val="FF0000"/>
          <w:sz w:val="24"/>
          <w:szCs w:val="24"/>
        </w:rPr>
        <w:t>s</w:t>
      </w:r>
      <w:r w:rsidRPr="001A4D0C"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: </w:t>
      </w:r>
      <w:r w:rsidR="00321C8E">
        <w:rPr>
          <w:rFonts w:ascii="Times New Roman" w:hAnsi="Times New Roman"/>
          <w:b/>
          <w:bCs/>
          <w:i/>
          <w:color w:val="FF0000"/>
          <w:sz w:val="24"/>
          <w:szCs w:val="24"/>
        </w:rPr>
        <w:t>10</w:t>
      </w:r>
      <w:r w:rsidRPr="001A4D0C">
        <w:rPr>
          <w:rFonts w:ascii="Times New Roman" w:hAnsi="Times New Roman"/>
          <w:b/>
          <w:bCs/>
          <w:i/>
          <w:color w:val="FF0000"/>
          <w:sz w:val="24"/>
          <w:szCs w:val="24"/>
        </w:rPr>
        <w:t>%</w:t>
      </w:r>
    </w:p>
    <w:p w14:paraId="689315FA" w14:textId="77777777" w:rsidR="00567730" w:rsidRDefault="00567730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</w:p>
    <w:p w14:paraId="32889853" w14:textId="77777777" w:rsidR="00540241" w:rsidRPr="00540241" w:rsidRDefault="00540241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</w:p>
    <w:p w14:paraId="6DBF0776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 xml:space="preserve">ANEXOS </w:t>
      </w:r>
    </w:p>
    <w:p w14:paraId="615BC6BA" w14:textId="63322D71" w:rsidR="000A2C37" w:rsidRPr="00540241" w:rsidRDefault="00983203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  <w:r>
        <w:rPr>
          <w:rFonts w:ascii="Times New Roman" w:hAnsi="Times New Roman"/>
          <w:i/>
          <w:noProof/>
          <w:color w:val="0000FF"/>
          <w:sz w:val="24"/>
          <w:szCs w:val="24"/>
        </w:rPr>
        <w:drawing>
          <wp:inline distT="0" distB="0" distL="0" distR="0" wp14:anchorId="3962E594" wp14:editId="4D3E1ED8">
            <wp:extent cx="5391150" cy="3028950"/>
            <wp:effectExtent l="0" t="0" r="0" b="0"/>
            <wp:docPr id="2073774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6DD2" w14:textId="77777777" w:rsidR="00FC7902" w:rsidRPr="00540241" w:rsidRDefault="00FC7902" w:rsidP="00540241">
      <w:pPr>
        <w:pStyle w:val="NormalWeb"/>
        <w:spacing w:before="0" w:beforeAutospacing="0" w:after="0" w:afterAutospacing="0" w:line="360" w:lineRule="auto"/>
        <w:rPr>
          <w:bCs/>
        </w:rPr>
      </w:pPr>
    </w:p>
    <w:sectPr w:rsidR="00FC7902" w:rsidRPr="00540241" w:rsidSect="007B5F67">
      <w:headerReference w:type="default" r:id="rId14"/>
      <w:footerReference w:type="default" r:id="rId15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3873E" w14:textId="77777777" w:rsidR="00C43E38" w:rsidRDefault="00C43E38" w:rsidP="00E45455">
      <w:pPr>
        <w:spacing w:after="0" w:line="240" w:lineRule="auto"/>
      </w:pPr>
      <w:r>
        <w:separator/>
      </w:r>
    </w:p>
  </w:endnote>
  <w:endnote w:type="continuationSeparator" w:id="0">
    <w:p w14:paraId="1D18D790" w14:textId="77777777" w:rsidR="00C43E38" w:rsidRDefault="00C43E38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89533" w14:textId="50614271" w:rsidR="007B5F67" w:rsidRPr="007B5F67" w:rsidRDefault="00C5179A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783B1AA" wp14:editId="1F77C22F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384225716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FD4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CCB2D" w14:textId="77777777" w:rsidR="00C43E38" w:rsidRDefault="00C43E38" w:rsidP="00E45455">
      <w:pPr>
        <w:spacing w:after="0" w:line="240" w:lineRule="auto"/>
      </w:pPr>
      <w:r>
        <w:separator/>
      </w:r>
    </w:p>
  </w:footnote>
  <w:footnote w:type="continuationSeparator" w:id="0">
    <w:p w14:paraId="59F061EE" w14:textId="77777777" w:rsidR="00C43E38" w:rsidRDefault="00C43E38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25087" w14:textId="4AA4C46A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E60E40F" wp14:editId="614F1847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285384">
      <w:rPr>
        <w:rFonts w:eastAsia="Times New Roman"/>
        <w:sz w:val="20"/>
        <w:szCs w:val="20"/>
        <w:lang w:eastAsia="ar-SA"/>
      </w:rPr>
      <w:t>S</w:t>
    </w:r>
    <w:r w:rsidR="00285384" w:rsidRPr="00285384">
      <w:rPr>
        <w:rFonts w:eastAsia="Times New Roman"/>
        <w:sz w:val="20"/>
        <w:szCs w:val="20"/>
        <w:lang w:eastAsia="ar-SA"/>
      </w:rPr>
      <w:t>istema de registro de mantenimiento de celulares</w:t>
    </w:r>
  </w:p>
  <w:p w14:paraId="6EA8094E" w14:textId="372B2D01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19D16B" wp14:editId="58834184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45068763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424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986711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986711">
      <w:rPr>
        <w:rFonts w:eastAsia="Times New Roman"/>
        <w:sz w:val="20"/>
        <w:szCs w:val="20"/>
        <w:lang w:eastAsia="ar-SA"/>
      </w:rPr>
      <w:t>0</w:t>
    </w:r>
  </w:p>
  <w:p w14:paraId="3F79F35E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447A24B4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xxxx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011599F"/>
    <w:multiLevelType w:val="hybridMultilevel"/>
    <w:tmpl w:val="760C4CBE"/>
    <w:lvl w:ilvl="0" w:tplc="1076C1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4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3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5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0600">
    <w:abstractNumId w:val="3"/>
  </w:num>
  <w:num w:numId="2" w16cid:durableId="840461615">
    <w:abstractNumId w:val="16"/>
  </w:num>
  <w:num w:numId="3" w16cid:durableId="22052359">
    <w:abstractNumId w:val="8"/>
  </w:num>
  <w:num w:numId="4" w16cid:durableId="622687151">
    <w:abstractNumId w:val="20"/>
  </w:num>
  <w:num w:numId="5" w16cid:durableId="1127703599">
    <w:abstractNumId w:val="13"/>
  </w:num>
  <w:num w:numId="6" w16cid:durableId="821317817">
    <w:abstractNumId w:val="26"/>
  </w:num>
  <w:num w:numId="7" w16cid:durableId="37559243">
    <w:abstractNumId w:val="30"/>
  </w:num>
  <w:num w:numId="8" w16cid:durableId="1708332803">
    <w:abstractNumId w:val="40"/>
  </w:num>
  <w:num w:numId="9" w16cid:durableId="308558583">
    <w:abstractNumId w:val="41"/>
  </w:num>
  <w:num w:numId="10" w16cid:durableId="1430468940">
    <w:abstractNumId w:val="42"/>
  </w:num>
  <w:num w:numId="11" w16cid:durableId="1511676979">
    <w:abstractNumId w:val="9"/>
  </w:num>
  <w:num w:numId="12" w16cid:durableId="1835797386">
    <w:abstractNumId w:val="7"/>
  </w:num>
  <w:num w:numId="13" w16cid:durableId="1645231868">
    <w:abstractNumId w:val="34"/>
  </w:num>
  <w:num w:numId="14" w16cid:durableId="356738025">
    <w:abstractNumId w:val="28"/>
  </w:num>
  <w:num w:numId="15" w16cid:durableId="964580498">
    <w:abstractNumId w:val="46"/>
  </w:num>
  <w:num w:numId="16" w16cid:durableId="747000444">
    <w:abstractNumId w:val="33"/>
  </w:num>
  <w:num w:numId="17" w16cid:durableId="494683253">
    <w:abstractNumId w:val="25"/>
  </w:num>
  <w:num w:numId="18" w16cid:durableId="164561732">
    <w:abstractNumId w:val="6"/>
  </w:num>
  <w:num w:numId="19" w16cid:durableId="1709988747">
    <w:abstractNumId w:val="23"/>
  </w:num>
  <w:num w:numId="20" w16cid:durableId="678317469">
    <w:abstractNumId w:val="0"/>
  </w:num>
  <w:num w:numId="21" w16cid:durableId="1271281606">
    <w:abstractNumId w:val="1"/>
  </w:num>
  <w:num w:numId="22" w16cid:durableId="1874028827">
    <w:abstractNumId w:val="12"/>
  </w:num>
  <w:num w:numId="23" w16cid:durableId="2004821539">
    <w:abstractNumId w:val="2"/>
  </w:num>
  <w:num w:numId="24" w16cid:durableId="1492210642">
    <w:abstractNumId w:val="10"/>
  </w:num>
  <w:num w:numId="25" w16cid:durableId="1605072669">
    <w:abstractNumId w:val="45"/>
  </w:num>
  <w:num w:numId="26" w16cid:durableId="1868911466">
    <w:abstractNumId w:val="18"/>
  </w:num>
  <w:num w:numId="27" w16cid:durableId="1659186531">
    <w:abstractNumId w:val="23"/>
  </w:num>
  <w:num w:numId="28" w16cid:durableId="1511023966">
    <w:abstractNumId w:val="23"/>
  </w:num>
  <w:num w:numId="29" w16cid:durableId="595211159">
    <w:abstractNumId w:val="23"/>
  </w:num>
  <w:num w:numId="30" w16cid:durableId="1682660020">
    <w:abstractNumId w:val="24"/>
  </w:num>
  <w:num w:numId="31" w16cid:durableId="123816894">
    <w:abstractNumId w:val="21"/>
  </w:num>
  <w:num w:numId="32" w16cid:durableId="138543537">
    <w:abstractNumId w:val="27"/>
  </w:num>
  <w:num w:numId="33" w16cid:durableId="446587794">
    <w:abstractNumId w:val="11"/>
  </w:num>
  <w:num w:numId="34" w16cid:durableId="401605866">
    <w:abstractNumId w:val="29"/>
  </w:num>
  <w:num w:numId="35" w16cid:durableId="607859524">
    <w:abstractNumId w:val="19"/>
  </w:num>
  <w:num w:numId="36" w16cid:durableId="1941832718">
    <w:abstractNumId w:val="38"/>
  </w:num>
  <w:num w:numId="37" w16cid:durableId="746533471">
    <w:abstractNumId w:val="5"/>
  </w:num>
  <w:num w:numId="38" w16cid:durableId="373046038">
    <w:abstractNumId w:val="31"/>
  </w:num>
  <w:num w:numId="39" w16cid:durableId="1935940631">
    <w:abstractNumId w:val="35"/>
  </w:num>
  <w:num w:numId="40" w16cid:durableId="1563902659">
    <w:abstractNumId w:val="39"/>
  </w:num>
  <w:num w:numId="41" w16cid:durableId="1912425333">
    <w:abstractNumId w:val="15"/>
  </w:num>
  <w:num w:numId="42" w16cid:durableId="55130421">
    <w:abstractNumId w:val="22"/>
  </w:num>
  <w:num w:numId="43" w16cid:durableId="1726022524">
    <w:abstractNumId w:val="36"/>
  </w:num>
  <w:num w:numId="44" w16cid:durableId="1220358765">
    <w:abstractNumId w:val="17"/>
  </w:num>
  <w:num w:numId="45" w16cid:durableId="786779840">
    <w:abstractNumId w:val="44"/>
  </w:num>
  <w:num w:numId="46" w16cid:durableId="1338733374">
    <w:abstractNumId w:val="37"/>
  </w:num>
  <w:num w:numId="47" w16cid:durableId="1864509491">
    <w:abstractNumId w:val="4"/>
  </w:num>
  <w:num w:numId="48" w16cid:durableId="1994335300">
    <w:abstractNumId w:val="43"/>
  </w:num>
  <w:num w:numId="49" w16cid:durableId="166217266">
    <w:abstractNumId w:val="32"/>
  </w:num>
  <w:num w:numId="50" w16cid:durableId="1005129745">
    <w:abstractNumId w:val="14"/>
  </w:num>
  <w:num w:numId="51" w16cid:durableId="12163593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9A"/>
    <w:rsid w:val="000012B5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A2C37"/>
    <w:rsid w:val="000B0EBF"/>
    <w:rsid w:val="000B5059"/>
    <w:rsid w:val="000E7E31"/>
    <w:rsid w:val="000F02F3"/>
    <w:rsid w:val="000F624B"/>
    <w:rsid w:val="001041F5"/>
    <w:rsid w:val="00113EC8"/>
    <w:rsid w:val="00124FFC"/>
    <w:rsid w:val="00143C40"/>
    <w:rsid w:val="00143C84"/>
    <w:rsid w:val="001477DC"/>
    <w:rsid w:val="00153244"/>
    <w:rsid w:val="001539C2"/>
    <w:rsid w:val="00156802"/>
    <w:rsid w:val="001757EF"/>
    <w:rsid w:val="00177430"/>
    <w:rsid w:val="00185799"/>
    <w:rsid w:val="00197FFC"/>
    <w:rsid w:val="001A0D7E"/>
    <w:rsid w:val="001A4D0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376B2"/>
    <w:rsid w:val="002537F3"/>
    <w:rsid w:val="00261D4C"/>
    <w:rsid w:val="0026791B"/>
    <w:rsid w:val="0027184A"/>
    <w:rsid w:val="00271E5D"/>
    <w:rsid w:val="00283781"/>
    <w:rsid w:val="00285384"/>
    <w:rsid w:val="002902DF"/>
    <w:rsid w:val="002914D3"/>
    <w:rsid w:val="0029753F"/>
    <w:rsid w:val="002B06D8"/>
    <w:rsid w:val="002D5DBA"/>
    <w:rsid w:val="002E2A3F"/>
    <w:rsid w:val="002E58F7"/>
    <w:rsid w:val="00302012"/>
    <w:rsid w:val="00311E32"/>
    <w:rsid w:val="00321C8E"/>
    <w:rsid w:val="003511E2"/>
    <w:rsid w:val="00365726"/>
    <w:rsid w:val="00367881"/>
    <w:rsid w:val="003708B3"/>
    <w:rsid w:val="003711B6"/>
    <w:rsid w:val="003A3524"/>
    <w:rsid w:val="003A72ED"/>
    <w:rsid w:val="003B184F"/>
    <w:rsid w:val="003C3B58"/>
    <w:rsid w:val="003E2F6F"/>
    <w:rsid w:val="003F1E57"/>
    <w:rsid w:val="003F7273"/>
    <w:rsid w:val="0041055C"/>
    <w:rsid w:val="0042530B"/>
    <w:rsid w:val="004321C1"/>
    <w:rsid w:val="00437F81"/>
    <w:rsid w:val="004405E1"/>
    <w:rsid w:val="00447B32"/>
    <w:rsid w:val="004539F4"/>
    <w:rsid w:val="0045669B"/>
    <w:rsid w:val="00471D49"/>
    <w:rsid w:val="00487ABA"/>
    <w:rsid w:val="004A70AF"/>
    <w:rsid w:val="004A72FC"/>
    <w:rsid w:val="004B5227"/>
    <w:rsid w:val="004C1F48"/>
    <w:rsid w:val="004C3495"/>
    <w:rsid w:val="004C3BA6"/>
    <w:rsid w:val="004C7B5C"/>
    <w:rsid w:val="004D606F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40241"/>
    <w:rsid w:val="005507AE"/>
    <w:rsid w:val="0056524F"/>
    <w:rsid w:val="00567730"/>
    <w:rsid w:val="00576DE8"/>
    <w:rsid w:val="00584D8A"/>
    <w:rsid w:val="005A1D3F"/>
    <w:rsid w:val="005B0BF2"/>
    <w:rsid w:val="005C0016"/>
    <w:rsid w:val="005D1A84"/>
    <w:rsid w:val="005D48B6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508F5"/>
    <w:rsid w:val="00660730"/>
    <w:rsid w:val="006664A2"/>
    <w:rsid w:val="00675991"/>
    <w:rsid w:val="006B1F09"/>
    <w:rsid w:val="006B66B9"/>
    <w:rsid w:val="006D099D"/>
    <w:rsid w:val="006E29A9"/>
    <w:rsid w:val="006E331E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85236"/>
    <w:rsid w:val="00792FB6"/>
    <w:rsid w:val="00796ABB"/>
    <w:rsid w:val="007B5F67"/>
    <w:rsid w:val="007D2C57"/>
    <w:rsid w:val="007D3FF5"/>
    <w:rsid w:val="00833634"/>
    <w:rsid w:val="00841F13"/>
    <w:rsid w:val="00843D84"/>
    <w:rsid w:val="008457DA"/>
    <w:rsid w:val="00846A8E"/>
    <w:rsid w:val="00850DA0"/>
    <w:rsid w:val="00856A28"/>
    <w:rsid w:val="008722F0"/>
    <w:rsid w:val="008865D5"/>
    <w:rsid w:val="00891D30"/>
    <w:rsid w:val="0089398B"/>
    <w:rsid w:val="00897B83"/>
    <w:rsid w:val="008B0C13"/>
    <w:rsid w:val="008C4B72"/>
    <w:rsid w:val="008C54CC"/>
    <w:rsid w:val="008D0AD0"/>
    <w:rsid w:val="008E4E6E"/>
    <w:rsid w:val="008E6F61"/>
    <w:rsid w:val="008F1D86"/>
    <w:rsid w:val="008F5F84"/>
    <w:rsid w:val="009059A7"/>
    <w:rsid w:val="00907666"/>
    <w:rsid w:val="009247FB"/>
    <w:rsid w:val="00942041"/>
    <w:rsid w:val="00943C25"/>
    <w:rsid w:val="009442EA"/>
    <w:rsid w:val="00951221"/>
    <w:rsid w:val="00951BB8"/>
    <w:rsid w:val="009669C8"/>
    <w:rsid w:val="00971569"/>
    <w:rsid w:val="00983203"/>
    <w:rsid w:val="00983E27"/>
    <w:rsid w:val="00986711"/>
    <w:rsid w:val="009951AE"/>
    <w:rsid w:val="009D421A"/>
    <w:rsid w:val="009D67B6"/>
    <w:rsid w:val="009E3E0C"/>
    <w:rsid w:val="009E53D1"/>
    <w:rsid w:val="009F2D50"/>
    <w:rsid w:val="009F3284"/>
    <w:rsid w:val="009F3B71"/>
    <w:rsid w:val="00A03EC0"/>
    <w:rsid w:val="00A051F5"/>
    <w:rsid w:val="00A16915"/>
    <w:rsid w:val="00A23CA0"/>
    <w:rsid w:val="00A262E1"/>
    <w:rsid w:val="00A46BB1"/>
    <w:rsid w:val="00A542F4"/>
    <w:rsid w:val="00A6544E"/>
    <w:rsid w:val="00A91922"/>
    <w:rsid w:val="00A91FD9"/>
    <w:rsid w:val="00AA3C8F"/>
    <w:rsid w:val="00AB11B4"/>
    <w:rsid w:val="00AB304D"/>
    <w:rsid w:val="00AD1089"/>
    <w:rsid w:val="00AE0B4B"/>
    <w:rsid w:val="00AE45C1"/>
    <w:rsid w:val="00AE6717"/>
    <w:rsid w:val="00AF28BD"/>
    <w:rsid w:val="00AF2AF5"/>
    <w:rsid w:val="00AF34C6"/>
    <w:rsid w:val="00B151D3"/>
    <w:rsid w:val="00B210F7"/>
    <w:rsid w:val="00B43F93"/>
    <w:rsid w:val="00B460E6"/>
    <w:rsid w:val="00B562B4"/>
    <w:rsid w:val="00B64206"/>
    <w:rsid w:val="00B93BAB"/>
    <w:rsid w:val="00BA2617"/>
    <w:rsid w:val="00BD2C9A"/>
    <w:rsid w:val="00BD7DED"/>
    <w:rsid w:val="00C43E38"/>
    <w:rsid w:val="00C5179A"/>
    <w:rsid w:val="00C54623"/>
    <w:rsid w:val="00C54BBF"/>
    <w:rsid w:val="00C65E76"/>
    <w:rsid w:val="00C70B59"/>
    <w:rsid w:val="00C81561"/>
    <w:rsid w:val="00C8158B"/>
    <w:rsid w:val="00C863B9"/>
    <w:rsid w:val="00C93B5D"/>
    <w:rsid w:val="00C946C3"/>
    <w:rsid w:val="00C96124"/>
    <w:rsid w:val="00C96253"/>
    <w:rsid w:val="00CB71D4"/>
    <w:rsid w:val="00CB7C9E"/>
    <w:rsid w:val="00CC4012"/>
    <w:rsid w:val="00CC641D"/>
    <w:rsid w:val="00CD6693"/>
    <w:rsid w:val="00CE051B"/>
    <w:rsid w:val="00CE1361"/>
    <w:rsid w:val="00CE5132"/>
    <w:rsid w:val="00CF001D"/>
    <w:rsid w:val="00D1112C"/>
    <w:rsid w:val="00D21989"/>
    <w:rsid w:val="00D22AAC"/>
    <w:rsid w:val="00D34B55"/>
    <w:rsid w:val="00D463E4"/>
    <w:rsid w:val="00D52150"/>
    <w:rsid w:val="00D66948"/>
    <w:rsid w:val="00D6701E"/>
    <w:rsid w:val="00D67C7A"/>
    <w:rsid w:val="00D76995"/>
    <w:rsid w:val="00D87F8F"/>
    <w:rsid w:val="00D91651"/>
    <w:rsid w:val="00D92277"/>
    <w:rsid w:val="00DA108D"/>
    <w:rsid w:val="00DA14A7"/>
    <w:rsid w:val="00DA650B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2EA4"/>
    <w:rsid w:val="00E73506"/>
    <w:rsid w:val="00E95B37"/>
    <w:rsid w:val="00EC6471"/>
    <w:rsid w:val="00ED0FD1"/>
    <w:rsid w:val="00ED2C98"/>
    <w:rsid w:val="00ED36C2"/>
    <w:rsid w:val="00ED3AD4"/>
    <w:rsid w:val="00EE34B7"/>
    <w:rsid w:val="00EE4354"/>
    <w:rsid w:val="00EF450F"/>
    <w:rsid w:val="00EF74DB"/>
    <w:rsid w:val="00F00D0D"/>
    <w:rsid w:val="00F020D4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76803"/>
    <w:rsid w:val="00F87952"/>
    <w:rsid w:val="00F91472"/>
    <w:rsid w:val="00F93487"/>
    <w:rsid w:val="00F94683"/>
    <w:rsid w:val="00F9521E"/>
    <w:rsid w:val="00F970F4"/>
    <w:rsid w:val="00FA12AE"/>
    <w:rsid w:val="00FA1E80"/>
    <w:rsid w:val="00FB1F9B"/>
    <w:rsid w:val="00FC2B09"/>
    <w:rsid w:val="00FC7902"/>
    <w:rsid w:val="00FD050E"/>
    <w:rsid w:val="00FE56D9"/>
    <w:rsid w:val="00FE774D"/>
    <w:rsid w:val="00F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A229D"/>
  <w15:chartTrackingRefBased/>
  <w15:docId w15:val="{389DE711-2342-4568-86ED-878D7D4F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c\Desktop\BIT_01_GRUPO-06_1704202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BIT_01_GRUPO-06_17042025</Template>
  <TotalTime>5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Marc Anthony</dc:creator>
  <cp:keywords/>
  <cp:lastModifiedBy>Carranza Bryan</cp:lastModifiedBy>
  <cp:revision>8</cp:revision>
  <dcterms:created xsi:type="dcterms:W3CDTF">2025-05-10T00:17:00Z</dcterms:created>
  <dcterms:modified xsi:type="dcterms:W3CDTF">2025-05-10T03:06:00Z</dcterms:modified>
</cp:coreProperties>
</file>