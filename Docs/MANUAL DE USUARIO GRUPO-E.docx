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75C238" w14:textId="77777777" w:rsidR="00547DD9" w:rsidRPr="0039736F" w:rsidRDefault="00547DD9" w:rsidP="0080293E">
      <w:bookmarkStart w:id="0" w:name="_Hlk127927918"/>
      <w:bookmarkEnd w:id="0"/>
    </w:p>
    <w:p w14:paraId="29A8E298" w14:textId="77777777" w:rsidR="00547DD9" w:rsidRPr="0039736F" w:rsidRDefault="00547DD9" w:rsidP="0080293E">
      <w:pPr>
        <w:rPr>
          <w:rFonts w:ascii="Calibri" w:hAnsi="Calibri"/>
        </w:rPr>
      </w:pPr>
    </w:p>
    <w:p w14:paraId="4F09AB9F" w14:textId="77777777" w:rsidR="00547DD9" w:rsidRPr="0039736F" w:rsidRDefault="00547DD9" w:rsidP="0080293E">
      <w:pPr>
        <w:rPr>
          <w:rFonts w:ascii="Calibri" w:hAnsi="Calibri"/>
        </w:rPr>
      </w:pPr>
    </w:p>
    <w:p w14:paraId="4109DAC3" w14:textId="77777777" w:rsidR="00547DD9" w:rsidRPr="0039736F" w:rsidRDefault="00547DD9" w:rsidP="0080293E">
      <w:pPr>
        <w:rPr>
          <w:rFonts w:ascii="Calibri" w:hAnsi="Calibri"/>
        </w:rPr>
      </w:pPr>
    </w:p>
    <w:p w14:paraId="321A492D" w14:textId="77777777" w:rsidR="00547DD9" w:rsidRPr="0039736F" w:rsidRDefault="00547DD9" w:rsidP="0080293E">
      <w:pPr>
        <w:rPr>
          <w:rFonts w:ascii="Calibri" w:hAnsi="Calibri"/>
        </w:rPr>
      </w:pPr>
    </w:p>
    <w:p w14:paraId="35761120" w14:textId="77777777" w:rsidR="00547DD9" w:rsidRPr="0039736F" w:rsidRDefault="00547DD9" w:rsidP="0080293E">
      <w:pPr>
        <w:rPr>
          <w:rFonts w:ascii="Calibri" w:hAnsi="Calibri"/>
        </w:rPr>
      </w:pPr>
    </w:p>
    <w:p w14:paraId="0D7BC0EF" w14:textId="77777777" w:rsidR="00547DD9" w:rsidRPr="0039736F" w:rsidRDefault="00547DD9" w:rsidP="0080293E">
      <w:pPr>
        <w:rPr>
          <w:rFonts w:ascii="Calibri" w:hAnsi="Calibri"/>
        </w:rPr>
      </w:pPr>
    </w:p>
    <w:p w14:paraId="5FA54F2A" w14:textId="77777777" w:rsidR="00597881" w:rsidRPr="0039736F" w:rsidRDefault="00597881" w:rsidP="0080293E">
      <w:pPr>
        <w:rPr>
          <w:rFonts w:ascii="Calibri" w:hAnsi="Calibri"/>
        </w:rPr>
      </w:pPr>
    </w:p>
    <w:p w14:paraId="63DADCE4" w14:textId="77777777" w:rsidR="00597881" w:rsidRPr="0039736F" w:rsidRDefault="00597881" w:rsidP="0080293E">
      <w:pPr>
        <w:rPr>
          <w:rFonts w:ascii="Calibri" w:hAnsi="Calibri"/>
        </w:rPr>
      </w:pPr>
    </w:p>
    <w:p w14:paraId="5E59007A" w14:textId="77777777" w:rsidR="00597881" w:rsidRPr="0039736F" w:rsidRDefault="00597881" w:rsidP="0080293E">
      <w:pPr>
        <w:rPr>
          <w:rFonts w:ascii="Calibri" w:hAnsi="Calibri"/>
        </w:rPr>
      </w:pPr>
    </w:p>
    <w:p w14:paraId="17742682" w14:textId="77777777" w:rsidR="00597881" w:rsidRPr="0039736F" w:rsidRDefault="00597881" w:rsidP="0080293E">
      <w:pPr>
        <w:rPr>
          <w:rFonts w:ascii="Calibri" w:hAnsi="Calibri"/>
        </w:rPr>
      </w:pPr>
    </w:p>
    <w:p w14:paraId="5DF60910" w14:textId="77777777" w:rsidR="00597881" w:rsidRPr="0039736F" w:rsidRDefault="00597881" w:rsidP="0080293E">
      <w:pPr>
        <w:rPr>
          <w:rFonts w:ascii="Calibri" w:hAnsi="Calibri"/>
        </w:rPr>
      </w:pPr>
    </w:p>
    <w:p w14:paraId="42C6A1B9" w14:textId="77777777" w:rsidR="00547DD9" w:rsidRPr="0039736F" w:rsidRDefault="00547DD9" w:rsidP="0080293E">
      <w:pPr>
        <w:rPr>
          <w:rFonts w:ascii="Calibri" w:hAnsi="Calibri"/>
        </w:rPr>
      </w:pPr>
    </w:p>
    <w:p w14:paraId="59371A29" w14:textId="77777777" w:rsidR="001E2593" w:rsidRPr="0039736F" w:rsidRDefault="001E2593" w:rsidP="0080293E">
      <w:pPr>
        <w:rPr>
          <w:rFonts w:ascii="Calibri" w:hAnsi="Calibri"/>
        </w:rPr>
      </w:pPr>
    </w:p>
    <w:p w14:paraId="31F37C93" w14:textId="77777777" w:rsidR="00547DD9" w:rsidRPr="0039736F" w:rsidRDefault="00547DD9" w:rsidP="0080293E">
      <w:pPr>
        <w:rPr>
          <w:rFonts w:ascii="Calibri" w:hAnsi="Calibri"/>
        </w:rPr>
      </w:pPr>
    </w:p>
    <w:p w14:paraId="64FED989" w14:textId="77777777" w:rsidR="00547DD9" w:rsidRPr="0039736F" w:rsidRDefault="00547DD9">
      <w:pPr>
        <w:rPr>
          <w:rFonts w:ascii="Calibri" w:hAnsi="Calibri"/>
        </w:rPr>
      </w:pPr>
    </w:p>
    <w:p w14:paraId="1FEC3736" w14:textId="77777777" w:rsidR="00547DD9" w:rsidRDefault="00547DD9">
      <w:pPr>
        <w:rPr>
          <w:rFonts w:ascii="Calibri" w:hAnsi="Calibri"/>
        </w:rPr>
      </w:pPr>
    </w:p>
    <w:p w14:paraId="508B58DF" w14:textId="77777777" w:rsidR="0080293E" w:rsidRPr="0039736F" w:rsidRDefault="0080293E">
      <w:pPr>
        <w:rPr>
          <w:rFonts w:ascii="Calibri" w:hAnsi="Calibri"/>
        </w:rPr>
      </w:pPr>
    </w:p>
    <w:p w14:paraId="51351BE0" w14:textId="77777777" w:rsidR="00465F69" w:rsidRDefault="0080293E" w:rsidP="00465F69">
      <w:pPr>
        <w:pStyle w:val="Ttulo7"/>
        <w:rPr>
          <w:rFonts w:ascii="Calibri" w:hAnsi="Calibri"/>
        </w:rPr>
      </w:pPr>
      <w:r w:rsidRPr="00E21886">
        <w:rPr>
          <w:rFonts w:ascii="Calibri" w:hAnsi="Calibri"/>
          <w:color w:val="000000" w:themeColor="text1"/>
          <w:szCs w:val="40"/>
        </w:rPr>
        <w:t xml:space="preserve">DOCUMENTO MANUAL DE USUARIO </w:t>
      </w:r>
      <w:r w:rsidR="00465F69">
        <w:rPr>
          <w:rFonts w:ascii="Calibri" w:hAnsi="Calibri"/>
        </w:rPr>
        <w:t xml:space="preserve">DEL SITIO WEB DE </w:t>
      </w:r>
      <w:r w:rsidR="00465F69" w:rsidRPr="008B72C2">
        <w:rPr>
          <w:rFonts w:ascii="Calibri" w:hAnsi="Calibri"/>
        </w:rPr>
        <w:t xml:space="preserve">REGISTRO DE </w:t>
      </w:r>
      <w:r w:rsidR="00465F69">
        <w:rPr>
          <w:rFonts w:ascii="Calibri" w:hAnsi="Calibri"/>
        </w:rPr>
        <w:t>REPARACIONES</w:t>
      </w:r>
      <w:r w:rsidR="00465F69" w:rsidRPr="008B72C2">
        <w:rPr>
          <w:rFonts w:ascii="Calibri" w:hAnsi="Calibri"/>
        </w:rPr>
        <w:t xml:space="preserve"> DE </w:t>
      </w:r>
      <w:r w:rsidR="00465F69">
        <w:rPr>
          <w:rFonts w:ascii="Calibri" w:hAnsi="Calibri"/>
        </w:rPr>
        <w:t>DISPOSITIVOS</w:t>
      </w:r>
    </w:p>
    <w:p w14:paraId="7D7B3989" w14:textId="77777777" w:rsidR="00465F69" w:rsidRPr="00BE3E19" w:rsidRDefault="00465F69" w:rsidP="00465F69"/>
    <w:p w14:paraId="7B5B42D0" w14:textId="77777777" w:rsidR="00465F69" w:rsidRPr="0039736F" w:rsidRDefault="00465F69" w:rsidP="00465F69">
      <w:pPr>
        <w:numPr>
          <w:ilvl w:val="0"/>
          <w:numId w:val="1"/>
        </w:numPr>
        <w:jc w:val="center"/>
      </w:pPr>
      <w:bookmarkStart w:id="1" w:name="_Hlk196949281"/>
      <w:r w:rsidRPr="0039736F">
        <w:t xml:space="preserve">Curso de </w:t>
      </w:r>
      <w:r>
        <w:t>Construcción</w:t>
      </w:r>
      <w:r w:rsidRPr="0039736F">
        <w:t xml:space="preserve"> de Software</w:t>
      </w:r>
    </w:p>
    <w:p w14:paraId="771F241D" w14:textId="77777777" w:rsidR="00465F69" w:rsidRPr="0039736F" w:rsidRDefault="00465F69" w:rsidP="00465F69">
      <w:pPr>
        <w:numPr>
          <w:ilvl w:val="0"/>
          <w:numId w:val="1"/>
        </w:numPr>
        <w:jc w:val="center"/>
      </w:pPr>
    </w:p>
    <w:p w14:paraId="00B964CD" w14:textId="77777777" w:rsidR="00465F69" w:rsidRDefault="00465F69" w:rsidP="00465F69">
      <w:pPr>
        <w:jc w:val="center"/>
      </w:pPr>
      <w:r w:rsidRPr="0039736F">
        <w:t>(</w:t>
      </w:r>
      <w:r w:rsidRPr="00AA7253">
        <w:t>Carranza Freijo Bryan alexander, Carrión Loaiza Marc Anthony,</w:t>
      </w:r>
    </w:p>
    <w:p w14:paraId="635CAE1D" w14:textId="77777777" w:rsidR="00465F69" w:rsidRDefault="00465F69" w:rsidP="00465F69">
      <w:pPr>
        <w:jc w:val="center"/>
      </w:pPr>
      <w:r w:rsidRPr="00AA7253">
        <w:t xml:space="preserve">Chiriguaya Vásquez Héctor jeremías, Hidalgo </w:t>
      </w:r>
      <w:r>
        <w:t>Mor</w:t>
      </w:r>
      <w:r w:rsidRPr="00AA7253">
        <w:t xml:space="preserve">an Ronny </w:t>
      </w:r>
      <w:r>
        <w:t>A</w:t>
      </w:r>
      <w:r w:rsidRPr="00AA7253">
        <w:t>lexander,</w:t>
      </w:r>
    </w:p>
    <w:p w14:paraId="75907DBA" w14:textId="77777777" w:rsidR="00465F69" w:rsidRPr="0039736F" w:rsidRDefault="00465F69" w:rsidP="00465F69">
      <w:pPr>
        <w:jc w:val="center"/>
      </w:pPr>
      <w:r>
        <w:t xml:space="preserve">Morales </w:t>
      </w:r>
      <w:r w:rsidRPr="00AA7253">
        <w:t xml:space="preserve">Espinales </w:t>
      </w:r>
      <w:r>
        <w:t>T</w:t>
      </w:r>
      <w:r w:rsidRPr="00AA7253">
        <w:t>erry Alejandro</w:t>
      </w:r>
      <w:r>
        <w:t>)</w:t>
      </w:r>
    </w:p>
    <w:bookmarkEnd w:id="1"/>
    <w:p w14:paraId="605F2AC0" w14:textId="43344327" w:rsidR="00547DD9" w:rsidRPr="0039736F" w:rsidRDefault="00547DD9" w:rsidP="00465F69">
      <w:pPr>
        <w:pStyle w:val="Ttulo7"/>
        <w:numPr>
          <w:ilvl w:val="0"/>
          <w:numId w:val="1"/>
        </w:numPr>
        <w:tabs>
          <w:tab w:val="clear" w:pos="0"/>
        </w:tabs>
        <w:ind w:left="0" w:firstLine="0"/>
        <w:rPr>
          <w:rFonts w:ascii="Calibri" w:hAnsi="Calibri"/>
        </w:rPr>
      </w:pPr>
    </w:p>
    <w:p w14:paraId="3DF7FE96" w14:textId="77777777" w:rsidR="00547DD9" w:rsidRPr="0039736F" w:rsidRDefault="00547DD9">
      <w:pPr>
        <w:rPr>
          <w:rFonts w:ascii="Calibri" w:hAnsi="Calibri"/>
        </w:rPr>
      </w:pPr>
    </w:p>
    <w:p w14:paraId="6DEE9D7A" w14:textId="77777777" w:rsidR="00547DD9" w:rsidRPr="0039736F" w:rsidRDefault="00547DD9">
      <w:pPr>
        <w:rPr>
          <w:rFonts w:ascii="Calibri" w:hAnsi="Calibri"/>
        </w:rPr>
      </w:pPr>
    </w:p>
    <w:p w14:paraId="761C3B1E" w14:textId="77777777" w:rsidR="00547DD9" w:rsidRPr="0039736F" w:rsidRDefault="00547DD9">
      <w:pPr>
        <w:rPr>
          <w:rFonts w:ascii="Calibri" w:hAnsi="Calibri"/>
        </w:rPr>
      </w:pPr>
    </w:p>
    <w:p w14:paraId="3414DA05" w14:textId="77777777" w:rsidR="00547DD9" w:rsidRPr="0039736F" w:rsidRDefault="00547DD9">
      <w:pPr>
        <w:rPr>
          <w:rFonts w:ascii="Calibri" w:hAnsi="Calibri"/>
        </w:rPr>
      </w:pPr>
    </w:p>
    <w:p w14:paraId="1EFCCFDB" w14:textId="77777777" w:rsidR="00547DD9" w:rsidRPr="0039736F" w:rsidRDefault="00547DD9">
      <w:pPr>
        <w:rPr>
          <w:rFonts w:ascii="Calibri" w:hAnsi="Calibri"/>
        </w:rPr>
      </w:pPr>
    </w:p>
    <w:p w14:paraId="63BEB676" w14:textId="77777777" w:rsidR="00547DD9" w:rsidRPr="0039736F" w:rsidRDefault="00547DD9">
      <w:pPr>
        <w:rPr>
          <w:rFonts w:ascii="Calibri" w:hAnsi="Calibri"/>
        </w:rPr>
      </w:pPr>
    </w:p>
    <w:p w14:paraId="266AA5A9" w14:textId="77777777" w:rsidR="00547DD9" w:rsidRPr="0039736F" w:rsidRDefault="00547DD9">
      <w:pPr>
        <w:rPr>
          <w:rFonts w:ascii="Calibri" w:hAnsi="Calibri"/>
        </w:rPr>
      </w:pPr>
    </w:p>
    <w:p w14:paraId="6462013C" w14:textId="77777777" w:rsidR="00547DD9" w:rsidRPr="0039736F" w:rsidRDefault="00547DD9">
      <w:pPr>
        <w:rPr>
          <w:rFonts w:ascii="Calibri" w:hAnsi="Calibri"/>
        </w:rPr>
      </w:pPr>
    </w:p>
    <w:p w14:paraId="1ED64785" w14:textId="77777777" w:rsidR="00547DD9" w:rsidRPr="0039736F" w:rsidRDefault="00547DD9">
      <w:pPr>
        <w:rPr>
          <w:rFonts w:ascii="Calibri" w:hAnsi="Calibri"/>
        </w:rPr>
      </w:pPr>
    </w:p>
    <w:p w14:paraId="1D82824D" w14:textId="77777777" w:rsidR="00547DD9" w:rsidRPr="0039736F" w:rsidRDefault="00547DD9">
      <w:pPr>
        <w:rPr>
          <w:rFonts w:ascii="Calibri" w:hAnsi="Calibri"/>
        </w:rPr>
      </w:pPr>
    </w:p>
    <w:p w14:paraId="32CD744D" w14:textId="77777777" w:rsidR="00547DD9" w:rsidRPr="0039736F" w:rsidRDefault="00547DD9">
      <w:pPr>
        <w:rPr>
          <w:rFonts w:ascii="Calibri" w:hAnsi="Calibri"/>
        </w:rPr>
      </w:pPr>
    </w:p>
    <w:p w14:paraId="0EF38DE2" w14:textId="77777777" w:rsidR="00547DD9" w:rsidRPr="0039736F" w:rsidRDefault="00547DD9">
      <w:pPr>
        <w:rPr>
          <w:rFonts w:ascii="Calibri" w:hAnsi="Calibri"/>
        </w:rPr>
      </w:pPr>
    </w:p>
    <w:p w14:paraId="3096DDC3" w14:textId="77777777" w:rsidR="00547DD9" w:rsidRPr="0039736F" w:rsidRDefault="00547DD9">
      <w:pPr>
        <w:rPr>
          <w:rFonts w:ascii="Calibri" w:hAnsi="Calibri"/>
        </w:rPr>
      </w:pPr>
    </w:p>
    <w:p w14:paraId="26C64055" w14:textId="77777777" w:rsidR="00547DD9" w:rsidRPr="0039736F" w:rsidRDefault="00547DD9">
      <w:pPr>
        <w:rPr>
          <w:rFonts w:ascii="Calibri" w:hAnsi="Calibri"/>
        </w:rPr>
      </w:pPr>
    </w:p>
    <w:p w14:paraId="1E9EC317" w14:textId="77777777" w:rsidR="00547DD9" w:rsidRPr="0039736F" w:rsidRDefault="00547DD9">
      <w:pPr>
        <w:rPr>
          <w:rFonts w:ascii="Calibri" w:hAnsi="Calibri"/>
        </w:rPr>
      </w:pPr>
    </w:p>
    <w:p w14:paraId="4BAF0466" w14:textId="77777777" w:rsidR="00547DD9" w:rsidRPr="0039736F" w:rsidRDefault="00547DD9">
      <w:pPr>
        <w:rPr>
          <w:rFonts w:ascii="Calibri" w:hAnsi="Calibri"/>
        </w:rPr>
      </w:pPr>
    </w:p>
    <w:p w14:paraId="14489BFE" w14:textId="77777777" w:rsidR="00547DD9" w:rsidRPr="0039736F" w:rsidRDefault="00547DD9">
      <w:pPr>
        <w:rPr>
          <w:rFonts w:ascii="Calibri" w:hAnsi="Calibri"/>
        </w:rPr>
      </w:pPr>
    </w:p>
    <w:p w14:paraId="40951812" w14:textId="77777777" w:rsidR="00547DD9" w:rsidRPr="0039736F" w:rsidRDefault="00547DD9">
      <w:pPr>
        <w:rPr>
          <w:rFonts w:ascii="Calibri" w:hAnsi="Calibri"/>
        </w:rPr>
      </w:pPr>
    </w:p>
    <w:p w14:paraId="32C9383E" w14:textId="77777777" w:rsidR="00547DD9" w:rsidRPr="0039736F" w:rsidRDefault="00547DD9">
      <w:pPr>
        <w:rPr>
          <w:rFonts w:ascii="Calibri" w:hAnsi="Calibri"/>
        </w:rPr>
      </w:pPr>
    </w:p>
    <w:p w14:paraId="6E26D7BE" w14:textId="77777777" w:rsidR="00547DD9" w:rsidRPr="0039736F" w:rsidRDefault="00547DD9">
      <w:pPr>
        <w:rPr>
          <w:rFonts w:ascii="Calibri" w:hAnsi="Calibri"/>
        </w:rPr>
      </w:pPr>
    </w:p>
    <w:p w14:paraId="632F98B8" w14:textId="77777777" w:rsidR="00A1079C" w:rsidRPr="0039736F" w:rsidRDefault="00A1079C">
      <w:pPr>
        <w:rPr>
          <w:rFonts w:ascii="Calibri" w:hAnsi="Calibri"/>
        </w:rPr>
      </w:pPr>
    </w:p>
    <w:p w14:paraId="3402BF0F" w14:textId="77777777" w:rsidR="00A1079C" w:rsidRPr="0039736F" w:rsidRDefault="00A1079C">
      <w:pPr>
        <w:rPr>
          <w:rFonts w:ascii="Calibri" w:hAnsi="Calibri"/>
        </w:rPr>
      </w:pP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es-ES" w:eastAsia="ar-SA"/>
        </w:rPr>
        <w:id w:val="21376801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95554AA" w14:textId="133EBCF4" w:rsidR="00ED271A" w:rsidRPr="0051626C" w:rsidRDefault="007027F5" w:rsidP="007027F5">
          <w:pPr>
            <w:pStyle w:val="TtuloTDC"/>
            <w:jc w:val="center"/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</w:rPr>
          </w:pPr>
          <w:r w:rsidRPr="0051626C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Tabla de C</w:t>
          </w:r>
          <w:r w:rsidR="00ED271A" w:rsidRPr="0051626C">
            <w:rPr>
              <w:rFonts w:ascii="Calibri" w:hAnsi="Calibri" w:cs="Calibri"/>
              <w:b/>
              <w:bCs/>
              <w:color w:val="000000" w:themeColor="text1"/>
              <w:sz w:val="40"/>
              <w:szCs w:val="40"/>
              <w:lang w:val="es-ES"/>
            </w:rPr>
            <w:t>ontenido</w:t>
          </w:r>
        </w:p>
        <w:p w14:paraId="0557236D" w14:textId="52DAB756" w:rsidR="00D57544" w:rsidRDefault="00ED271A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23728" w:history="1">
            <w:r w:rsidR="00D57544" w:rsidRPr="00F4586D">
              <w:rPr>
                <w:rStyle w:val="Hipervnculo"/>
                <w:rFonts w:cs="Calibri"/>
                <w:noProof/>
              </w:rPr>
              <w:t>Introducción</w:t>
            </w:r>
            <w:r w:rsidR="00D57544">
              <w:rPr>
                <w:noProof/>
                <w:webHidden/>
              </w:rPr>
              <w:tab/>
            </w:r>
            <w:r w:rsidR="00D57544">
              <w:rPr>
                <w:noProof/>
                <w:webHidden/>
              </w:rPr>
              <w:fldChar w:fldCharType="begin"/>
            </w:r>
            <w:r w:rsidR="00D57544">
              <w:rPr>
                <w:noProof/>
                <w:webHidden/>
              </w:rPr>
              <w:instrText xml:space="preserve"> PAGEREF _Toc187523728 \h </w:instrText>
            </w:r>
            <w:r w:rsidR="00D57544">
              <w:rPr>
                <w:noProof/>
                <w:webHidden/>
              </w:rPr>
            </w:r>
            <w:r w:rsidR="00D57544">
              <w:rPr>
                <w:noProof/>
                <w:webHidden/>
              </w:rPr>
              <w:fldChar w:fldCharType="separate"/>
            </w:r>
            <w:r w:rsidR="00D57544">
              <w:rPr>
                <w:noProof/>
                <w:webHidden/>
              </w:rPr>
              <w:t>4</w:t>
            </w:r>
            <w:r w:rsidR="00D57544">
              <w:rPr>
                <w:noProof/>
                <w:webHidden/>
              </w:rPr>
              <w:fldChar w:fldCharType="end"/>
            </w:r>
          </w:hyperlink>
        </w:p>
        <w:p w14:paraId="7AF6BAAD" w14:textId="7F69CABF" w:rsidR="00D57544" w:rsidRDefault="00D5754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29" w:history="1">
            <w:r w:rsidRPr="00F4586D">
              <w:rPr>
                <w:rStyle w:val="Hipervnculo"/>
                <w:rFonts w:cs="Calibri"/>
                <w:noProof/>
              </w:rPr>
              <w:t>Objetivo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6473E2" w14:textId="356D5835" w:rsidR="00D57544" w:rsidRDefault="00D5754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0" w:history="1">
            <w:r w:rsidRPr="00F4586D">
              <w:rPr>
                <w:rStyle w:val="Hipervnculo"/>
                <w:rFonts w:cs="Calibri"/>
                <w:noProof/>
              </w:rPr>
              <w:t>Guía de uso de las interfases gráficas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BE9AD1" w14:textId="62AC5234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1" w:history="1">
            <w:r w:rsidRPr="00F4586D">
              <w:rPr>
                <w:rStyle w:val="Hipervnculo"/>
                <w:rFonts w:cs="Calibri"/>
                <w:noProof/>
              </w:rPr>
              <w:t>Login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46051D" w14:textId="2B33ED2C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2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3F046D" w14:textId="66F430BE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3" w:history="1">
            <w:r w:rsidRPr="00F4586D">
              <w:rPr>
                <w:rStyle w:val="Hipervnculo"/>
                <w:rFonts w:cs="Calibri"/>
                <w:noProof/>
              </w:rPr>
              <w:t>Instrucciones para entrar al sistema mediante el 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989BC" w14:textId="2AAECEE2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4" w:history="1">
            <w:r w:rsidRPr="00F4586D">
              <w:rPr>
                <w:rStyle w:val="Hipervnculo"/>
                <w:rFonts w:cs="Calibri"/>
                <w:noProof/>
              </w:rPr>
              <w:t>Recuperación de la clave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5DDB9" w14:textId="5813666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5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57AF64" w14:textId="3C298029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6" w:history="1">
            <w:r w:rsidRPr="00F4586D">
              <w:rPr>
                <w:rStyle w:val="Hipervnculo"/>
                <w:rFonts w:cs="Calibri"/>
                <w:noProof/>
              </w:rPr>
              <w:t>Instrucciones para entrar recuperar la clave del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0571D" w14:textId="0AB47547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7" w:history="1">
            <w:r w:rsidRPr="00F4586D">
              <w:rPr>
                <w:rStyle w:val="Hipervnculo"/>
                <w:rFonts w:cs="Calibri"/>
                <w:noProof/>
              </w:rPr>
              <w:t>Interfaz Menú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AA776" w14:textId="421CC50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8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72EFC" w14:textId="3116125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39" w:history="1">
            <w:r w:rsidRPr="00F4586D">
              <w:rPr>
                <w:rStyle w:val="Hipervnculo"/>
                <w:rFonts w:cs="Calibri"/>
                <w:noProof/>
              </w:rPr>
              <w:t>Instrucciones para navegar en el menú de la aplicación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A26092" w14:textId="6588C22E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0" w:history="1">
            <w:r w:rsidRPr="00F4586D">
              <w:rPr>
                <w:rStyle w:val="Hipervnculo"/>
                <w:rFonts w:cs="Calibri"/>
                <w:noProof/>
              </w:rPr>
              <w:t>Interfaz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FB7E1" w14:textId="6825A03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1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1DE982" w14:textId="1FEBC00B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2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417F7" w14:textId="59926E9F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3" w:history="1">
            <w:r w:rsidRPr="00F4586D">
              <w:rPr>
                <w:rStyle w:val="Hipervnculo"/>
                <w:rFonts w:cstheme="minorHAnsi"/>
                <w:noProof/>
              </w:rPr>
              <w:t>Interfaz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681C3F" w14:textId="3AE3C56A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4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07B98" w14:textId="1B903CD3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5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266D6" w14:textId="123A0D22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6" w:history="1">
            <w:r w:rsidRPr="00F4586D">
              <w:rPr>
                <w:rStyle w:val="Hipervnculo"/>
                <w:rFonts w:cs="Calibri"/>
                <w:b/>
                <w:noProof/>
              </w:rPr>
              <w:t>Interfaz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FF9CF" w14:textId="73A410E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7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F3A69" w14:textId="6C997EB5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8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una categoría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0C188" w14:textId="334F494D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49" w:history="1">
            <w:r w:rsidRPr="00F4586D">
              <w:rPr>
                <w:rStyle w:val="Hipervnculo"/>
                <w:rFonts w:cs="Calibri"/>
                <w:b/>
                <w:noProof/>
              </w:rPr>
              <w:t>Interfaz Unidad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D741E" w14:textId="369AADA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0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CC8A73" w14:textId="0E83B31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1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una unidad de medida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E838AA" w14:textId="3DCB7D0D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2" w:history="1">
            <w:r w:rsidRPr="00F4586D">
              <w:rPr>
                <w:rStyle w:val="Hipervnculo"/>
                <w:rFonts w:cs="Calibri"/>
                <w:b/>
                <w:noProof/>
              </w:rPr>
              <w:t>Interfaz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B842" w14:textId="49DEFA0C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3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A867" w14:textId="02C2C26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4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producto en el inventario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02499" w14:textId="1973983F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5" w:history="1">
            <w:r w:rsidRPr="00F4586D">
              <w:rPr>
                <w:rStyle w:val="Hipervnculo"/>
                <w:rFonts w:cs="Calibri"/>
                <w:noProof/>
              </w:rPr>
              <w:t>Interfaz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8EFBB" w14:textId="1A9DAA9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6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718D02" w14:textId="404D5C2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7" w:history="1">
            <w:r w:rsidRPr="00F4586D">
              <w:rPr>
                <w:rStyle w:val="Hipervnculo"/>
                <w:rFonts w:cs="Calibri"/>
                <w:noProof/>
              </w:rPr>
              <w:t>Instrucciones para crear y registrar una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3B68C8" w14:textId="2ACD85AA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8" w:history="1">
            <w:r w:rsidRPr="00F4586D">
              <w:rPr>
                <w:rStyle w:val="Hipervnculo"/>
                <w:rFonts w:cs="Calibri"/>
                <w:b/>
                <w:noProof/>
              </w:rPr>
              <w:t>Interfaz Detalle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F9F71" w14:textId="48AABCF1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59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048346" w14:textId="572E481A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0" w:history="1">
            <w:r w:rsidRPr="00F4586D">
              <w:rPr>
                <w:rStyle w:val="Hipervnculo"/>
                <w:rFonts w:cs="Calibri"/>
                <w:noProof/>
              </w:rPr>
              <w:t>Instrucciones para ver el detalle de la compra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CEA60" w14:textId="360C71BE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1" w:history="1">
            <w:r w:rsidRPr="00F4586D">
              <w:rPr>
                <w:rStyle w:val="Hipervnculo"/>
                <w:rFonts w:cs="Calibri"/>
                <w:b/>
                <w:noProof/>
              </w:rPr>
              <w:t>Interfaz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82576" w14:textId="7A8B1B1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2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320FBC" w14:textId="2E1BC768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3" w:history="1">
            <w:r w:rsidRPr="00F4586D">
              <w:rPr>
                <w:rStyle w:val="Hipervnculo"/>
                <w:rFonts w:cs="Calibri"/>
                <w:noProof/>
              </w:rPr>
              <w:t>Instrucciones para crear y registrar una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807A" w14:textId="6DF4999E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4" w:history="1">
            <w:r w:rsidRPr="00F4586D">
              <w:rPr>
                <w:rStyle w:val="Hipervnculo"/>
                <w:rFonts w:cs="Calibri"/>
                <w:b/>
                <w:noProof/>
              </w:rPr>
              <w:t>Interfaz Detalle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7B8B6" w14:textId="5F24DB0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5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609A4" w14:textId="3489C6EB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6" w:history="1">
            <w:r w:rsidRPr="00F4586D">
              <w:rPr>
                <w:rStyle w:val="Hipervnculo"/>
                <w:rFonts w:cs="Calibri"/>
                <w:noProof/>
              </w:rPr>
              <w:t>Instrucciones para ver el detalle de la venta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BCA53B" w14:textId="5A383629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7" w:history="1">
            <w:r w:rsidRPr="00F4586D">
              <w:rPr>
                <w:rStyle w:val="Hipervnculo"/>
                <w:rFonts w:cs="Calibri"/>
                <w:b/>
                <w:noProof/>
              </w:rPr>
              <w:t>Interfaz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1B9B4E" w14:textId="76EE24E6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8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1D521" w14:textId="2AC97AE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69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A2C01" w14:textId="0F689837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0" w:history="1">
            <w:r w:rsidRPr="00F4586D">
              <w:rPr>
                <w:rStyle w:val="Hipervnculo"/>
                <w:rFonts w:cs="Calibri"/>
                <w:b/>
                <w:noProof/>
              </w:rPr>
              <w:t>Interfaz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76F41C" w14:textId="21588539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1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FB689" w14:textId="7FED8B27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2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8A4983" w14:textId="000FC14D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3" w:history="1">
            <w:r w:rsidRPr="00F4586D">
              <w:rPr>
                <w:rStyle w:val="Hipervnculo"/>
                <w:rFonts w:cs="Calibri"/>
                <w:b/>
                <w:noProof/>
              </w:rPr>
              <w:t>Interfaz 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32F2B8" w14:textId="778EF809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4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6454D" w14:textId="089FBF6C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5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una sucursal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D673F" w14:textId="6E4526BE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6" w:history="1">
            <w:r w:rsidRPr="00F4586D">
              <w:rPr>
                <w:rStyle w:val="Hipervnculo"/>
                <w:rFonts w:cs="Calibri"/>
                <w:b/>
                <w:noProof/>
              </w:rPr>
              <w:t>Interfaz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9ED8A6" w14:textId="634F300A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7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9F60D" w14:textId="046B5434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8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12ED5" w14:textId="743F1CA1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79" w:history="1">
            <w:r w:rsidRPr="00F4586D">
              <w:rPr>
                <w:rStyle w:val="Hipervnculo"/>
                <w:rFonts w:cs="Calibri"/>
                <w:noProof/>
              </w:rPr>
              <w:t>Interfaz Reportes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8C14" w14:textId="7B8BB96F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0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0A7EC" w14:textId="1B947F4E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1" w:history="1">
            <w:r w:rsidRPr="00F4586D">
              <w:rPr>
                <w:rStyle w:val="Hipervnculo"/>
                <w:rFonts w:cs="Calibri"/>
                <w:noProof/>
              </w:rPr>
              <w:t>Instrucciones para ver los reportes de las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6B53D" w14:textId="3C86C9F8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2" w:history="1">
            <w:r w:rsidRPr="00F4586D">
              <w:rPr>
                <w:rStyle w:val="Hipervnculo"/>
                <w:rFonts w:cs="Calibri"/>
                <w:noProof/>
              </w:rPr>
              <w:t>Interfaz Gráficas Compras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63E152" w14:textId="681A0961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3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7B985" w14:textId="788CD8D4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4" w:history="1">
            <w:r w:rsidRPr="00F4586D">
              <w:rPr>
                <w:rStyle w:val="Hipervnculo"/>
                <w:rFonts w:cs="Calibri"/>
                <w:noProof/>
              </w:rPr>
              <w:t>Instrucciones para ver la gráfica de los productos comprados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24D5AB" w14:textId="3671E20C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5" w:history="1">
            <w:r w:rsidRPr="00F4586D">
              <w:rPr>
                <w:rStyle w:val="Hipervnculo"/>
                <w:rFonts w:cs="Calibri"/>
                <w:b/>
                <w:noProof/>
              </w:rPr>
              <w:t>Interfaz Reportes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25DD5C" w14:textId="15209BE5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6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A9DCE6" w14:textId="745317E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7" w:history="1">
            <w:r w:rsidRPr="00F4586D">
              <w:rPr>
                <w:rStyle w:val="Hipervnculo"/>
                <w:rFonts w:cs="Calibri"/>
                <w:noProof/>
              </w:rPr>
              <w:t>Instrucciones para ver los reportes de las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C5286" w14:textId="24F04A22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8" w:history="1">
            <w:r w:rsidRPr="00F4586D">
              <w:rPr>
                <w:rStyle w:val="Hipervnculo"/>
                <w:rFonts w:cs="Calibri"/>
                <w:noProof/>
              </w:rPr>
              <w:t>Interfaz Gráfica Ventas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46B8F8" w14:textId="0491F44B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89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2D736" w14:textId="33637527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0" w:history="1">
            <w:r w:rsidRPr="00F4586D">
              <w:rPr>
                <w:rStyle w:val="Hipervnculo"/>
                <w:rFonts w:cs="Calibri"/>
                <w:noProof/>
              </w:rPr>
              <w:t>Instrucciones para ver la gráfica de los productos vendidos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719A5" w14:textId="1B7A4C8B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1" w:history="1">
            <w:r w:rsidRPr="00F4586D">
              <w:rPr>
                <w:rStyle w:val="Hipervnculo"/>
                <w:rFonts w:cs="Calibri"/>
                <w:b/>
                <w:noProof/>
              </w:rPr>
              <w:t>Interfaz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F9F69" w14:textId="7C4CC0E3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2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3827E" w14:textId="3B3C6394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3" w:history="1">
            <w:r w:rsidRPr="00F4586D">
              <w:rPr>
                <w:rStyle w:val="Hipervnculo"/>
                <w:rFonts w:cs="Calibri"/>
                <w:noProof/>
              </w:rPr>
              <w:t>Instrucciones para registrar, editar y eliminar una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205A6" w14:textId="4652D594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4" w:history="1">
            <w:r w:rsidRPr="00F4586D">
              <w:rPr>
                <w:rStyle w:val="Hipervnculo"/>
                <w:rFonts w:cs="Calibri"/>
                <w:b/>
                <w:noProof/>
              </w:rPr>
              <w:t>Interfaz Información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3F7E08" w14:textId="3830F29A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5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D2D2BF" w14:textId="5FAA4C1E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6" w:history="1">
            <w:r w:rsidRPr="00F4586D">
              <w:rPr>
                <w:rStyle w:val="Hipervnculo"/>
                <w:rFonts w:cs="Calibri"/>
                <w:noProof/>
              </w:rPr>
              <w:t>Instrucciones para editar la información del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BBB0E" w14:textId="14F91C6D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7" w:history="1">
            <w:r w:rsidRPr="00F4586D">
              <w:rPr>
                <w:rStyle w:val="Hipervnculo"/>
                <w:rFonts w:cs="Calibri"/>
                <w:noProof/>
              </w:rPr>
              <w:t>Interfaz Información del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7407D7" w14:textId="109C2177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8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5D9155" w14:textId="14531C38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799" w:history="1">
            <w:r w:rsidRPr="00F4586D">
              <w:rPr>
                <w:rStyle w:val="Hipervnculo"/>
                <w:rFonts w:cs="Calibri"/>
                <w:noProof/>
              </w:rPr>
              <w:t>Instrucciones para abrir el enlace para ver la 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35A2" w14:textId="2BC509E5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0" w:history="1">
            <w:r w:rsidRPr="00F4586D">
              <w:rPr>
                <w:rStyle w:val="Hipervnculo"/>
                <w:rFonts w:cs="Calibri"/>
                <w:noProof/>
              </w:rPr>
              <w:t>Modal lista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F53D4" w14:textId="286FF5B9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1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FCCE6" w14:textId="116B962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2" w:history="1">
            <w:r w:rsidRPr="00F4586D">
              <w:rPr>
                <w:rStyle w:val="Hipervnculo"/>
                <w:rFonts w:cs="Calibri"/>
                <w:noProof/>
              </w:rPr>
              <w:t>Instrucciones para seleccionar un cliente en el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C46813" w14:textId="71B7F275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3" w:history="1">
            <w:r w:rsidRPr="00F4586D">
              <w:rPr>
                <w:rStyle w:val="Hipervnculo"/>
                <w:rFonts w:cs="Calibri"/>
                <w:noProof/>
              </w:rPr>
              <w:t>Modal lista proveedor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D9768C" w14:textId="34F163AC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4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5A3F0" w14:textId="3D40241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5" w:history="1">
            <w:r w:rsidRPr="00F4586D">
              <w:rPr>
                <w:rStyle w:val="Hipervnculo"/>
                <w:rFonts w:cs="Calibri"/>
                <w:noProof/>
              </w:rPr>
              <w:t>Instrucciones para seleccionar un proveedor en el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F082D" w14:textId="08574124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6" w:history="1">
            <w:r w:rsidRPr="00F4586D">
              <w:rPr>
                <w:rStyle w:val="Hipervnculo"/>
                <w:rFonts w:cs="Calibri"/>
                <w:noProof/>
              </w:rPr>
              <w:t>Modal lista transportista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3985F4" w14:textId="183139DD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7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D4D927" w14:textId="49A53A72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8" w:history="1">
            <w:r w:rsidRPr="00F4586D">
              <w:rPr>
                <w:rStyle w:val="Hipervnculo"/>
                <w:rFonts w:cs="Calibri"/>
                <w:noProof/>
              </w:rPr>
              <w:t>Instrucciones para seleccionar un transportista en el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B7C24" w14:textId="3DDE9623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09" w:history="1">
            <w:r w:rsidRPr="00F4586D">
              <w:rPr>
                <w:rStyle w:val="Hipervnculo"/>
                <w:rFonts w:cs="Calibri"/>
                <w:noProof/>
              </w:rPr>
              <w:t>Modal lista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65C28" w14:textId="68F3A64E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0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A0D4D" w14:textId="3B4C13C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1" w:history="1">
            <w:r w:rsidRPr="00F4586D">
              <w:rPr>
                <w:rStyle w:val="Hipervnculo"/>
                <w:rFonts w:cs="Calibri"/>
                <w:noProof/>
              </w:rPr>
              <w:t>Instrucciones para seleccionar un producto en el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D013D" w14:textId="4F0A1C1C" w:rsidR="00D57544" w:rsidRDefault="00D57544">
          <w:pPr>
            <w:pStyle w:val="TD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small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2" w:history="1">
            <w:r w:rsidRPr="00F4586D">
              <w:rPr>
                <w:rStyle w:val="Hipervnculo"/>
                <w:rFonts w:cs="Calibri"/>
                <w:noProof/>
              </w:rPr>
              <w:t>Modal lista oferta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C558D4" w14:textId="5793AF10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3" w:history="1">
            <w:r w:rsidRPr="00F4586D">
              <w:rPr>
                <w:rStyle w:val="Hipervnculo"/>
                <w:rFonts w:cs="Calibri"/>
                <w:noProof/>
              </w:rPr>
              <w:t>Descripción breve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ED846C" w14:textId="3F740C18" w:rsidR="00D57544" w:rsidRDefault="00D57544">
          <w:pPr>
            <w:pStyle w:val="TD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i w:val="0"/>
              <w:iC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4" w:history="1">
            <w:r w:rsidRPr="00F4586D">
              <w:rPr>
                <w:rStyle w:val="Hipervnculo"/>
                <w:rFonts w:cs="Calibri"/>
                <w:noProof/>
              </w:rPr>
              <w:t>Instrucciones para seleccionar una oferta en el modal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FE010C" w14:textId="1D797493" w:rsidR="00D57544" w:rsidRDefault="00D57544">
          <w:pPr>
            <w:pStyle w:val="TD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kern w:val="2"/>
              <w:sz w:val="24"/>
              <w:szCs w:val="24"/>
              <w:lang w:eastAsia="es-EC"/>
              <w14:ligatures w14:val="standardContextual"/>
            </w:rPr>
          </w:pPr>
          <w:hyperlink w:anchor="_Toc187523815" w:history="1">
            <w:r w:rsidRPr="00F4586D">
              <w:rPr>
                <w:rStyle w:val="Hipervnculo"/>
                <w:rFonts w:cs="Calibri"/>
                <w:noProof/>
              </w:rPr>
              <w:t>Soporte técnico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_Toc187523815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EDC2D" w14:textId="707AECB8" w:rsidR="00631BC0" w:rsidRPr="00195B4D" w:rsidRDefault="00ED271A" w:rsidP="000C4EFA">
          <w:pPr>
            <w:tabs>
              <w:tab w:val="right" w:pos="9638"/>
            </w:tabs>
          </w:pPr>
          <w:r>
            <w:rPr>
              <w:b/>
              <w:bCs/>
              <w:lang w:val="es-ES"/>
            </w:rPr>
            <w:fldChar w:fldCharType="end"/>
          </w:r>
          <w:r w:rsidR="000C4EFA">
            <w:rPr>
              <w:b/>
              <w:bCs/>
              <w:lang w:val="es-ES"/>
            </w:rPr>
            <w:tab/>
          </w:r>
        </w:p>
      </w:sdtContent>
    </w:sdt>
    <w:bookmarkStart w:id="2" w:name="_Toc384282999" w:displacedByCustomXml="prev"/>
    <w:p w14:paraId="5B326CF1" w14:textId="77777777" w:rsidR="00310E5A" w:rsidRDefault="00310E5A" w:rsidP="00310E5A">
      <w:bookmarkStart w:id="3" w:name="_Toc186813289"/>
      <w:bookmarkStart w:id="4" w:name="_Hlk186814436"/>
    </w:p>
    <w:p w14:paraId="09C303FB" w14:textId="77777777" w:rsidR="00310E5A" w:rsidRDefault="00310E5A" w:rsidP="00310E5A"/>
    <w:p w14:paraId="52C46589" w14:textId="77777777" w:rsidR="00310E5A" w:rsidRDefault="00310E5A" w:rsidP="00310E5A"/>
    <w:p w14:paraId="3F66483E" w14:textId="77777777" w:rsidR="00310E5A" w:rsidRDefault="00310E5A" w:rsidP="00310E5A"/>
    <w:p w14:paraId="3D36A5FE" w14:textId="77777777" w:rsidR="00310E5A" w:rsidRDefault="00310E5A" w:rsidP="00310E5A"/>
    <w:p w14:paraId="0E77B40A" w14:textId="77777777" w:rsidR="00310E5A" w:rsidRDefault="00310E5A" w:rsidP="00310E5A"/>
    <w:p w14:paraId="10EB7306" w14:textId="77777777" w:rsidR="00310E5A" w:rsidRDefault="00310E5A" w:rsidP="00310E5A"/>
    <w:p w14:paraId="5C1B2F84" w14:textId="77777777" w:rsidR="00310E5A" w:rsidRDefault="00310E5A" w:rsidP="00310E5A"/>
    <w:p w14:paraId="41B1A486" w14:textId="77777777" w:rsidR="00310E5A" w:rsidRDefault="00310E5A" w:rsidP="00310E5A"/>
    <w:p w14:paraId="6D7AD6B2" w14:textId="77777777" w:rsidR="00310E5A" w:rsidRDefault="00310E5A" w:rsidP="00310E5A"/>
    <w:p w14:paraId="2A9E2343" w14:textId="77777777" w:rsidR="00310E5A" w:rsidRDefault="00310E5A" w:rsidP="00310E5A"/>
    <w:p w14:paraId="2699DACC" w14:textId="77777777" w:rsidR="00310E5A" w:rsidRDefault="00310E5A" w:rsidP="00310E5A"/>
    <w:p w14:paraId="72DFCFC1" w14:textId="77777777" w:rsidR="00310E5A" w:rsidRDefault="00310E5A" w:rsidP="00310E5A"/>
    <w:p w14:paraId="0E4D562E" w14:textId="77777777" w:rsidR="00310E5A" w:rsidRDefault="00310E5A" w:rsidP="00310E5A"/>
    <w:p w14:paraId="29EAC91B" w14:textId="77777777" w:rsidR="00310E5A" w:rsidRDefault="00310E5A" w:rsidP="00310E5A"/>
    <w:p w14:paraId="0BDEECDC" w14:textId="77777777" w:rsidR="003E40F7" w:rsidRDefault="003E40F7" w:rsidP="00310E5A"/>
    <w:p w14:paraId="23DF2F36" w14:textId="19DF1F5E" w:rsidR="00310E5A" w:rsidRPr="003C0438" w:rsidRDefault="0068359B" w:rsidP="0068359B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3C0438">
        <w:rPr>
          <w:rFonts w:asciiTheme="minorHAnsi" w:hAnsiTheme="minorHAnsi" w:cstheme="minorHAnsi"/>
          <w:b/>
          <w:bCs/>
          <w:sz w:val="32"/>
          <w:szCs w:val="32"/>
        </w:rPr>
        <w:t>Manual de usuario</w:t>
      </w:r>
    </w:p>
    <w:p w14:paraId="56E4AE76" w14:textId="113CBE8E" w:rsidR="00AE49E5" w:rsidRDefault="00AE49E5" w:rsidP="00AE49E5">
      <w:pPr>
        <w:pStyle w:val="Ttulo1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5" w:name="_Toc187523728"/>
      <w:r w:rsidRPr="00A8063D">
        <w:rPr>
          <w:rFonts w:ascii="Calibri" w:hAnsi="Calibri" w:cs="Calibri"/>
          <w:color w:val="000000" w:themeColor="text1"/>
          <w:sz w:val="24"/>
          <w:szCs w:val="24"/>
        </w:rPr>
        <w:t>Introducción</w:t>
      </w:r>
      <w:bookmarkEnd w:id="3"/>
      <w:bookmarkEnd w:id="5"/>
    </w:p>
    <w:p w14:paraId="1E05C753" w14:textId="77777777" w:rsidR="00AE49E5" w:rsidRPr="006D1F02" w:rsidRDefault="00AE49E5" w:rsidP="00AE49E5"/>
    <w:p w14:paraId="5EBC888D" w14:textId="0F9B352E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  <w:r w:rsidRPr="006D1F02">
        <w:rPr>
          <w:rFonts w:ascii="Calibri" w:hAnsi="Calibri" w:cs="Calibri"/>
        </w:rPr>
        <w:t xml:space="preserve">Este manual de usuario tiene como objetivo guiar al personal del </w:t>
      </w:r>
      <w:r w:rsidR="00A32673">
        <w:rPr>
          <w:rFonts w:ascii="Calibri" w:hAnsi="Calibri" w:cs="Calibri"/>
        </w:rPr>
        <w:t>local</w:t>
      </w:r>
      <w:r w:rsidRPr="006D1F02">
        <w:rPr>
          <w:rFonts w:ascii="Calibri" w:hAnsi="Calibri" w:cs="Calibri"/>
        </w:rPr>
        <w:t xml:space="preserve"> en el uso eficiente del </w:t>
      </w:r>
      <w:r w:rsidR="00A32673">
        <w:rPr>
          <w:rFonts w:ascii="Calibri" w:hAnsi="Calibri" w:cs="Calibri"/>
        </w:rPr>
        <w:t>sitio web</w:t>
      </w:r>
      <w:r w:rsidRPr="006D1F02">
        <w:rPr>
          <w:rFonts w:ascii="Calibri" w:hAnsi="Calibri" w:cs="Calibri"/>
        </w:rPr>
        <w:t>, asegurando que puedan aprovechar al máximo todas sus funcionalidades para optimizar las operaciones y brindar un excelente servicio.</w:t>
      </w:r>
    </w:p>
    <w:p w14:paraId="6EC3DDC3" w14:textId="77777777" w:rsidR="00DB6DD6" w:rsidRPr="006D1F02" w:rsidRDefault="00DB6DD6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01CF7B6B" w14:textId="1886D44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  <w:r w:rsidRPr="006D1F02">
        <w:rPr>
          <w:rFonts w:ascii="Calibri" w:hAnsi="Calibri" w:cs="Calibri"/>
        </w:rPr>
        <w:t xml:space="preserve">El </w:t>
      </w:r>
      <w:r w:rsidR="00A32673">
        <w:rPr>
          <w:rFonts w:ascii="Calibri" w:hAnsi="Calibri" w:cs="Calibri"/>
        </w:rPr>
        <w:t>sitio web de registro de reparaciones de dispositivos</w:t>
      </w:r>
      <w:r w:rsidRPr="006D1F02">
        <w:rPr>
          <w:rFonts w:ascii="Calibri" w:hAnsi="Calibri" w:cs="Calibri"/>
        </w:rPr>
        <w:t xml:space="preserve"> es una solución tecnológica </w:t>
      </w:r>
      <w:r>
        <w:rPr>
          <w:rFonts w:ascii="Calibri" w:hAnsi="Calibri" w:cs="Calibri"/>
        </w:rPr>
        <w:t xml:space="preserve">ya que </w:t>
      </w:r>
      <w:r w:rsidRPr="006D1F02">
        <w:rPr>
          <w:rFonts w:ascii="Calibri" w:hAnsi="Calibri" w:cs="Calibri"/>
        </w:rPr>
        <w:t xml:space="preserve">permite automatizar y simplificar procesos clave como </w:t>
      </w:r>
      <w:r w:rsidR="00A32673">
        <w:rPr>
          <w:rFonts w:ascii="Calibri" w:hAnsi="Calibri" w:cs="Calibri"/>
        </w:rPr>
        <w:t>registrar clientes, técnicos, dispositivos, reparaciones</w:t>
      </w:r>
      <w:r w:rsidRPr="006D1F02">
        <w:rPr>
          <w:rFonts w:ascii="Calibri" w:hAnsi="Calibri" w:cs="Calibri"/>
        </w:rPr>
        <w:t xml:space="preserve"> mejorando la productividad y reduciendo errores manuales.</w:t>
      </w:r>
    </w:p>
    <w:p w14:paraId="59A99A99" w14:textId="078A7041" w:rsidR="00DB6DD6" w:rsidRPr="00A8063D" w:rsidRDefault="00A32673" w:rsidP="00AE49E5">
      <w:pPr>
        <w:tabs>
          <w:tab w:val="left" w:pos="6139"/>
        </w:tabs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162092E8" w14:textId="2CBD118B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  <w:r w:rsidRPr="00B9582C">
        <w:rPr>
          <w:rFonts w:ascii="Calibri" w:hAnsi="Calibri" w:cs="Calibri"/>
        </w:rPr>
        <w:t xml:space="preserve">Con este sistema, el dueño del </w:t>
      </w:r>
      <w:r w:rsidR="00A32673">
        <w:rPr>
          <w:rFonts w:ascii="Calibri" w:hAnsi="Calibri" w:cs="Calibri"/>
        </w:rPr>
        <w:t>local</w:t>
      </w:r>
      <w:r w:rsidRPr="00B9582C">
        <w:rPr>
          <w:rFonts w:ascii="Calibri" w:hAnsi="Calibri" w:cs="Calibri"/>
        </w:rPr>
        <w:t xml:space="preserve"> podrá gestionar de manera centralizada las </w:t>
      </w:r>
      <w:r w:rsidR="00A32673">
        <w:rPr>
          <w:rFonts w:ascii="Calibri" w:hAnsi="Calibri" w:cs="Calibri"/>
        </w:rPr>
        <w:t xml:space="preserve">reparaciones que realiza su local </w:t>
      </w:r>
      <w:r w:rsidRPr="00B9582C">
        <w:rPr>
          <w:rFonts w:ascii="Calibri" w:hAnsi="Calibri" w:cs="Calibri"/>
        </w:rPr>
        <w:t>y otros aspectos fundamentales de su negocio, asegurando la integridad y disponibilidad de los datos en todo momento.</w:t>
      </w:r>
    </w:p>
    <w:p w14:paraId="7AB093D0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32381FB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43E57EB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6BFB520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39475E6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317BDA43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777110C8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79DBDB2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09832504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072FCBA5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FA42D77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87114BB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5535365B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C6F64CE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36EF22A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5664E8E9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7FB79B58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F8B1586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29DA3390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13381279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751F0165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39D022A1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1E67824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34821C22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878828A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4E722E93" w14:textId="77777777" w:rsidR="00AE49E5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7A4950D3" w14:textId="77777777" w:rsidR="00AE49E5" w:rsidRPr="00B9582C" w:rsidRDefault="00AE49E5" w:rsidP="00AE49E5">
      <w:pPr>
        <w:tabs>
          <w:tab w:val="left" w:pos="6139"/>
        </w:tabs>
        <w:jc w:val="both"/>
        <w:rPr>
          <w:rFonts w:ascii="Calibri" w:hAnsi="Calibri" w:cs="Calibri"/>
        </w:rPr>
      </w:pPr>
    </w:p>
    <w:p w14:paraId="69AEB0BA" w14:textId="77777777" w:rsidR="00AE49E5" w:rsidRPr="00A8063D" w:rsidRDefault="00AE49E5" w:rsidP="00AE49E5">
      <w:pPr>
        <w:pStyle w:val="Ttulo1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6" w:name="_Toc186813290"/>
      <w:bookmarkStart w:id="7" w:name="_Toc187523729"/>
      <w:r w:rsidRPr="00A8063D">
        <w:rPr>
          <w:rFonts w:ascii="Calibri" w:hAnsi="Calibri" w:cs="Calibri"/>
          <w:color w:val="000000" w:themeColor="text1"/>
          <w:sz w:val="24"/>
          <w:szCs w:val="24"/>
        </w:rPr>
        <w:lastRenderedPageBreak/>
        <w:t>Objetivo del sistema</w:t>
      </w:r>
      <w:bookmarkEnd w:id="6"/>
      <w:bookmarkEnd w:id="7"/>
    </w:p>
    <w:p w14:paraId="6DBEB5FF" w14:textId="77777777" w:rsidR="00AE49E5" w:rsidRDefault="00AE49E5" w:rsidP="00AE49E5">
      <w:pPr>
        <w:tabs>
          <w:tab w:val="left" w:pos="6139"/>
        </w:tabs>
      </w:pPr>
    </w:p>
    <w:p w14:paraId="4858DD17" w14:textId="59B0B4DB" w:rsidR="00AE49E5" w:rsidRDefault="00AE49E5" w:rsidP="00AE49E5">
      <w:pPr>
        <w:tabs>
          <w:tab w:val="left" w:pos="6139"/>
        </w:tabs>
        <w:rPr>
          <w:rFonts w:ascii="Calibri" w:hAnsi="Calibri" w:cs="Calibri"/>
        </w:rPr>
      </w:pPr>
      <w:r w:rsidRPr="00B9582C">
        <w:rPr>
          <w:rFonts w:ascii="Calibri" w:hAnsi="Calibri" w:cs="Calibri"/>
        </w:rPr>
        <w:t xml:space="preserve">El objetivo principal del </w:t>
      </w:r>
      <w:r w:rsidR="00A32673">
        <w:rPr>
          <w:rFonts w:ascii="Calibri" w:hAnsi="Calibri" w:cs="Calibri"/>
        </w:rPr>
        <w:t>sitio web de registro de reparaciones de dispositivos</w:t>
      </w:r>
      <w:r w:rsidR="00A32673" w:rsidRPr="00EC343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son los siguientes:</w:t>
      </w:r>
    </w:p>
    <w:p w14:paraId="14269319" w14:textId="6C293013" w:rsidR="00AE49E5" w:rsidRPr="00C83052" w:rsidRDefault="00AE49E5" w:rsidP="00AE49E5">
      <w:pPr>
        <w:numPr>
          <w:ilvl w:val="0"/>
          <w:numId w:val="147"/>
        </w:numPr>
        <w:tabs>
          <w:tab w:val="left" w:pos="6139"/>
        </w:tabs>
        <w:suppressAutoHyphens w:val="0"/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  <w:b/>
          <w:bCs/>
        </w:rPr>
        <w:t>Eliminar el riesgo de pérdida de información:</w:t>
      </w:r>
      <w:r w:rsidR="00A32673">
        <w:rPr>
          <w:rFonts w:ascii="Calibri" w:hAnsi="Calibri" w:cs="Calibri"/>
          <w:b/>
          <w:bCs/>
        </w:rPr>
        <w:t xml:space="preserve"> </w:t>
      </w:r>
    </w:p>
    <w:p w14:paraId="26E5F475" w14:textId="77777777" w:rsidR="00AE49E5" w:rsidRPr="00C83052" w:rsidRDefault="00AE49E5" w:rsidP="00AE49E5">
      <w:pPr>
        <w:pStyle w:val="Prrafodelista"/>
        <w:numPr>
          <w:ilvl w:val="1"/>
          <w:numId w:val="151"/>
        </w:numPr>
        <w:tabs>
          <w:tab w:val="left" w:pos="6139"/>
        </w:tabs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</w:rPr>
        <w:t>Migrar la gestión del negocio de registros físicos en libretas a un entorno digital seguro y confiable.</w:t>
      </w:r>
    </w:p>
    <w:p w14:paraId="5EE00631" w14:textId="5C061AA7" w:rsidR="00AE49E5" w:rsidRPr="00C83052" w:rsidRDefault="00AE49E5" w:rsidP="00AE49E5">
      <w:pPr>
        <w:numPr>
          <w:ilvl w:val="0"/>
          <w:numId w:val="147"/>
        </w:numPr>
        <w:tabs>
          <w:tab w:val="left" w:pos="6139"/>
        </w:tabs>
        <w:suppressAutoHyphens w:val="0"/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  <w:b/>
          <w:bCs/>
        </w:rPr>
        <w:t xml:space="preserve">Optimizar la operación del </w:t>
      </w:r>
      <w:r w:rsidR="00A32673">
        <w:rPr>
          <w:rFonts w:ascii="Calibri" w:hAnsi="Calibri" w:cs="Calibri"/>
          <w:b/>
          <w:bCs/>
        </w:rPr>
        <w:t>local</w:t>
      </w:r>
      <w:r w:rsidRPr="00C83052">
        <w:rPr>
          <w:rFonts w:ascii="Calibri" w:hAnsi="Calibri" w:cs="Calibri"/>
          <w:b/>
          <w:bCs/>
        </w:rPr>
        <w:t>:</w:t>
      </w:r>
    </w:p>
    <w:p w14:paraId="535A6FE6" w14:textId="14294EE0" w:rsidR="00AE49E5" w:rsidRPr="00C83052" w:rsidRDefault="00AE49E5" w:rsidP="00AE49E5">
      <w:pPr>
        <w:pStyle w:val="Prrafodelista"/>
        <w:numPr>
          <w:ilvl w:val="1"/>
          <w:numId w:val="150"/>
        </w:numPr>
        <w:tabs>
          <w:tab w:val="left" w:pos="6139"/>
        </w:tabs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</w:rPr>
        <w:t xml:space="preserve">Automatizar procesos como </w:t>
      </w:r>
      <w:r w:rsidR="00A32673">
        <w:rPr>
          <w:rFonts w:ascii="Calibri" w:hAnsi="Calibri" w:cs="Calibri"/>
        </w:rPr>
        <w:t>el registro</w:t>
      </w:r>
      <w:r w:rsidRPr="00C83052">
        <w:rPr>
          <w:rFonts w:ascii="Calibri" w:hAnsi="Calibri" w:cs="Calibri"/>
        </w:rPr>
        <w:t xml:space="preserve">, el control de </w:t>
      </w:r>
      <w:r w:rsidR="00A32673">
        <w:rPr>
          <w:rFonts w:ascii="Calibri" w:hAnsi="Calibri" w:cs="Calibri"/>
        </w:rPr>
        <w:t>reparaciones</w:t>
      </w:r>
      <w:r w:rsidRPr="00C83052">
        <w:rPr>
          <w:rFonts w:ascii="Calibri" w:hAnsi="Calibri" w:cs="Calibri"/>
        </w:rPr>
        <w:t xml:space="preserve"> y el registro de </w:t>
      </w:r>
      <w:r w:rsidR="00A32673">
        <w:rPr>
          <w:rFonts w:ascii="Calibri" w:hAnsi="Calibri" w:cs="Calibri"/>
        </w:rPr>
        <w:t>dispositivos</w:t>
      </w:r>
      <w:r w:rsidRPr="00C83052">
        <w:rPr>
          <w:rFonts w:ascii="Calibri" w:hAnsi="Calibri" w:cs="Calibri"/>
        </w:rPr>
        <w:t>.</w:t>
      </w:r>
    </w:p>
    <w:p w14:paraId="4F83AC30" w14:textId="77777777" w:rsidR="00AE49E5" w:rsidRPr="00C83052" w:rsidRDefault="00AE49E5" w:rsidP="00AE49E5">
      <w:pPr>
        <w:numPr>
          <w:ilvl w:val="0"/>
          <w:numId w:val="147"/>
        </w:numPr>
        <w:tabs>
          <w:tab w:val="left" w:pos="6139"/>
        </w:tabs>
        <w:suppressAutoHyphens w:val="0"/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  <w:b/>
          <w:bCs/>
        </w:rPr>
        <w:t>Aumentar la precisión y accesibilidad de la información:</w:t>
      </w:r>
    </w:p>
    <w:p w14:paraId="09717AEB" w14:textId="47D6A2FD" w:rsidR="00AE49E5" w:rsidRPr="00C83052" w:rsidRDefault="00AE49E5" w:rsidP="00AE49E5">
      <w:pPr>
        <w:pStyle w:val="Prrafodelista"/>
        <w:numPr>
          <w:ilvl w:val="1"/>
          <w:numId w:val="149"/>
        </w:numPr>
        <w:tabs>
          <w:tab w:val="left" w:pos="6139"/>
        </w:tabs>
        <w:spacing w:after="160" w:line="259" w:lineRule="auto"/>
        <w:rPr>
          <w:rFonts w:ascii="Calibri" w:hAnsi="Calibri" w:cs="Calibri"/>
        </w:rPr>
      </w:pPr>
      <w:r w:rsidRPr="00C83052">
        <w:rPr>
          <w:rFonts w:ascii="Calibri" w:hAnsi="Calibri" w:cs="Calibri"/>
        </w:rPr>
        <w:t>Garantizar que toda la información relacionada con l</w:t>
      </w:r>
      <w:r w:rsidR="00A32673">
        <w:rPr>
          <w:rFonts w:ascii="Calibri" w:hAnsi="Calibri" w:cs="Calibri"/>
        </w:rPr>
        <w:t xml:space="preserve">as reparaciones </w:t>
      </w:r>
      <w:r w:rsidRPr="00C83052">
        <w:rPr>
          <w:rFonts w:ascii="Calibri" w:hAnsi="Calibri" w:cs="Calibri"/>
        </w:rPr>
        <w:t>y el negocio esté siempre disponible y sea fácilmente accesible desde el sistema.</w:t>
      </w:r>
    </w:p>
    <w:bookmarkEnd w:id="4"/>
    <w:p w14:paraId="2AE1D804" w14:textId="77777777" w:rsidR="00AE49E5" w:rsidRDefault="00AE49E5" w:rsidP="0049363C">
      <w:pPr>
        <w:rPr>
          <w:rFonts w:asciiTheme="minorHAnsi" w:hAnsiTheme="minorHAnsi" w:cstheme="minorHAnsi"/>
          <w:b/>
          <w:bCs/>
        </w:rPr>
      </w:pPr>
    </w:p>
    <w:p w14:paraId="1094F8C8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B81E39F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31EBE1D3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2A6709CC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28F70306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44A2FFF1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0EE0BEF9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1B424B2E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7FF7EF9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068DAC6E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51BDBF91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162FF7D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1A99EC4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3D2C3634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02705326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44E4B92D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233798CB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0E783F5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4EAEAF12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1726DC73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53369991" w14:textId="77777777" w:rsidR="00B8674C" w:rsidRDefault="00B8674C" w:rsidP="0049363C">
      <w:pPr>
        <w:rPr>
          <w:rFonts w:asciiTheme="minorHAnsi" w:hAnsiTheme="minorHAnsi" w:cstheme="minorHAnsi"/>
          <w:b/>
          <w:bCs/>
        </w:rPr>
        <w:sectPr w:rsidR="00B8674C">
          <w:headerReference w:type="default" r:id="rId8"/>
          <w:pgSz w:w="11906" w:h="16838"/>
          <w:pgMar w:top="1440" w:right="1134" w:bottom="1440" w:left="1134" w:header="720" w:footer="720" w:gutter="0"/>
          <w:cols w:space="720"/>
          <w:docGrid w:linePitch="600" w:charSpace="32768"/>
        </w:sectPr>
      </w:pPr>
    </w:p>
    <w:p w14:paraId="6C156190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645D6839" w14:textId="77777777" w:rsidR="00F20569" w:rsidRDefault="00F20569" w:rsidP="00F20569">
      <w:pPr>
        <w:pStyle w:val="Ttulo1"/>
        <w:jc w:val="center"/>
        <w:rPr>
          <w:rFonts w:ascii="Calibri" w:hAnsi="Calibri" w:cs="Calibri"/>
          <w:b w:val="0"/>
          <w:bCs w:val="0"/>
          <w:color w:val="000000" w:themeColor="text1"/>
          <w:sz w:val="28"/>
          <w:szCs w:val="28"/>
        </w:rPr>
      </w:pPr>
      <w:bookmarkStart w:id="8" w:name="_Toc186290127"/>
      <w:bookmarkStart w:id="9" w:name="_Toc186476281"/>
      <w:bookmarkStart w:id="10" w:name="_Toc186813291"/>
      <w:bookmarkStart w:id="11" w:name="_Toc187523730"/>
      <w:r>
        <w:rPr>
          <w:rFonts w:ascii="Calibri" w:hAnsi="Calibri" w:cs="Calibri"/>
          <w:color w:val="000000" w:themeColor="text1"/>
          <w:sz w:val="28"/>
          <w:szCs w:val="28"/>
        </w:rPr>
        <w:t>Guía de uso de las i</w:t>
      </w:r>
      <w:r w:rsidRPr="006C5666">
        <w:rPr>
          <w:rFonts w:ascii="Calibri" w:hAnsi="Calibri" w:cs="Calibri"/>
          <w:color w:val="000000" w:themeColor="text1"/>
          <w:sz w:val="28"/>
          <w:szCs w:val="28"/>
        </w:rPr>
        <w:t>nterfases gráficas del sistema</w:t>
      </w:r>
      <w:bookmarkEnd w:id="8"/>
      <w:bookmarkEnd w:id="9"/>
      <w:bookmarkEnd w:id="10"/>
      <w:bookmarkEnd w:id="11"/>
    </w:p>
    <w:p w14:paraId="6E7442CC" w14:textId="77777777" w:rsidR="00F20569" w:rsidRPr="006C5666" w:rsidRDefault="00F20569" w:rsidP="00F20569"/>
    <w:p w14:paraId="68EA2329" w14:textId="1C88DCE0" w:rsidR="00B8674C" w:rsidRPr="00A32673" w:rsidRDefault="00F20569" w:rsidP="00A32673">
      <w:pPr>
        <w:pStyle w:val="Ttulo2"/>
        <w:jc w:val="center"/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</w:pPr>
      <w:bookmarkStart w:id="12" w:name="_Toc186290128"/>
      <w:bookmarkStart w:id="13" w:name="_Toc186476282"/>
      <w:bookmarkStart w:id="14" w:name="_Toc186813292"/>
      <w:bookmarkStart w:id="15" w:name="_Toc187523731"/>
      <w:r w:rsidRPr="00F20569"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t>Login del sistema</w:t>
      </w:r>
      <w:bookmarkEnd w:id="12"/>
      <w:bookmarkEnd w:id="13"/>
      <w:bookmarkEnd w:id="14"/>
      <w:bookmarkEnd w:id="15"/>
    </w:p>
    <w:p w14:paraId="73571129" w14:textId="77777777" w:rsidR="00A32673" w:rsidRPr="00F26727" w:rsidRDefault="00A32673" w:rsidP="00A32673">
      <w:pPr>
        <w:pStyle w:val="Ttulo4"/>
        <w:jc w:val="center"/>
        <w:rPr>
          <w:rFonts w:ascii="Calibri" w:hAnsi="Calibri" w:cs="Calibri"/>
        </w:rPr>
      </w:pPr>
    </w:p>
    <w:p w14:paraId="6E3A5371" w14:textId="1D86DB97" w:rsidR="00A32673" w:rsidRDefault="00A32673" w:rsidP="00A32673">
      <w:pPr>
        <w:jc w:val="center"/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7C23CC21" wp14:editId="65FFAC7B">
                <wp:simplePos x="0" y="0"/>
                <wp:positionH relativeFrom="column">
                  <wp:posOffset>5137785</wp:posOffset>
                </wp:positionH>
                <wp:positionV relativeFrom="paragraph">
                  <wp:posOffset>1284605</wp:posOffset>
                </wp:positionV>
                <wp:extent cx="1885950" cy="685800"/>
                <wp:effectExtent l="38100" t="0" r="19050" b="19050"/>
                <wp:wrapNone/>
                <wp:docPr id="1276454712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685800"/>
                          <a:chOff x="0" y="0"/>
                          <a:chExt cx="1885950" cy="685800"/>
                        </a:xfrm>
                      </wpg:grpSpPr>
                      <wps:wsp>
                        <wps:cNvPr id="85640947" name="Conector recto de flecha 33"/>
                        <wps:cNvCnPr/>
                        <wps:spPr>
                          <a:xfrm flipH="1">
                            <a:off x="0" y="352425"/>
                            <a:ext cx="762000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6249081" name="Rectángulo 34"/>
                        <wps:cNvSpPr/>
                        <wps:spPr>
                          <a:xfrm>
                            <a:off x="752475" y="0"/>
                            <a:ext cx="1133475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8B1FFE" w14:textId="77777777" w:rsidR="00A32673" w:rsidRPr="00EB7C8F" w:rsidRDefault="00A32673" w:rsidP="00A3267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</w:pPr>
                              <w:r w:rsidRPr="00EB7C8F"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  <w:t>Campo para ingresar el usuario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23CC21" id="Grupo 36" o:spid="_x0000_s1026" style="position:absolute;left:0;text-align:left;margin-left:404.55pt;margin-top:101.15pt;width:148.5pt;height:54pt;z-index:251716608" coordsize="1885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recto de flecha 33" o:spid="_x0000_s1027" type="#_x0000_t32" style="position:absolute;top:352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" strokecolor="black [3200]" strokeweight="1.5pt">
                  <v:stroke endarrow="open"/>
                </v:shape>
                <v:rect id="Rectángulo 34" o:spid="_x0000_s1028" style="position:absolute;left:7524;width:1133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0B8B1FFE" w14:textId="77777777" w:rsidR="00A32673" w:rsidRPr="00EB7C8F" w:rsidRDefault="00A32673" w:rsidP="00A32673">
                        <w:pPr>
                          <w:jc w:val="center"/>
                          <w:rPr>
                            <w:rFonts w:asciiTheme="majorHAnsi" w:hAnsiTheme="majorHAnsi" w:cstheme="majorHAnsi"/>
                            <w:lang w:val="es-ES"/>
                          </w:rPr>
                        </w:pPr>
                        <w:r w:rsidRPr="00EB7C8F">
                          <w:rPr>
                            <w:rFonts w:asciiTheme="majorHAnsi" w:hAnsiTheme="majorHAnsi" w:cstheme="majorHAnsi"/>
                            <w:lang w:val="es-ES"/>
                          </w:rPr>
                          <w:t>Campo para ingresar el usuario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4C02E0A" wp14:editId="4579A019">
                <wp:simplePos x="0" y="0"/>
                <wp:positionH relativeFrom="column">
                  <wp:posOffset>5128260</wp:posOffset>
                </wp:positionH>
                <wp:positionV relativeFrom="paragraph">
                  <wp:posOffset>2056130</wp:posOffset>
                </wp:positionV>
                <wp:extent cx="1885950" cy="685800"/>
                <wp:effectExtent l="38100" t="0" r="19050" b="19050"/>
                <wp:wrapNone/>
                <wp:docPr id="1063605481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85950" cy="685800"/>
                          <a:chOff x="0" y="0"/>
                          <a:chExt cx="1885950" cy="685800"/>
                        </a:xfrm>
                      </wpg:grpSpPr>
                      <wps:wsp>
                        <wps:cNvPr id="145573310" name="Conector recto de flecha 33"/>
                        <wps:cNvCnPr/>
                        <wps:spPr>
                          <a:xfrm flipH="1">
                            <a:off x="0" y="352425"/>
                            <a:ext cx="762000" cy="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6025995" name="Rectángulo 34"/>
                        <wps:cNvSpPr/>
                        <wps:spPr>
                          <a:xfrm>
                            <a:off x="752475" y="0"/>
                            <a:ext cx="1133475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6F57E1" w14:textId="77777777" w:rsidR="00A32673" w:rsidRPr="00EB7C8F" w:rsidRDefault="00A32673" w:rsidP="00A3267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</w:pPr>
                              <w:r w:rsidRPr="00EB7C8F"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  <w:t xml:space="preserve">Campo para ingresar </w:t>
                              </w:r>
                              <w:r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  <w:t>la contraseña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C02E0A" id="_x0000_s1029" style="position:absolute;left:0;text-align:left;margin-left:403.8pt;margin-top:161.9pt;width:148.5pt;height:54pt;z-index:251717632" coordsize="18859,6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">
                <v:shape id="Conector recto de flecha 33" o:spid="_x0000_s1030" type="#_x0000_t32" style="position:absolute;top:3524;width:762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" strokecolor="black [3200]" strokeweight="1.5pt">
                  <v:stroke endarrow="open"/>
                </v:shape>
                <v:rect id="Rectángulo 34" o:spid="_x0000_s1031" style="position:absolute;left:7524;width:11335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356F57E1" w14:textId="77777777" w:rsidR="00A32673" w:rsidRPr="00EB7C8F" w:rsidRDefault="00A32673" w:rsidP="00A32673">
                        <w:pPr>
                          <w:jc w:val="center"/>
                          <w:rPr>
                            <w:rFonts w:asciiTheme="majorHAnsi" w:hAnsiTheme="majorHAnsi" w:cstheme="majorHAnsi"/>
                            <w:lang w:val="es-ES"/>
                          </w:rPr>
                        </w:pPr>
                        <w:r w:rsidRPr="00EB7C8F">
                          <w:rPr>
                            <w:rFonts w:asciiTheme="majorHAnsi" w:hAnsiTheme="majorHAnsi" w:cstheme="majorHAnsi"/>
                            <w:lang w:val="es-ES"/>
                          </w:rPr>
                          <w:t xml:space="preserve">Campo para ingresar </w:t>
                        </w:r>
                        <w:r>
                          <w:rPr>
                            <w:rFonts w:asciiTheme="majorHAnsi" w:hAnsiTheme="majorHAnsi" w:cstheme="majorHAnsi"/>
                            <w:lang w:val="es-ES"/>
                          </w:rPr>
                          <w:t>la contraseña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8656" behindDoc="0" locked="0" layoutInCell="1" allowOverlap="1" wp14:anchorId="0DB64B81" wp14:editId="52EC11F4">
                <wp:simplePos x="0" y="0"/>
                <wp:positionH relativeFrom="column">
                  <wp:posOffset>4185285</wp:posOffset>
                </wp:positionH>
                <wp:positionV relativeFrom="paragraph">
                  <wp:posOffset>2922905</wp:posOffset>
                </wp:positionV>
                <wp:extent cx="1238250" cy="1362075"/>
                <wp:effectExtent l="0" t="38100" r="19050" b="28575"/>
                <wp:wrapNone/>
                <wp:docPr id="775986717" name="Grupo 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38250" cy="1362075"/>
                          <a:chOff x="752475" y="-676275"/>
                          <a:chExt cx="1238250" cy="1362075"/>
                        </a:xfrm>
                      </wpg:grpSpPr>
                      <wps:wsp>
                        <wps:cNvPr id="631000871" name="Conector recto de flecha 33"/>
                        <wps:cNvCnPr/>
                        <wps:spPr>
                          <a:xfrm flipV="1">
                            <a:off x="990600" y="-676275"/>
                            <a:ext cx="0" cy="67627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8733505" name="Rectángulo 34"/>
                        <wps:cNvSpPr/>
                        <wps:spPr>
                          <a:xfrm>
                            <a:off x="752475" y="0"/>
                            <a:ext cx="123825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ADCD8A0" w14:textId="77777777" w:rsidR="00A32673" w:rsidRPr="00EB7C8F" w:rsidRDefault="00A32673" w:rsidP="00A32673">
                              <w:pPr>
                                <w:jc w:val="center"/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 w:cstheme="majorHAnsi"/>
                                  <w:lang w:val="es-ES"/>
                                </w:rPr>
                                <w:t>Botón que permite ingresar al sitio web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B64B81" id="_x0000_s1032" style="position:absolute;left:0;text-align:left;margin-left:329.55pt;margin-top:230.15pt;width:97.5pt;height:107.25pt;z-index:251718656;mso-width-relative:margin;mso-height-relative:margin" coordorigin="7524,-6762" coordsize="12382,13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">
                <v:shape id="Conector recto de flecha 33" o:spid="_x0000_s1033" type="#_x0000_t32" style="position:absolute;left:9906;top:-6762;width:0;height:67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" strokecolor="black [3200]" strokeweight="1.5pt">
                  <v:stroke endarrow="open"/>
                </v:shape>
                <v:rect id="Rectángulo 34" o:spid="_x0000_s1034" style="position:absolute;left:7524;width:1238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6ADCD8A0" w14:textId="77777777" w:rsidR="00A32673" w:rsidRPr="00EB7C8F" w:rsidRDefault="00A32673" w:rsidP="00A32673">
                        <w:pPr>
                          <w:jc w:val="center"/>
                          <w:rPr>
                            <w:rFonts w:asciiTheme="majorHAnsi" w:hAnsiTheme="majorHAnsi" w:cstheme="majorHAnsi"/>
                            <w:lang w:val="es-ES"/>
                          </w:rPr>
                        </w:pPr>
                        <w:r>
                          <w:rPr>
                            <w:rFonts w:asciiTheme="majorHAnsi" w:hAnsiTheme="majorHAnsi" w:cstheme="majorHAnsi"/>
                            <w:lang w:val="es-ES"/>
                          </w:rPr>
                          <w:t>Botón que permite ingresar al sitio web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350B363D" wp14:editId="0A2C8659">
            <wp:extent cx="6120130" cy="3703320"/>
            <wp:effectExtent l="0" t="0" r="0" b="0"/>
            <wp:docPr id="1453814295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3814295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0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01880" w14:textId="77777777" w:rsidR="00A32673" w:rsidRDefault="00A32673" w:rsidP="00A32673">
      <w:pPr>
        <w:jc w:val="center"/>
        <w:rPr>
          <w:noProof/>
        </w:rPr>
      </w:pPr>
    </w:p>
    <w:p w14:paraId="6ED8C97A" w14:textId="77777777" w:rsidR="00A32673" w:rsidRDefault="00A32673" w:rsidP="00A32673">
      <w:pPr>
        <w:jc w:val="center"/>
        <w:rPr>
          <w:noProof/>
        </w:rPr>
      </w:pPr>
    </w:p>
    <w:p w14:paraId="743BA8AF" w14:textId="02B74363" w:rsidR="00B8674C" w:rsidRDefault="00B8674C" w:rsidP="00A32673">
      <w:pPr>
        <w:jc w:val="center"/>
        <w:rPr>
          <w:rFonts w:asciiTheme="minorHAnsi" w:hAnsiTheme="minorHAnsi" w:cstheme="minorHAnsi"/>
          <w:b/>
          <w:bCs/>
        </w:rPr>
      </w:pPr>
    </w:p>
    <w:p w14:paraId="75376E9D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7413502E" w14:textId="77777777" w:rsidR="00B8674C" w:rsidRDefault="00B8674C" w:rsidP="0049363C">
      <w:pPr>
        <w:rPr>
          <w:rFonts w:asciiTheme="minorHAnsi" w:hAnsiTheme="minorHAnsi" w:cstheme="minorHAnsi"/>
          <w:b/>
          <w:bCs/>
        </w:rPr>
      </w:pPr>
    </w:p>
    <w:p w14:paraId="4611EA68" w14:textId="77777777" w:rsidR="00B8674C" w:rsidRDefault="00B8674C" w:rsidP="0049363C">
      <w:pPr>
        <w:rPr>
          <w:rFonts w:asciiTheme="minorHAnsi" w:hAnsiTheme="minorHAnsi" w:cstheme="minorHAnsi"/>
          <w:b/>
          <w:bCs/>
        </w:rPr>
        <w:sectPr w:rsidR="00B8674C" w:rsidSect="00B8674C">
          <w:pgSz w:w="16838" w:h="11906" w:orient="landscape" w:code="9"/>
          <w:pgMar w:top="1134" w:right="1440" w:bottom="1134" w:left="1440" w:header="720" w:footer="720" w:gutter="0"/>
          <w:cols w:space="720"/>
          <w:docGrid w:linePitch="600" w:charSpace="32768"/>
        </w:sectPr>
      </w:pPr>
    </w:p>
    <w:p w14:paraId="10B7600D" w14:textId="71058649" w:rsidR="00B8674C" w:rsidRPr="00CF4E47" w:rsidRDefault="00B8674C" w:rsidP="00B8674C">
      <w:pPr>
        <w:pStyle w:val="Ttulo3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16" w:name="_Toc186290129"/>
      <w:bookmarkStart w:id="17" w:name="_Toc186476283"/>
      <w:bookmarkStart w:id="18" w:name="_Toc186813293"/>
      <w:bookmarkStart w:id="19" w:name="_Toc187523732"/>
      <w:r w:rsidRPr="00CF4E47">
        <w:rPr>
          <w:rFonts w:ascii="Calibri" w:hAnsi="Calibri" w:cs="Calibri"/>
          <w:color w:val="000000" w:themeColor="text1"/>
          <w:sz w:val="24"/>
          <w:szCs w:val="24"/>
        </w:rPr>
        <w:lastRenderedPageBreak/>
        <w:t>Descripción breve</w:t>
      </w:r>
      <w:bookmarkEnd w:id="16"/>
      <w:bookmarkEnd w:id="17"/>
      <w:bookmarkEnd w:id="18"/>
      <w:bookmarkEnd w:id="19"/>
    </w:p>
    <w:p w14:paraId="65EC82D3" w14:textId="6D201C95" w:rsidR="00B8674C" w:rsidRDefault="00B8674C" w:rsidP="00B8674C">
      <w:pPr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 w:rsidR="0040681D">
        <w:rPr>
          <w:rFonts w:ascii="Calibri" w:hAnsi="Calibri" w:cs="Calibri"/>
        </w:rPr>
        <w:t xml:space="preserve">a ventana de </w:t>
      </w:r>
      <w:r w:rsidRPr="00E932C5">
        <w:rPr>
          <w:rFonts w:ascii="Calibri" w:hAnsi="Calibri" w:cs="Calibri"/>
        </w:rPr>
        <w:t xml:space="preserve">inicio de sesión </w:t>
      </w:r>
      <w:r w:rsidR="0040681D">
        <w:rPr>
          <w:rFonts w:ascii="Calibri" w:hAnsi="Calibri" w:cs="Calibri"/>
        </w:rPr>
        <w:t xml:space="preserve">está </w:t>
      </w:r>
      <w:r w:rsidRPr="00E932C5">
        <w:rPr>
          <w:rFonts w:ascii="Calibri" w:hAnsi="Calibri" w:cs="Calibri"/>
        </w:rPr>
        <w:t>diseñad</w:t>
      </w:r>
      <w:r w:rsidR="0040681D"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para autenticar a los usuarios y proporcionar acceso seguro al sistema</w:t>
      </w:r>
      <w:r w:rsidR="0040681D">
        <w:rPr>
          <w:rFonts w:ascii="Calibri" w:hAnsi="Calibri" w:cs="Calibri"/>
        </w:rPr>
        <w:t xml:space="preserve"> de ventas del </w:t>
      </w:r>
      <w:r w:rsidR="00B52009">
        <w:rPr>
          <w:rFonts w:ascii="Calibri" w:hAnsi="Calibri" w:cs="Calibri"/>
        </w:rPr>
        <w:t>supermercado</w:t>
      </w:r>
      <w:r w:rsidRPr="00E932C5">
        <w:rPr>
          <w:rFonts w:ascii="Calibri" w:hAnsi="Calibri" w:cs="Calibri"/>
        </w:rPr>
        <w:t>.</w:t>
      </w:r>
    </w:p>
    <w:p w14:paraId="3D63CA05" w14:textId="77777777" w:rsidR="00B8674C" w:rsidRPr="00747A18" w:rsidRDefault="00B8674C" w:rsidP="00B8674C">
      <w:pPr>
        <w:rPr>
          <w:rFonts w:ascii="Calibri" w:hAnsi="Calibri" w:cs="Calibri"/>
        </w:rPr>
      </w:pPr>
    </w:p>
    <w:p w14:paraId="015B8761" w14:textId="4C48B398" w:rsidR="00075D43" w:rsidRPr="00A32673" w:rsidRDefault="00B8674C" w:rsidP="00A32673">
      <w:pPr>
        <w:rPr>
          <w:rFonts w:ascii="Calibri" w:hAnsi="Calibri" w:cs="Calibri"/>
          <w:b/>
          <w:bCs/>
        </w:rPr>
      </w:pPr>
      <w:r w:rsidRPr="00BC65B6">
        <w:rPr>
          <w:rFonts w:ascii="Calibri" w:hAnsi="Calibri" w:cs="Calibri"/>
          <w:b/>
          <w:bCs/>
        </w:rPr>
        <w:t>Funcionalidades principales</w:t>
      </w:r>
    </w:p>
    <w:p w14:paraId="36C9F130" w14:textId="16D3B90D" w:rsidR="00DB6DD6" w:rsidRPr="00B52009" w:rsidRDefault="00B8674C" w:rsidP="00075D43">
      <w:pPr>
        <w:pStyle w:val="Prrafodelista"/>
        <w:numPr>
          <w:ilvl w:val="0"/>
          <w:numId w:val="182"/>
        </w:numPr>
        <w:spacing w:after="160" w:line="259" w:lineRule="auto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Inicio de sesión:</w:t>
      </w:r>
    </w:p>
    <w:p w14:paraId="06CECC5B" w14:textId="4ED1C0D3" w:rsidR="00B8674C" w:rsidRDefault="00DB6DD6" w:rsidP="00B8674C">
      <w:pPr>
        <w:pStyle w:val="Prrafodelista"/>
        <w:numPr>
          <w:ilvl w:val="0"/>
          <w:numId w:val="157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Llenar los campos de </w:t>
      </w:r>
      <w:r w:rsidR="00D94073" w:rsidRPr="00D94073">
        <w:rPr>
          <w:rFonts w:ascii="Calibri" w:hAnsi="Calibri" w:cs="Calibri"/>
        </w:rPr>
        <w:t>"</w:t>
      </w:r>
      <w:r w:rsidR="00A32673">
        <w:rPr>
          <w:rFonts w:ascii="Calibri" w:hAnsi="Calibri" w:cs="Calibri"/>
        </w:rPr>
        <w:t>Usuario</w:t>
      </w:r>
      <w:r w:rsidR="00D94073"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 xml:space="preserve"> </w:t>
      </w:r>
      <w:r w:rsidR="00C523C4">
        <w:rPr>
          <w:rFonts w:ascii="Calibri" w:hAnsi="Calibri" w:cs="Calibri"/>
        </w:rPr>
        <w:t>y</w:t>
      </w:r>
      <w:r>
        <w:rPr>
          <w:rFonts w:ascii="Calibri" w:hAnsi="Calibri" w:cs="Calibri"/>
        </w:rPr>
        <w:t xml:space="preserve"> </w:t>
      </w:r>
      <w:r w:rsidR="00D94073" w:rsidRPr="00D94073">
        <w:rPr>
          <w:rFonts w:ascii="Calibri" w:hAnsi="Calibri" w:cs="Calibri"/>
        </w:rPr>
        <w:t>"</w:t>
      </w:r>
      <w:r w:rsidR="00C523C4">
        <w:rPr>
          <w:rFonts w:ascii="Calibri" w:hAnsi="Calibri" w:cs="Calibri"/>
        </w:rPr>
        <w:t>C</w:t>
      </w:r>
      <w:r w:rsidR="00A32673">
        <w:rPr>
          <w:rFonts w:ascii="Calibri" w:hAnsi="Calibri" w:cs="Calibri"/>
        </w:rPr>
        <w:t>ontraseña</w:t>
      </w:r>
      <w:r w:rsidR="00D94073" w:rsidRPr="00D94073">
        <w:rPr>
          <w:rFonts w:ascii="Calibri" w:hAnsi="Calibri" w:cs="Calibri"/>
        </w:rPr>
        <w:t>"</w:t>
      </w:r>
      <w:r>
        <w:rPr>
          <w:rFonts w:ascii="Calibri" w:hAnsi="Calibri" w:cs="Calibri"/>
        </w:rPr>
        <w:t>.</w:t>
      </w:r>
    </w:p>
    <w:p w14:paraId="5E800956" w14:textId="4ACE578B" w:rsidR="00DB6DD6" w:rsidRPr="00DB6DD6" w:rsidRDefault="00DB6DD6" w:rsidP="00DB6DD6">
      <w:pPr>
        <w:pStyle w:val="Prrafodelista"/>
        <w:numPr>
          <w:ilvl w:val="0"/>
          <w:numId w:val="157"/>
        </w:numPr>
        <w:spacing w:after="160" w:line="259" w:lineRule="auto"/>
        <w:rPr>
          <w:rFonts w:ascii="Calibri" w:hAnsi="Calibri" w:cs="Calibri"/>
        </w:rPr>
      </w:pPr>
      <w:r>
        <w:rPr>
          <w:rFonts w:ascii="Calibri" w:hAnsi="Calibri" w:cs="Calibri"/>
        </w:rPr>
        <w:t>H</w:t>
      </w:r>
      <w:r w:rsidRPr="009B32C0">
        <w:rPr>
          <w:rFonts w:ascii="Calibri" w:hAnsi="Calibri" w:cs="Calibri"/>
        </w:rPr>
        <w:t>acer clic en</w:t>
      </w:r>
      <w:r>
        <w:rPr>
          <w:rFonts w:ascii="Calibri" w:hAnsi="Calibri" w:cs="Calibri"/>
        </w:rPr>
        <w:t xml:space="preserve"> el botón </w:t>
      </w:r>
      <w:r w:rsidR="00A32673">
        <w:rPr>
          <w:rFonts w:ascii="Calibri" w:hAnsi="Calibri" w:cs="Calibri"/>
        </w:rPr>
        <w:t>Login</w:t>
      </w:r>
      <w:r>
        <w:rPr>
          <w:rFonts w:ascii="Calibri" w:hAnsi="Calibri" w:cs="Calibri"/>
        </w:rPr>
        <w:t>.</w:t>
      </w:r>
    </w:p>
    <w:p w14:paraId="468266EC" w14:textId="699B00F9" w:rsidR="00B8674C" w:rsidRPr="009B32C0" w:rsidRDefault="00B8674C" w:rsidP="00B8674C">
      <w:pPr>
        <w:pStyle w:val="Prrafodelista"/>
        <w:numPr>
          <w:ilvl w:val="0"/>
          <w:numId w:val="157"/>
        </w:numPr>
        <w:spacing w:after="160" w:line="259" w:lineRule="auto"/>
        <w:rPr>
          <w:rFonts w:ascii="Calibri" w:hAnsi="Calibri" w:cs="Calibri"/>
        </w:rPr>
      </w:pPr>
      <w:r w:rsidRPr="009B32C0">
        <w:rPr>
          <w:rFonts w:ascii="Calibri" w:hAnsi="Calibri" w:cs="Calibri"/>
        </w:rPr>
        <w:t xml:space="preserve">Si </w:t>
      </w:r>
      <w:r w:rsidR="00DB6DD6">
        <w:rPr>
          <w:rFonts w:ascii="Calibri" w:hAnsi="Calibri" w:cs="Calibri"/>
        </w:rPr>
        <w:t>las credenciales son correctas</w:t>
      </w:r>
      <w:r w:rsidRPr="009B32C0">
        <w:rPr>
          <w:rFonts w:ascii="Calibri" w:hAnsi="Calibri" w:cs="Calibri"/>
        </w:rPr>
        <w:t xml:space="preserve">, abre una nueva ventana </w:t>
      </w:r>
      <w:r w:rsidR="00DB6DD6">
        <w:rPr>
          <w:rFonts w:ascii="Calibri" w:hAnsi="Calibri" w:cs="Calibri"/>
        </w:rPr>
        <w:t>donde está el menú de la aplicación</w:t>
      </w:r>
      <w:r w:rsidR="00A32673">
        <w:rPr>
          <w:rFonts w:ascii="Calibri" w:hAnsi="Calibri" w:cs="Calibri"/>
        </w:rPr>
        <w:t xml:space="preserve"> y como inicio la página para registrar los clientes</w:t>
      </w:r>
      <w:r w:rsidR="00DB6DD6">
        <w:rPr>
          <w:rFonts w:ascii="Calibri" w:hAnsi="Calibri" w:cs="Calibri"/>
        </w:rPr>
        <w:t>.</w:t>
      </w:r>
    </w:p>
    <w:p w14:paraId="13B3377D" w14:textId="7532DE96" w:rsidR="00B8674C" w:rsidRDefault="00B8674C" w:rsidP="00B8674C">
      <w:pPr>
        <w:pStyle w:val="Prrafodelista"/>
        <w:numPr>
          <w:ilvl w:val="0"/>
          <w:numId w:val="157"/>
        </w:numPr>
        <w:spacing w:after="160" w:line="259" w:lineRule="auto"/>
        <w:rPr>
          <w:rFonts w:ascii="Calibri" w:hAnsi="Calibri" w:cs="Calibri"/>
        </w:rPr>
      </w:pPr>
      <w:r w:rsidRPr="009B32C0">
        <w:rPr>
          <w:rFonts w:ascii="Calibri" w:hAnsi="Calibri" w:cs="Calibri"/>
        </w:rPr>
        <w:t>Si falla, muestra un mensaje de error</w:t>
      </w:r>
      <w:r w:rsidR="00A32673">
        <w:rPr>
          <w:rFonts w:ascii="Calibri" w:hAnsi="Calibri" w:cs="Calibri"/>
        </w:rPr>
        <w:t>.</w:t>
      </w:r>
    </w:p>
    <w:p w14:paraId="449CA6C9" w14:textId="77777777" w:rsidR="00D94073" w:rsidRPr="00A32673" w:rsidRDefault="00D94073" w:rsidP="00A32673">
      <w:pPr>
        <w:spacing w:after="160" w:line="259" w:lineRule="auto"/>
        <w:rPr>
          <w:rFonts w:ascii="Calibri" w:hAnsi="Calibri" w:cs="Calibri"/>
        </w:rPr>
      </w:pPr>
    </w:p>
    <w:p w14:paraId="497E5884" w14:textId="77777777" w:rsidR="005211E5" w:rsidRPr="005C6533" w:rsidRDefault="005211E5" w:rsidP="005211E5">
      <w:pPr>
        <w:pStyle w:val="Ttulo3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20" w:name="_Toc186290130"/>
      <w:bookmarkStart w:id="21" w:name="_Toc186476284"/>
      <w:bookmarkStart w:id="22" w:name="_Toc186813294"/>
      <w:bookmarkStart w:id="23" w:name="_Toc187523733"/>
      <w:r w:rsidRPr="005C6533">
        <w:rPr>
          <w:rFonts w:ascii="Calibri" w:hAnsi="Calibri" w:cs="Calibri"/>
          <w:color w:val="000000" w:themeColor="text1"/>
          <w:sz w:val="24"/>
          <w:szCs w:val="24"/>
        </w:rPr>
        <w:t>Instrucciones para entrar al sistema mediante el Login</w:t>
      </w:r>
      <w:bookmarkEnd w:id="20"/>
      <w:bookmarkEnd w:id="21"/>
      <w:bookmarkEnd w:id="22"/>
      <w:bookmarkEnd w:id="23"/>
    </w:p>
    <w:p w14:paraId="0F169BAB" w14:textId="77777777" w:rsidR="005211E5" w:rsidRPr="002B25AF" w:rsidRDefault="005211E5" w:rsidP="005211E5">
      <w:pPr>
        <w:jc w:val="center"/>
        <w:rPr>
          <w:rFonts w:ascii="Calibri" w:hAnsi="Calibri" w:cs="Calibri"/>
          <w:b/>
          <w:bCs/>
          <w:sz w:val="28"/>
          <w:szCs w:val="28"/>
        </w:rPr>
      </w:pPr>
    </w:p>
    <w:p w14:paraId="715EAF2F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L</w:t>
      </w:r>
      <w:r w:rsidRPr="0022520E">
        <w:rPr>
          <w:rFonts w:ascii="Calibri" w:hAnsi="Calibri" w:cs="Calibri"/>
          <w:b/>
          <w:bCs/>
        </w:rPr>
        <w:t>ogin correcto</w:t>
      </w:r>
    </w:p>
    <w:p w14:paraId="58738387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Para iniciar sesión correctamente:</w:t>
      </w:r>
    </w:p>
    <w:p w14:paraId="6289A9C8" w14:textId="5C938FD8" w:rsidR="005211E5" w:rsidRPr="0022520E" w:rsidRDefault="005211E5" w:rsidP="005211E5">
      <w:pPr>
        <w:pStyle w:val="Prrafodelista"/>
        <w:numPr>
          <w:ilvl w:val="0"/>
          <w:numId w:val="160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 xml:space="preserve">Abra </w:t>
      </w:r>
      <w:r w:rsidR="00A32673">
        <w:rPr>
          <w:rFonts w:ascii="Calibri" w:hAnsi="Calibri" w:cs="Calibri"/>
        </w:rPr>
        <w:t xml:space="preserve">el sitio web </w:t>
      </w:r>
      <w:r w:rsidRPr="0022520E">
        <w:rPr>
          <w:rFonts w:ascii="Calibri" w:hAnsi="Calibri" w:cs="Calibri"/>
        </w:rPr>
        <w:t>y espere hasta que aparezca la ventana de login.</w:t>
      </w:r>
    </w:p>
    <w:p w14:paraId="56435265" w14:textId="44BA5B9E" w:rsidR="005211E5" w:rsidRPr="0022520E" w:rsidRDefault="005211E5" w:rsidP="005211E5">
      <w:pPr>
        <w:pStyle w:val="Prrafodelista"/>
        <w:numPr>
          <w:ilvl w:val="0"/>
          <w:numId w:val="160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En el campo "</w:t>
      </w:r>
      <w:r w:rsidR="00A32673" w:rsidRPr="00A32673">
        <w:rPr>
          <w:rFonts w:ascii="Calibri" w:hAnsi="Calibri" w:cs="Calibri"/>
        </w:rPr>
        <w:t xml:space="preserve"> </w:t>
      </w:r>
      <w:r w:rsidR="00A32673">
        <w:rPr>
          <w:rFonts w:ascii="Calibri" w:hAnsi="Calibri" w:cs="Calibri"/>
        </w:rPr>
        <w:t>Usuario</w:t>
      </w:r>
      <w:r w:rsidR="00A32673" w:rsidRPr="0022520E">
        <w:rPr>
          <w:rFonts w:ascii="Calibri" w:hAnsi="Calibri" w:cs="Calibri"/>
        </w:rPr>
        <w:t xml:space="preserve"> </w:t>
      </w:r>
      <w:r w:rsidRPr="0022520E">
        <w:rPr>
          <w:rFonts w:ascii="Calibri" w:hAnsi="Calibri" w:cs="Calibri"/>
        </w:rPr>
        <w:t xml:space="preserve">", ingrese </w:t>
      </w:r>
      <w:r w:rsidR="00A32673">
        <w:rPr>
          <w:rFonts w:ascii="Calibri" w:hAnsi="Calibri" w:cs="Calibri"/>
        </w:rPr>
        <w:t>el</w:t>
      </w:r>
      <w:r w:rsidRPr="0022520E">
        <w:rPr>
          <w:rFonts w:ascii="Calibri" w:hAnsi="Calibri" w:cs="Calibri"/>
        </w:rPr>
        <w:t xml:space="preserve"> nombre de usuario asignado.</w:t>
      </w:r>
    </w:p>
    <w:p w14:paraId="6FBCC661" w14:textId="20C61DB3" w:rsidR="005211E5" w:rsidRPr="0022520E" w:rsidRDefault="005211E5" w:rsidP="005211E5">
      <w:pPr>
        <w:pStyle w:val="Prrafodelista"/>
        <w:numPr>
          <w:ilvl w:val="0"/>
          <w:numId w:val="160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En el campo "</w:t>
      </w:r>
      <w:r w:rsidR="00A32673" w:rsidRPr="00A32673">
        <w:rPr>
          <w:rFonts w:ascii="Calibri" w:hAnsi="Calibri" w:cs="Calibri"/>
        </w:rPr>
        <w:t xml:space="preserve"> </w:t>
      </w:r>
      <w:r w:rsidR="00A32673">
        <w:rPr>
          <w:rFonts w:ascii="Calibri" w:hAnsi="Calibri" w:cs="Calibri"/>
        </w:rPr>
        <w:t>Contraseña</w:t>
      </w:r>
      <w:r w:rsidR="00A32673" w:rsidRPr="0022520E">
        <w:rPr>
          <w:rFonts w:ascii="Calibri" w:hAnsi="Calibri" w:cs="Calibri"/>
        </w:rPr>
        <w:t xml:space="preserve"> </w:t>
      </w:r>
      <w:r w:rsidRPr="0022520E">
        <w:rPr>
          <w:rFonts w:ascii="Calibri" w:hAnsi="Calibri" w:cs="Calibri"/>
        </w:rPr>
        <w:t>", escriba su contraseña secreta.</w:t>
      </w:r>
    </w:p>
    <w:p w14:paraId="5A8A01DF" w14:textId="77777777" w:rsidR="005211E5" w:rsidRPr="0022520E" w:rsidRDefault="005211E5" w:rsidP="005211E5">
      <w:pPr>
        <w:pStyle w:val="Prrafodelista"/>
        <w:numPr>
          <w:ilvl w:val="0"/>
          <w:numId w:val="160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Haga clic en el botón "Iniciar Sesión".</w:t>
      </w:r>
    </w:p>
    <w:p w14:paraId="7B76BBD9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Ejemplo:</w:t>
      </w:r>
    </w:p>
    <w:p w14:paraId="15116CFE" w14:textId="3CB558FB" w:rsidR="005211E5" w:rsidRPr="0022520E" w:rsidRDefault="00A32673" w:rsidP="005211E5">
      <w:pPr>
        <w:rPr>
          <w:rFonts w:ascii="Calibri" w:hAnsi="Calibri" w:cs="Calibri"/>
        </w:rPr>
      </w:pPr>
      <w:r>
        <w:rPr>
          <w:rFonts w:ascii="Calibri" w:hAnsi="Calibri" w:cs="Calibri"/>
        </w:rPr>
        <w:t>Usuario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Admin</w:t>
      </w:r>
    </w:p>
    <w:p w14:paraId="588F1B2C" w14:textId="60A44267" w:rsidR="005211E5" w:rsidRPr="0022520E" w:rsidRDefault="00A32673" w:rsidP="005211E5">
      <w:pPr>
        <w:rPr>
          <w:rFonts w:ascii="Calibri" w:hAnsi="Calibri" w:cs="Calibri"/>
        </w:rPr>
      </w:pPr>
      <w:r>
        <w:rPr>
          <w:rFonts w:ascii="Calibri" w:hAnsi="Calibri" w:cs="Calibri"/>
        </w:rPr>
        <w:t>Contraseña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Admin</w:t>
      </w:r>
    </w:p>
    <w:p w14:paraId="05124B18" w14:textId="58B217FB" w:rsidR="005211E5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Si todo está correcto y accederá a</w:t>
      </w:r>
      <w:r w:rsidR="00A32673">
        <w:rPr>
          <w:rFonts w:ascii="Calibri" w:hAnsi="Calibri" w:cs="Calibri"/>
        </w:rPr>
        <w:t xml:space="preserve"> la página </w:t>
      </w:r>
      <w:r w:rsidRPr="0022520E">
        <w:rPr>
          <w:rFonts w:ascii="Calibri" w:hAnsi="Calibri" w:cs="Calibri"/>
        </w:rPr>
        <w:t>principal.</w:t>
      </w:r>
    </w:p>
    <w:p w14:paraId="68719BC2" w14:textId="77777777" w:rsidR="00D94073" w:rsidRDefault="00D94073" w:rsidP="005211E5">
      <w:pPr>
        <w:rPr>
          <w:rFonts w:ascii="Calibri" w:hAnsi="Calibri" w:cs="Calibri"/>
        </w:rPr>
      </w:pPr>
    </w:p>
    <w:p w14:paraId="3A984618" w14:textId="77777777" w:rsidR="00D94073" w:rsidRDefault="00D94073" w:rsidP="005211E5">
      <w:pPr>
        <w:rPr>
          <w:rFonts w:ascii="Calibri" w:hAnsi="Calibri" w:cs="Calibri"/>
        </w:rPr>
      </w:pPr>
    </w:p>
    <w:p w14:paraId="509D249E" w14:textId="77777777" w:rsidR="005211E5" w:rsidRDefault="005211E5" w:rsidP="005211E5">
      <w:pPr>
        <w:rPr>
          <w:rFonts w:ascii="Calibri" w:hAnsi="Calibri" w:cs="Calibri"/>
        </w:rPr>
      </w:pPr>
    </w:p>
    <w:p w14:paraId="47ED4380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Error 1: Contraseña incorrecta</w:t>
      </w:r>
    </w:p>
    <w:p w14:paraId="74436182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Error: Contraseña incorrecta</w:t>
      </w:r>
    </w:p>
    <w:p w14:paraId="5800BA87" w14:textId="77777777" w:rsidR="005211E5" w:rsidRPr="0022520E" w:rsidRDefault="005211E5" w:rsidP="005211E5">
      <w:pPr>
        <w:rPr>
          <w:rFonts w:ascii="Calibri" w:hAnsi="Calibri" w:cs="Calibri"/>
        </w:rPr>
      </w:pPr>
    </w:p>
    <w:p w14:paraId="2F00A217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¿Qué pasó?</w:t>
      </w:r>
    </w:p>
    <w:p w14:paraId="4657060D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Usted ingresó una contraseña diferente a la registrada en el sistema.</w:t>
      </w:r>
    </w:p>
    <w:p w14:paraId="138FF552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Cómo solucionarlo:</w:t>
      </w:r>
    </w:p>
    <w:p w14:paraId="14C3010A" w14:textId="77777777" w:rsidR="005211E5" w:rsidRPr="0022520E" w:rsidRDefault="005211E5" w:rsidP="005211E5">
      <w:pPr>
        <w:pStyle w:val="Prrafodelista"/>
        <w:numPr>
          <w:ilvl w:val="0"/>
          <w:numId w:val="161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Revise cuidadosamente la contraseña ingresada.</w:t>
      </w:r>
    </w:p>
    <w:p w14:paraId="180BA398" w14:textId="77777777" w:rsidR="005211E5" w:rsidRPr="0022520E" w:rsidRDefault="005211E5" w:rsidP="005211E5">
      <w:pPr>
        <w:pStyle w:val="Prrafodelista"/>
        <w:numPr>
          <w:ilvl w:val="0"/>
          <w:numId w:val="161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Asegúrese de que la casilla "Mayúsculas" esté activada si corresponde.</w:t>
      </w:r>
    </w:p>
    <w:p w14:paraId="50B4EA6E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 erróneo:</w:t>
      </w:r>
    </w:p>
    <w:p w14:paraId="479260DE" w14:textId="44514E4F" w:rsidR="005211E5" w:rsidRPr="0022520E" w:rsidRDefault="00A32673" w:rsidP="005211E5">
      <w:pPr>
        <w:rPr>
          <w:rFonts w:ascii="Calibri" w:hAnsi="Calibri" w:cs="Calibri"/>
        </w:rPr>
      </w:pPr>
      <w:r>
        <w:rPr>
          <w:rFonts w:ascii="Calibri" w:hAnsi="Calibri" w:cs="Calibri"/>
        </w:rPr>
        <w:t>Usuario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Admin</w:t>
      </w:r>
    </w:p>
    <w:p w14:paraId="559AF57F" w14:textId="4187226E" w:rsidR="005211E5" w:rsidRDefault="00A32673" w:rsidP="005211E5">
      <w:pPr>
        <w:rPr>
          <w:rFonts w:ascii="Calibri" w:hAnsi="Calibri" w:cs="Calibri"/>
        </w:rPr>
      </w:pPr>
      <w:r>
        <w:rPr>
          <w:rFonts w:ascii="Calibri" w:hAnsi="Calibri" w:cs="Calibri"/>
        </w:rPr>
        <w:t>Contraseña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</w:t>
      </w:r>
      <w:r>
        <w:rPr>
          <w:rFonts w:ascii="Calibri" w:hAnsi="Calibri" w:cs="Calibri"/>
        </w:rPr>
        <w:t>DMIN</w:t>
      </w:r>
    </w:p>
    <w:p w14:paraId="34C8E29A" w14:textId="1FB30C78" w:rsidR="005211E5" w:rsidRDefault="005211E5" w:rsidP="005211E5">
      <w:pPr>
        <w:rPr>
          <w:rFonts w:ascii="Calibri" w:hAnsi="Calibri" w:cs="Calibri"/>
        </w:rPr>
      </w:pPr>
      <w:r w:rsidRPr="002B25AF">
        <w:rPr>
          <w:rFonts w:ascii="Calibri" w:hAnsi="Calibri" w:cs="Calibri"/>
          <w:b/>
          <w:bCs/>
        </w:rPr>
        <w:t>Mensaje esperado:</w:t>
      </w:r>
      <w:r w:rsidRPr="0022520E">
        <w:rPr>
          <w:rFonts w:ascii="Calibri" w:hAnsi="Calibri" w:cs="Calibri"/>
        </w:rPr>
        <w:t xml:space="preserve"> "</w:t>
      </w:r>
      <w:r w:rsidR="00F55929" w:rsidRPr="00F55929">
        <w:rPr>
          <w:rFonts w:ascii="Calibri" w:hAnsi="Calibri" w:cs="Calibri"/>
        </w:rPr>
        <w:t xml:space="preserve">El usuario o contraseña no son </w:t>
      </w:r>
      <w:r w:rsidR="00F55929" w:rsidRPr="00F55929">
        <w:rPr>
          <w:rFonts w:ascii="Calibri" w:hAnsi="Calibri" w:cs="Calibri"/>
        </w:rPr>
        <w:t xml:space="preserve">válidos </w:t>
      </w:r>
      <w:r w:rsidRPr="0022520E">
        <w:rPr>
          <w:rFonts w:ascii="Calibri" w:hAnsi="Calibri" w:cs="Calibri"/>
        </w:rPr>
        <w:t>"</w:t>
      </w:r>
    </w:p>
    <w:p w14:paraId="19AA0324" w14:textId="77777777" w:rsidR="005211E5" w:rsidRDefault="005211E5" w:rsidP="005211E5">
      <w:pPr>
        <w:rPr>
          <w:rFonts w:ascii="Calibri" w:hAnsi="Calibri" w:cs="Calibri"/>
        </w:rPr>
      </w:pPr>
    </w:p>
    <w:p w14:paraId="1DF33210" w14:textId="77777777" w:rsidR="00C523C4" w:rsidRDefault="00C523C4" w:rsidP="005211E5">
      <w:pPr>
        <w:rPr>
          <w:rFonts w:ascii="Calibri" w:hAnsi="Calibri" w:cs="Calibri"/>
        </w:rPr>
      </w:pPr>
    </w:p>
    <w:p w14:paraId="76541611" w14:textId="77777777" w:rsidR="00F55929" w:rsidRDefault="00F55929" w:rsidP="005211E5">
      <w:pPr>
        <w:rPr>
          <w:rFonts w:ascii="Calibri" w:hAnsi="Calibri" w:cs="Calibri"/>
        </w:rPr>
      </w:pPr>
    </w:p>
    <w:p w14:paraId="2A4743B6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lastRenderedPageBreak/>
        <w:t>Error 2: Código de usuario inválido</w:t>
      </w:r>
    </w:p>
    <w:p w14:paraId="0AFD6979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Error: Código de usuario inválido</w:t>
      </w:r>
    </w:p>
    <w:p w14:paraId="36C3FDF5" w14:textId="77777777" w:rsidR="005211E5" w:rsidRPr="0022520E" w:rsidRDefault="005211E5" w:rsidP="005211E5">
      <w:pPr>
        <w:rPr>
          <w:rFonts w:ascii="Calibri" w:hAnsi="Calibri" w:cs="Calibri"/>
        </w:rPr>
      </w:pPr>
    </w:p>
    <w:p w14:paraId="17F25FEC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¿Qué pasó?</w:t>
      </w:r>
    </w:p>
    <w:p w14:paraId="485691E3" w14:textId="77777777" w:rsidR="005211E5" w:rsidRPr="0022520E" w:rsidRDefault="005211E5" w:rsidP="005211E5">
      <w:pPr>
        <w:rPr>
          <w:rFonts w:ascii="Calibri" w:hAnsi="Calibri" w:cs="Calibri"/>
        </w:rPr>
      </w:pPr>
      <w:r w:rsidRPr="0022520E">
        <w:rPr>
          <w:rFonts w:ascii="Calibri" w:hAnsi="Calibri" w:cs="Calibri"/>
        </w:rPr>
        <w:t>Usted ingresó un código de usuario que no existe en el sistema.</w:t>
      </w:r>
    </w:p>
    <w:p w14:paraId="3C27914C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Cómo solucionarlo:</w:t>
      </w:r>
    </w:p>
    <w:p w14:paraId="54FDF6A9" w14:textId="3137D717" w:rsidR="005211E5" w:rsidRPr="0022520E" w:rsidRDefault="005211E5" w:rsidP="005211E5">
      <w:pPr>
        <w:pStyle w:val="Prrafodelista"/>
        <w:numPr>
          <w:ilvl w:val="0"/>
          <w:numId w:val="162"/>
        </w:numPr>
        <w:spacing w:after="160" w:line="259" w:lineRule="auto"/>
        <w:rPr>
          <w:rFonts w:ascii="Calibri" w:hAnsi="Calibri" w:cs="Calibri"/>
        </w:rPr>
      </w:pPr>
      <w:r w:rsidRPr="0022520E">
        <w:rPr>
          <w:rFonts w:ascii="Calibri" w:hAnsi="Calibri" w:cs="Calibri"/>
        </w:rPr>
        <w:t>Verifique que haya escrito correctamente su usuario.</w:t>
      </w:r>
    </w:p>
    <w:p w14:paraId="18ACB8E6" w14:textId="77777777" w:rsidR="005211E5" w:rsidRPr="0022520E" w:rsidRDefault="005211E5" w:rsidP="005211E5">
      <w:pPr>
        <w:rPr>
          <w:rFonts w:ascii="Calibri" w:hAnsi="Calibri" w:cs="Calibri"/>
          <w:b/>
          <w:bCs/>
        </w:rPr>
      </w:pPr>
      <w:r w:rsidRPr="0022520E">
        <w:rPr>
          <w:rFonts w:ascii="Calibri" w:hAnsi="Calibri" w:cs="Calibri"/>
          <w:b/>
          <w:bCs/>
        </w:rPr>
        <w:t>Ejemplo erróneo:</w:t>
      </w:r>
    </w:p>
    <w:p w14:paraId="4E6A6E4C" w14:textId="2286929B" w:rsidR="00F55929" w:rsidRDefault="00F55929" w:rsidP="005211E5">
      <w:pPr>
        <w:rPr>
          <w:rFonts w:ascii="Calibri" w:hAnsi="Calibri" w:cs="Calibri"/>
        </w:rPr>
      </w:pPr>
      <w:r>
        <w:rPr>
          <w:rFonts w:ascii="Calibri" w:hAnsi="Calibri" w:cs="Calibri"/>
        </w:rPr>
        <w:t>Usuario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ADMIN</w:t>
      </w:r>
    </w:p>
    <w:p w14:paraId="4A847929" w14:textId="02B0A9B0" w:rsidR="00F55929" w:rsidRDefault="00F55929" w:rsidP="005211E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>Contraseña</w:t>
      </w:r>
      <w:r w:rsidR="005211E5" w:rsidRPr="0022520E">
        <w:rPr>
          <w:rFonts w:ascii="Calibri" w:hAnsi="Calibri" w:cs="Calibri"/>
        </w:rPr>
        <w:t xml:space="preserve">: </w:t>
      </w:r>
      <w:r>
        <w:rPr>
          <w:rFonts w:ascii="Calibri" w:hAnsi="Calibri" w:cs="Calibri"/>
        </w:rPr>
        <w:t>Admin</w:t>
      </w:r>
      <w:r w:rsidRPr="002B25AF">
        <w:rPr>
          <w:rFonts w:ascii="Calibri" w:hAnsi="Calibri" w:cs="Calibri"/>
          <w:b/>
          <w:bCs/>
        </w:rPr>
        <w:t xml:space="preserve"> </w:t>
      </w:r>
    </w:p>
    <w:p w14:paraId="1711B6A8" w14:textId="25E11857" w:rsidR="005211E5" w:rsidRDefault="005211E5" w:rsidP="005211E5">
      <w:pPr>
        <w:rPr>
          <w:rFonts w:ascii="Calibri" w:hAnsi="Calibri" w:cs="Calibri"/>
        </w:rPr>
      </w:pPr>
      <w:r w:rsidRPr="002B25AF">
        <w:rPr>
          <w:rFonts w:ascii="Calibri" w:hAnsi="Calibri" w:cs="Calibri"/>
          <w:b/>
          <w:bCs/>
        </w:rPr>
        <w:t>Mensaje esperado:</w:t>
      </w:r>
      <w:r w:rsidRPr="0022520E">
        <w:rPr>
          <w:rFonts w:ascii="Calibri" w:hAnsi="Calibri" w:cs="Calibri"/>
        </w:rPr>
        <w:t xml:space="preserve"> "</w:t>
      </w:r>
      <w:r w:rsidR="00F55929" w:rsidRPr="00F55929">
        <w:rPr>
          <w:rFonts w:ascii="Calibri" w:hAnsi="Calibri" w:cs="Calibri"/>
        </w:rPr>
        <w:t xml:space="preserve"> </w:t>
      </w:r>
      <w:r w:rsidR="00F55929" w:rsidRPr="00F55929">
        <w:rPr>
          <w:rFonts w:ascii="Calibri" w:hAnsi="Calibri" w:cs="Calibri"/>
        </w:rPr>
        <w:t>El usuario o contraseña no son válidos</w:t>
      </w:r>
      <w:r w:rsidRPr="00CB5510">
        <w:rPr>
          <w:rFonts w:ascii="Calibri" w:hAnsi="Calibri" w:cs="Calibri"/>
        </w:rPr>
        <w:t>.</w:t>
      </w:r>
      <w:r w:rsidRPr="0022520E">
        <w:rPr>
          <w:rFonts w:ascii="Calibri" w:hAnsi="Calibri" w:cs="Calibri"/>
        </w:rPr>
        <w:t>"</w:t>
      </w:r>
    </w:p>
    <w:p w14:paraId="255F9873" w14:textId="77777777" w:rsidR="00DB6DD6" w:rsidRDefault="00DB6DD6" w:rsidP="0049363C">
      <w:pPr>
        <w:rPr>
          <w:rFonts w:asciiTheme="minorHAnsi" w:hAnsiTheme="minorHAnsi" w:cstheme="minorHAnsi"/>
          <w:b/>
          <w:bCs/>
        </w:rPr>
        <w:sectPr w:rsidR="00DB6DD6" w:rsidSect="00B8674C">
          <w:pgSz w:w="11906" w:h="16838" w:code="9"/>
          <w:pgMar w:top="1440" w:right="1134" w:bottom="1440" w:left="1134" w:header="720" w:footer="720" w:gutter="0"/>
          <w:cols w:space="720"/>
          <w:docGrid w:linePitch="600" w:charSpace="32768"/>
        </w:sectPr>
      </w:pPr>
    </w:p>
    <w:p w14:paraId="7F240853" w14:textId="39EEC48E" w:rsidR="00DB6DD6" w:rsidRPr="00F55929" w:rsidRDefault="00F55929" w:rsidP="00F55929">
      <w:pPr>
        <w:pStyle w:val="Ttulo2"/>
        <w:jc w:val="center"/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</w:pPr>
      <w:r>
        <w:rPr>
          <w:rFonts w:ascii="Calibri" w:hAnsi="Calibri" w:cs="Calibri"/>
          <w:i w:val="0"/>
          <w:iCs w:val="0"/>
          <w:color w:val="000000" w:themeColor="text1"/>
          <w:sz w:val="24"/>
          <w:szCs w:val="24"/>
        </w:rPr>
        <w:lastRenderedPageBreak/>
        <w:t>Pagina Cliente</w:t>
      </w:r>
    </w:p>
    <w:p w14:paraId="217A6A14" w14:textId="77777777" w:rsidR="00F55929" w:rsidRDefault="00F55929" w:rsidP="00F55929">
      <w:pPr>
        <w:tabs>
          <w:tab w:val="left" w:pos="5460"/>
        </w:tabs>
        <w:jc w:val="center"/>
        <w:rPr>
          <w:noProof/>
        </w:rPr>
      </w:pPr>
    </w:p>
    <w:p w14:paraId="1B8137DF" w14:textId="02CEDEEF" w:rsidR="00CE1E94" w:rsidRDefault="00F55929" w:rsidP="00F55929">
      <w:pPr>
        <w:tabs>
          <w:tab w:val="left" w:pos="5460"/>
        </w:tabs>
        <w:jc w:val="center"/>
        <w:rPr>
          <w:rFonts w:asciiTheme="minorHAnsi" w:hAnsiTheme="minorHAnsi" w:cstheme="minorHAnsi"/>
        </w:rPr>
        <w:sectPr w:rsidR="00CE1E94" w:rsidSect="00F02A5F">
          <w:pgSz w:w="16838" w:h="11906" w:orient="landscape" w:code="9"/>
          <w:pgMar w:top="1134" w:right="1440" w:bottom="1134" w:left="1440" w:header="720" w:footer="720" w:gutter="0"/>
          <w:cols w:space="720"/>
          <w:docGrid w:linePitch="600" w:charSpace="32768"/>
        </w:sect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0704" behindDoc="0" locked="0" layoutInCell="1" allowOverlap="1" wp14:anchorId="039F8F16" wp14:editId="1B40FE76">
                <wp:simplePos x="0" y="0"/>
                <wp:positionH relativeFrom="column">
                  <wp:posOffset>-781050</wp:posOffset>
                </wp:positionH>
                <wp:positionV relativeFrom="paragraph">
                  <wp:posOffset>224790</wp:posOffset>
                </wp:positionV>
                <wp:extent cx="10363200" cy="4467225"/>
                <wp:effectExtent l="0" t="0" r="19050" b="28575"/>
                <wp:wrapNone/>
                <wp:docPr id="1573552067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0" cy="4467225"/>
                          <a:chOff x="0" y="0"/>
                          <a:chExt cx="10363200" cy="4467225"/>
                        </a:xfrm>
                      </wpg:grpSpPr>
                      <wpg:grpSp>
                        <wpg:cNvPr id="1819938447" name="Grupo 41"/>
                        <wpg:cNvGrpSpPr/>
                        <wpg:grpSpPr>
                          <a:xfrm>
                            <a:off x="3562350" y="0"/>
                            <a:ext cx="2381250" cy="1571625"/>
                            <a:chOff x="0" y="0"/>
                            <a:chExt cx="2381250" cy="1571625"/>
                          </a:xfrm>
                        </wpg:grpSpPr>
                        <wps:wsp>
                          <wps:cNvPr id="1829700383" name="Conector recto 37"/>
                          <wps:cNvCnPr/>
                          <wps:spPr>
                            <a:xfrm>
                              <a:off x="0" y="28575"/>
                              <a:ext cx="1504950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3922954" name="Conector recto 37"/>
                          <wps:cNvCnPr/>
                          <wps:spPr>
                            <a:xfrm>
                              <a:off x="828675" y="9525"/>
                              <a:ext cx="695325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28331489" name="Conector recto 37"/>
                          <wps:cNvCnPr/>
                          <wps:spPr>
                            <a:xfrm flipH="1">
                              <a:off x="1514475" y="0"/>
                              <a:ext cx="95250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20990243" name="Conector recto 37"/>
                          <wps:cNvCnPr/>
                          <wps:spPr>
                            <a:xfrm flipH="1">
                              <a:off x="1524000" y="9525"/>
                              <a:ext cx="828675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43252555" name="Rectángulo 38"/>
                          <wps:cNvSpPr/>
                          <wps:spPr>
                            <a:xfrm>
                              <a:off x="838200" y="1028700"/>
                              <a:ext cx="1543050" cy="5429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28526B3" w14:textId="77777777" w:rsidR="00F55929" w:rsidRPr="00AF7740" w:rsidRDefault="00F55929" w:rsidP="00F55929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Menú de navegación a las distintas paginas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387792773" name="Conector: angular 39"/>
                        <wps:cNvCnPr/>
                        <wps:spPr>
                          <a:xfrm flipH="1">
                            <a:off x="1047750" y="1419225"/>
                            <a:ext cx="628650" cy="1190625"/>
                          </a:xfrm>
                          <a:prstGeom prst="bentConnector3">
                            <a:avLst>
                              <a:gd name="adj1" fmla="val 25058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3809419" name="Conector: angular 39"/>
                        <wps:cNvCnPr/>
                        <wps:spPr>
                          <a:xfrm>
                            <a:off x="1533525" y="2619375"/>
                            <a:ext cx="342900" cy="1247775"/>
                          </a:xfrm>
                          <a:prstGeom prst="bentConnector3">
                            <a:avLst>
                              <a:gd name="adj1" fmla="val -4884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9997571" name="Rectángulo 38"/>
                        <wps:cNvSpPr/>
                        <wps:spPr>
                          <a:xfrm>
                            <a:off x="0" y="1971675"/>
                            <a:ext cx="990600" cy="1371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D091036" w14:textId="77777777" w:rsidR="00F55929" w:rsidRPr="00AF7740" w:rsidRDefault="00F55929" w:rsidP="00F5592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Campos necesarios para ingresar la información de un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8050634" name="Conector recto de flecha 40"/>
                        <wps:cNvCnPr/>
                        <wps:spPr>
                          <a:xfrm>
                            <a:off x="3381375" y="3514725"/>
                            <a:ext cx="476250" cy="47625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5910621" name="Rectángulo 38"/>
                        <wps:cNvSpPr/>
                        <wps:spPr>
                          <a:xfrm>
                            <a:off x="3162300" y="4010025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7C9F592" w14:textId="77777777" w:rsidR="00F55929" w:rsidRPr="00AF7740" w:rsidRDefault="00F55929" w:rsidP="00F5592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guardar la información a la 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74354195" name="Conector recto de flecha 40"/>
                        <wps:cNvCnPr/>
                        <wps:spPr>
                          <a:xfrm flipH="1">
                            <a:off x="8429625" y="2447925"/>
                            <a:ext cx="552450" cy="63817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9713093" name="Rectángulo 38"/>
                        <wps:cNvSpPr/>
                        <wps:spPr>
                          <a:xfrm>
                            <a:off x="6896100" y="3057525"/>
                            <a:ext cx="1638300" cy="7334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70CB3D" w14:textId="77777777" w:rsidR="00F55929" w:rsidRPr="00AF7740" w:rsidRDefault="00F55929" w:rsidP="00F5592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actualizar la información de un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9707806" name="Conector recto de flecha 40"/>
                        <wps:cNvCnPr/>
                        <wps:spPr>
                          <a:xfrm>
                            <a:off x="9163050" y="2524125"/>
                            <a:ext cx="142875" cy="6096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0213651" name="Rectángulo 38"/>
                        <wps:cNvSpPr/>
                        <wps:spPr>
                          <a:xfrm>
                            <a:off x="8705850" y="3162300"/>
                            <a:ext cx="165735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9A8F4F" w14:textId="77777777" w:rsidR="00F55929" w:rsidRPr="00AF7740" w:rsidRDefault="00F55929" w:rsidP="00F55929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eliminar la información de un cliente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9F8F16" id="Grupo 42" o:spid="_x0000_s1035" style="position:absolute;left:0;text-align:left;margin-left:-61.5pt;margin-top:17.7pt;width:816pt;height:351.75pt;z-index:251720704" coordsize="10363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">
                <v:group id="Grupo 41" o:spid="_x0000_s1036" style="position:absolute;left:35623;width:23813;height:15716" coordsize="2381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">
                  <v:line id="Conector recto 37" o:spid="_x0000_s1037" style="position:absolute;visibility:visible;mso-wrap-style:square" from="0,285" to="1504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38" style="position:absolute;visibility:visible;mso-wrap-style:square" from="8286,95" to="1524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39" style="position:absolute;flip:x;visibility:visible;mso-wrap-style:square" from="15144,0" to="1609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" strokecolor="black [3200]" strokeweight="1.5pt">
                    <v:stroke joinstyle="miter"/>
                  </v:line>
                  <v:line id="Conector recto 37" o:spid="_x0000_s1040" style="position:absolute;flip:x;visibility:visible;mso-wrap-style:square" from="15240,95" to="23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" strokecolor="black [3200]" strokeweight="1.5pt">
                    <v:stroke joinstyle="miter"/>
                  </v:line>
                  <v:rect id="Rectángulo 38" o:spid="_x0000_s1041" style="position:absolute;left:8382;top:10287;width:1543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" filled="f" strokecolor="black [3200]">
                    <v:stroke joinstyle="round"/>
                    <v:textbox>
                      <w:txbxContent>
                        <w:p w14:paraId="328526B3" w14:textId="77777777" w:rsidR="00F55929" w:rsidRPr="00AF7740" w:rsidRDefault="00F55929" w:rsidP="00F55929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Menú de navegación a las distintas paginas </w:t>
                          </w:r>
                        </w:p>
                      </w:txbxContent>
                    </v:textbox>
                  </v:rect>
                </v:group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ector: angular 39" o:spid="_x0000_s1042" type="#_x0000_t34" style="position:absolute;left:10477;top:14192;width:6287;height:119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" adj="5413" strokecolor="black [3200]" strokeweight="1.5pt"/>
                <v:shape id="Conector: angular 39" o:spid="_x0000_s1043" type="#_x0000_t34" style="position:absolute;left:15335;top:26193;width:3429;height:12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" adj="-1055" strokecolor="black [3200]" strokeweight="1.5pt"/>
                <v:rect id="Rectángulo 38" o:spid="_x0000_s1044" style="position:absolute;top:19716;width:990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2D091036" w14:textId="77777777" w:rsidR="00F55929" w:rsidRPr="00AF7740" w:rsidRDefault="00F55929" w:rsidP="00F5592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Campos necesarios para ingresar la información de un cliente</w:t>
                        </w:r>
                      </w:p>
                    </w:txbxContent>
                  </v:textbox>
                </v:rect>
                <v:shape id="Conector recto de flecha 40" o:spid="_x0000_s1045" type="#_x0000_t32" style="position:absolute;left:33813;top:35147;width:4763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" strokecolor="black [3200]" strokeweight="1.5pt">
                  <v:stroke endarrow="open"/>
                </v:shape>
                <v:rect id="Rectángulo 38" o:spid="_x0000_s1046" style="position:absolute;left:31623;top:40100;width:16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07C9F592" w14:textId="77777777" w:rsidR="00F55929" w:rsidRPr="00AF7740" w:rsidRDefault="00F55929" w:rsidP="00F5592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guardar la información a la BD</w:t>
                        </w:r>
                      </w:p>
                    </w:txbxContent>
                  </v:textbox>
                </v:rect>
                <v:shape id="Conector recto de flecha 40" o:spid="_x0000_s1047" type="#_x0000_t32" style="position:absolute;left:84296;top:24479;width:5524;height:6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" strokecolor="black [3200]" strokeweight="1.5pt">
                  <v:stroke endarrow="open"/>
                </v:shape>
                <v:rect id="Rectángulo 38" o:spid="_x0000_s1048" style="position:absolute;left:68961;top:30575;width:1638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" filled="f" strokecolor="black [3200]">
                  <v:stroke joinstyle="round"/>
                  <v:textbox>
                    <w:txbxContent>
                      <w:p w14:paraId="1C70CB3D" w14:textId="77777777" w:rsidR="00F55929" w:rsidRPr="00AF7740" w:rsidRDefault="00F55929" w:rsidP="00F5592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actualizar la información de un cliente</w:t>
                        </w:r>
                      </w:p>
                    </w:txbxContent>
                  </v:textbox>
                </v:rect>
                <v:shape id="Conector recto de flecha 40" o:spid="_x0000_s1049" type="#_x0000_t32" style="position:absolute;left:91630;top:25241;width:142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" strokecolor="black [3200]" strokeweight="1.5pt">
                  <v:stroke endarrow="open"/>
                </v:shape>
                <v:rect id="Rectángulo 38" o:spid="_x0000_s1050" style="position:absolute;left:87058;top:31623;width:16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409A8F4F" w14:textId="77777777" w:rsidR="00F55929" w:rsidRPr="00AF7740" w:rsidRDefault="00F55929" w:rsidP="00F55929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eliminar la información de un cliente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76EA293" wp14:editId="5A5FB399">
            <wp:extent cx="8724900" cy="4980940"/>
            <wp:effectExtent l="0" t="0" r="0" b="0"/>
            <wp:docPr id="291747540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47540" name="Imagen 1" descr="Interfaz de usuario gráfica&#10;&#10;El contenido generado por IA puede ser incorrecto."/>
                    <pic:cNvPicPr/>
                  </pic:nvPicPr>
                  <pic:blipFill rotWithShape="1">
                    <a:blip r:embed="rId10"/>
                    <a:srcRect r="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98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2"/>
    </w:p>
    <w:p w14:paraId="2FC47F51" w14:textId="4614D558" w:rsidR="00CE1E94" w:rsidRPr="0018290D" w:rsidRDefault="00CE1E94" w:rsidP="00CE1E94">
      <w:pPr>
        <w:pStyle w:val="Ttulo3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24" w:name="_Toc186290138"/>
      <w:bookmarkStart w:id="25" w:name="_Toc186476292"/>
      <w:bookmarkStart w:id="26" w:name="_Toc186813302"/>
      <w:bookmarkStart w:id="27" w:name="_Toc187523741"/>
      <w:r w:rsidRPr="0018290D">
        <w:rPr>
          <w:rFonts w:ascii="Calibri" w:hAnsi="Calibri" w:cs="Calibri"/>
          <w:color w:val="000000" w:themeColor="text1"/>
          <w:sz w:val="24"/>
          <w:szCs w:val="24"/>
        </w:rPr>
        <w:lastRenderedPageBreak/>
        <w:t>De</w:t>
      </w:r>
      <w:r>
        <w:rPr>
          <w:rFonts w:ascii="Calibri" w:hAnsi="Calibri" w:cs="Calibri"/>
          <w:color w:val="000000" w:themeColor="text1"/>
          <w:sz w:val="24"/>
          <w:szCs w:val="24"/>
        </w:rPr>
        <w:t>scripción</w:t>
      </w:r>
      <w:r w:rsidRPr="0018290D">
        <w:rPr>
          <w:rFonts w:ascii="Calibri" w:hAnsi="Calibri" w:cs="Calibri"/>
          <w:color w:val="000000" w:themeColor="text1"/>
          <w:sz w:val="24"/>
          <w:szCs w:val="24"/>
        </w:rPr>
        <w:t xml:space="preserve"> breve</w:t>
      </w:r>
      <w:bookmarkEnd w:id="24"/>
      <w:bookmarkEnd w:id="25"/>
      <w:bookmarkEnd w:id="26"/>
      <w:bookmarkEnd w:id="27"/>
    </w:p>
    <w:p w14:paraId="20550CF0" w14:textId="61EA5567" w:rsidR="00CE1E94" w:rsidRPr="00C51BDB" w:rsidRDefault="00CE1E94" w:rsidP="00CE1E94">
      <w:pPr>
        <w:tabs>
          <w:tab w:val="left" w:pos="2388"/>
        </w:tabs>
        <w:jc w:val="both"/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ventana </w:t>
      </w:r>
      <w:r w:rsidRPr="006C5666">
        <w:rPr>
          <w:rFonts w:ascii="Calibri" w:hAnsi="Calibri" w:cs="Calibri"/>
        </w:rPr>
        <w:t>es</w:t>
      </w:r>
      <w:r>
        <w:rPr>
          <w:rFonts w:ascii="Calibri" w:hAnsi="Calibri" w:cs="Calibri"/>
        </w:rPr>
        <w:t>tá</w:t>
      </w:r>
      <w:r w:rsidRPr="006C5666">
        <w:rPr>
          <w:rFonts w:ascii="Calibri" w:hAnsi="Calibri" w:cs="Calibri"/>
        </w:rPr>
        <w:t xml:space="preserve"> diseñada</w:t>
      </w:r>
      <w:r w:rsidRPr="00C51BDB">
        <w:rPr>
          <w:rFonts w:ascii="Calibri" w:hAnsi="Calibri" w:cs="Calibri"/>
        </w:rPr>
        <w:t> </w:t>
      </w:r>
      <w:r>
        <w:rPr>
          <w:rFonts w:ascii="Calibri" w:hAnsi="Calibri" w:cs="Calibri"/>
        </w:rPr>
        <w:t>para la</w:t>
      </w:r>
      <w:r w:rsidRPr="00C51BDB">
        <w:rPr>
          <w:rFonts w:ascii="Calibri" w:hAnsi="Calibri" w:cs="Calibri"/>
        </w:rPr>
        <w:t xml:space="preserve"> gestión de </w:t>
      </w:r>
      <w:r>
        <w:rPr>
          <w:rFonts w:ascii="Calibri" w:hAnsi="Calibri" w:cs="Calibri"/>
        </w:rPr>
        <w:t xml:space="preserve">los </w:t>
      </w:r>
      <w:r w:rsidR="00F55929">
        <w:rPr>
          <w:rFonts w:ascii="Calibri" w:hAnsi="Calibri" w:cs="Calibri"/>
        </w:rPr>
        <w:t>clientes</w:t>
      </w:r>
      <w:r w:rsidRPr="00C51BDB">
        <w:rPr>
          <w:rFonts w:ascii="Calibri" w:hAnsi="Calibri" w:cs="Calibri"/>
        </w:rPr>
        <w:t xml:space="preserve"> en </w:t>
      </w:r>
      <w:r w:rsidR="00F55929">
        <w:rPr>
          <w:rFonts w:ascii="Calibri" w:hAnsi="Calibri" w:cs="Calibri"/>
        </w:rPr>
        <w:t>el sistema</w:t>
      </w:r>
      <w:r w:rsidRPr="00C51BDB">
        <w:rPr>
          <w:rFonts w:ascii="Calibri" w:hAnsi="Calibri" w:cs="Calibri"/>
        </w:rPr>
        <w:t>.</w:t>
      </w:r>
    </w:p>
    <w:p w14:paraId="79DE03BD" w14:textId="77777777" w:rsidR="00CE1E94" w:rsidRDefault="00CE1E94" w:rsidP="00CE1E94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</w:p>
    <w:p w14:paraId="55425E79" w14:textId="77777777" w:rsidR="00CE1E94" w:rsidRDefault="00CE1E94" w:rsidP="00CE1E94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Funcionalidades principales</w:t>
      </w:r>
    </w:p>
    <w:p w14:paraId="6E2F28B0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Inicialización:</w:t>
      </w:r>
    </w:p>
    <w:p w14:paraId="794BC022" w14:textId="3D87BB6D" w:rsidR="00CE1E94" w:rsidRPr="0018290D" w:rsidRDefault="00CE1E94" w:rsidP="00CE1E94">
      <w:pPr>
        <w:pStyle w:val="Prrafodelista"/>
        <w:numPr>
          <w:ilvl w:val="1"/>
          <w:numId w:val="195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Inicializa la tabla con todos los </w:t>
      </w:r>
      <w:r w:rsidR="00F55929">
        <w:rPr>
          <w:rFonts w:ascii="Calibri" w:hAnsi="Calibri" w:cs="Calibri"/>
        </w:rPr>
        <w:t xml:space="preserve">clientes </w:t>
      </w:r>
      <w:r w:rsidR="00F55929" w:rsidRPr="0018290D">
        <w:rPr>
          <w:rFonts w:ascii="Calibri" w:hAnsi="Calibri" w:cs="Calibri"/>
        </w:rPr>
        <w:t>existentes</w:t>
      </w:r>
      <w:r w:rsidRPr="0018290D">
        <w:rPr>
          <w:rFonts w:ascii="Calibri" w:hAnsi="Calibri" w:cs="Calibri"/>
        </w:rPr>
        <w:t>.</w:t>
      </w:r>
    </w:p>
    <w:p w14:paraId="608E3303" w14:textId="77777777" w:rsidR="00B52009" w:rsidRPr="0018290D" w:rsidRDefault="00B52009" w:rsidP="00B52009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</w:p>
    <w:p w14:paraId="09423421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Registro de nuevos usuarios:</w:t>
      </w:r>
    </w:p>
    <w:p w14:paraId="4BD67A67" w14:textId="4B33AAAB" w:rsidR="00CE1E94" w:rsidRPr="0018290D" w:rsidRDefault="00CE1E94" w:rsidP="00CE1E94">
      <w:pPr>
        <w:pStyle w:val="Prrafodelista"/>
        <w:numPr>
          <w:ilvl w:val="1"/>
          <w:numId w:val="19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crear nuevos </w:t>
      </w:r>
      <w:r w:rsidR="00F55929">
        <w:rPr>
          <w:rFonts w:ascii="Calibri" w:hAnsi="Calibri" w:cs="Calibri"/>
        </w:rPr>
        <w:t xml:space="preserve">clientes </w:t>
      </w:r>
      <w:r w:rsidR="00F55929" w:rsidRPr="0018290D">
        <w:rPr>
          <w:rFonts w:ascii="Calibri" w:hAnsi="Calibri" w:cs="Calibri"/>
        </w:rPr>
        <w:t>con</w:t>
      </w:r>
      <w:r w:rsidRPr="0018290D">
        <w:rPr>
          <w:rFonts w:ascii="Calibri" w:hAnsi="Calibri" w:cs="Calibri"/>
        </w:rPr>
        <w:t xml:space="preserve"> sus detalles (</w:t>
      </w:r>
      <w:r w:rsidR="00F55929">
        <w:rPr>
          <w:rFonts w:ascii="Calibri" w:hAnsi="Calibri" w:cs="Calibri"/>
        </w:rPr>
        <w:t>cedula</w:t>
      </w:r>
      <w:r w:rsidRPr="0018290D">
        <w:rPr>
          <w:rFonts w:ascii="Calibri" w:hAnsi="Calibri" w:cs="Calibri"/>
        </w:rPr>
        <w:t xml:space="preserve">, </w:t>
      </w:r>
      <w:r w:rsidR="00F55929">
        <w:rPr>
          <w:rFonts w:ascii="Calibri" w:hAnsi="Calibri" w:cs="Calibri"/>
        </w:rPr>
        <w:t>Nombre</w:t>
      </w:r>
      <w:r w:rsidRPr="0018290D">
        <w:rPr>
          <w:rFonts w:ascii="Calibri" w:hAnsi="Calibri" w:cs="Calibri"/>
        </w:rPr>
        <w:t xml:space="preserve">, </w:t>
      </w:r>
      <w:r w:rsidR="00F55929">
        <w:rPr>
          <w:rFonts w:ascii="Calibri" w:hAnsi="Calibri" w:cs="Calibri"/>
        </w:rPr>
        <w:t>Apellido</w:t>
      </w:r>
      <w:r w:rsidRPr="0018290D">
        <w:rPr>
          <w:rFonts w:ascii="Calibri" w:hAnsi="Calibri" w:cs="Calibri"/>
        </w:rPr>
        <w:t xml:space="preserve">, </w:t>
      </w:r>
      <w:r w:rsidR="00F55929">
        <w:rPr>
          <w:rFonts w:ascii="Calibri" w:hAnsi="Calibri" w:cs="Calibri"/>
        </w:rPr>
        <w:t>Telefono</w:t>
      </w:r>
      <w:r w:rsidRPr="0018290D">
        <w:rPr>
          <w:rFonts w:ascii="Calibri" w:hAnsi="Calibri" w:cs="Calibri"/>
        </w:rPr>
        <w:t xml:space="preserve">, </w:t>
      </w:r>
      <w:r w:rsidR="00F55929">
        <w:rPr>
          <w:rFonts w:ascii="Calibri" w:hAnsi="Calibri" w:cs="Calibri"/>
        </w:rPr>
        <w:t>Direccion</w:t>
      </w:r>
      <w:r w:rsidRPr="0018290D">
        <w:rPr>
          <w:rFonts w:ascii="Calibri" w:hAnsi="Calibri" w:cs="Calibri"/>
        </w:rPr>
        <w:t>).</w:t>
      </w:r>
    </w:p>
    <w:p w14:paraId="7E22A5E5" w14:textId="77777777" w:rsidR="00CE1E94" w:rsidRPr="0018290D" w:rsidRDefault="00CE1E94" w:rsidP="00CE1E94">
      <w:pPr>
        <w:pStyle w:val="Prrafodelista"/>
        <w:numPr>
          <w:ilvl w:val="1"/>
          <w:numId w:val="19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>Valida los campos obligatorios antes de proceder al registro.</w:t>
      </w:r>
    </w:p>
    <w:p w14:paraId="1243324A" w14:textId="03F11260" w:rsidR="00CE1E94" w:rsidRDefault="00CE1E94" w:rsidP="00CE1E94">
      <w:pPr>
        <w:pStyle w:val="Prrafodelista"/>
        <w:numPr>
          <w:ilvl w:val="1"/>
          <w:numId w:val="19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Genera un código único para cada nuevo </w:t>
      </w:r>
      <w:r w:rsidR="00101132">
        <w:rPr>
          <w:rFonts w:ascii="Calibri" w:hAnsi="Calibri" w:cs="Calibri"/>
        </w:rPr>
        <w:t>cliente</w:t>
      </w:r>
      <w:r w:rsidRPr="0018290D">
        <w:rPr>
          <w:rFonts w:ascii="Calibri" w:hAnsi="Calibri" w:cs="Calibri"/>
        </w:rPr>
        <w:t>.</w:t>
      </w:r>
    </w:p>
    <w:p w14:paraId="22A7038E" w14:textId="77777777" w:rsidR="00B52009" w:rsidRPr="0018290D" w:rsidRDefault="00B52009" w:rsidP="00B52009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</w:p>
    <w:p w14:paraId="36ECEA2B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Edición de usuarios existentes:</w:t>
      </w:r>
    </w:p>
    <w:p w14:paraId="39E050AF" w14:textId="7B9AF949" w:rsidR="00CE1E94" w:rsidRPr="0018290D" w:rsidRDefault="00CE1E94" w:rsidP="00CE1E94">
      <w:pPr>
        <w:pStyle w:val="Prrafodelista"/>
        <w:numPr>
          <w:ilvl w:val="1"/>
          <w:numId w:val="19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modificar la información de </w:t>
      </w:r>
      <w:r w:rsidR="00101132">
        <w:rPr>
          <w:rFonts w:ascii="Calibri" w:hAnsi="Calibri" w:cs="Calibri"/>
        </w:rPr>
        <w:t>cliente</w:t>
      </w:r>
      <w:r w:rsidR="00101132" w:rsidRPr="00B97114">
        <w:rPr>
          <w:rFonts w:ascii="Calibri" w:hAnsi="Calibri" w:cs="Calibri"/>
        </w:rPr>
        <w:t xml:space="preserve"> </w:t>
      </w:r>
      <w:r w:rsidRPr="0018290D">
        <w:rPr>
          <w:rFonts w:ascii="Calibri" w:hAnsi="Calibri" w:cs="Calibri"/>
        </w:rPr>
        <w:t>seleccionados.</w:t>
      </w:r>
    </w:p>
    <w:p w14:paraId="6D8413FA" w14:textId="77777777" w:rsidR="00CE1E94" w:rsidRDefault="00CE1E94" w:rsidP="00CE1E94">
      <w:pPr>
        <w:pStyle w:val="Prrafodelista"/>
        <w:numPr>
          <w:ilvl w:val="1"/>
          <w:numId w:val="19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>Actualiza los datos en la base de datos y refresca la tabla visual.</w:t>
      </w:r>
    </w:p>
    <w:p w14:paraId="1D56847A" w14:textId="035A51B8" w:rsidR="00B52009" w:rsidRPr="0018290D" w:rsidRDefault="00101132" w:rsidP="00B52009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14:paraId="7EFF45D1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Eliminación de usuarios:</w:t>
      </w:r>
    </w:p>
    <w:p w14:paraId="222667A0" w14:textId="3DEE2A36" w:rsidR="00CE1E94" w:rsidRPr="0018290D" w:rsidRDefault="00CE1E94" w:rsidP="00CE1E94">
      <w:pPr>
        <w:pStyle w:val="Prrafodelista"/>
        <w:numPr>
          <w:ilvl w:val="1"/>
          <w:numId w:val="19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eliminar </w:t>
      </w:r>
      <w:r w:rsidR="00101132">
        <w:rPr>
          <w:rFonts w:ascii="Calibri" w:hAnsi="Calibri" w:cs="Calibri"/>
        </w:rPr>
        <w:t>cliente</w:t>
      </w:r>
      <w:r w:rsidR="00101132" w:rsidRPr="00B97114">
        <w:rPr>
          <w:rFonts w:ascii="Calibri" w:hAnsi="Calibri" w:cs="Calibri"/>
        </w:rPr>
        <w:t xml:space="preserve"> </w:t>
      </w:r>
      <w:r w:rsidRPr="0018290D">
        <w:rPr>
          <w:rFonts w:ascii="Calibri" w:hAnsi="Calibri" w:cs="Calibri"/>
        </w:rPr>
        <w:t>seleccionados previamente.</w:t>
      </w:r>
    </w:p>
    <w:p w14:paraId="366232FA" w14:textId="77777777" w:rsidR="00CE1E94" w:rsidRDefault="00CE1E94" w:rsidP="00CE1E94">
      <w:pPr>
        <w:pStyle w:val="Prrafodelista"/>
        <w:numPr>
          <w:ilvl w:val="1"/>
          <w:numId w:val="19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>Solicita confirmación antes de proceder a la eliminación.</w:t>
      </w:r>
    </w:p>
    <w:p w14:paraId="671600BC" w14:textId="77777777" w:rsidR="00B52009" w:rsidRPr="00B52009" w:rsidRDefault="00B52009" w:rsidP="00B52009"/>
    <w:p w14:paraId="6BBB5C41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Visualización:</w:t>
      </w:r>
    </w:p>
    <w:p w14:paraId="0DCF1C68" w14:textId="2A1BE5E6" w:rsidR="00CE1E94" w:rsidRPr="0018290D" w:rsidRDefault="00CE1E94" w:rsidP="00CE1E94">
      <w:pPr>
        <w:pStyle w:val="Prrafodelista"/>
        <w:numPr>
          <w:ilvl w:val="1"/>
          <w:numId w:val="19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Muestra la información de los </w:t>
      </w:r>
      <w:r w:rsidR="00101132">
        <w:rPr>
          <w:rFonts w:ascii="Calibri" w:hAnsi="Calibri" w:cs="Calibri"/>
        </w:rPr>
        <w:t>cliente</w:t>
      </w:r>
      <w:r w:rsidR="00101132">
        <w:rPr>
          <w:rFonts w:ascii="Calibri" w:hAnsi="Calibri" w:cs="Calibri"/>
        </w:rPr>
        <w:t>s</w:t>
      </w:r>
      <w:r w:rsidR="00101132" w:rsidRPr="00B97114">
        <w:rPr>
          <w:rFonts w:ascii="Calibri" w:hAnsi="Calibri" w:cs="Calibri"/>
        </w:rPr>
        <w:t xml:space="preserve"> </w:t>
      </w:r>
      <w:r w:rsidRPr="0018290D">
        <w:rPr>
          <w:rFonts w:ascii="Calibri" w:hAnsi="Calibri" w:cs="Calibri"/>
        </w:rPr>
        <w:t>en una tabla.</w:t>
      </w:r>
    </w:p>
    <w:p w14:paraId="39A3291B" w14:textId="77777777" w:rsidR="00B52009" w:rsidRPr="0018290D" w:rsidRDefault="00B52009" w:rsidP="00B52009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</w:p>
    <w:p w14:paraId="4C0EA48B" w14:textId="77777777" w:rsidR="00CE1E94" w:rsidRPr="00B52009" w:rsidRDefault="00CE1E94" w:rsidP="00B52009">
      <w:pPr>
        <w:pStyle w:val="Prrafodelista"/>
        <w:numPr>
          <w:ilvl w:val="0"/>
          <w:numId w:val="19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B52009">
        <w:rPr>
          <w:rFonts w:ascii="Calibri" w:hAnsi="Calibri" w:cs="Calibri"/>
          <w:b/>
          <w:bCs/>
        </w:rPr>
        <w:t>Interacción con la tabla:</w:t>
      </w:r>
    </w:p>
    <w:p w14:paraId="68CB4063" w14:textId="2B2BE97F" w:rsidR="00CE1E94" w:rsidRPr="0018290D" w:rsidRDefault="00CE1E94" w:rsidP="00CE1E94">
      <w:pPr>
        <w:pStyle w:val="Prrafodelista"/>
        <w:numPr>
          <w:ilvl w:val="1"/>
          <w:numId w:val="19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Permite seleccionar </w:t>
      </w:r>
      <w:r w:rsidR="00101132">
        <w:rPr>
          <w:rFonts w:ascii="Calibri" w:hAnsi="Calibri" w:cs="Calibri"/>
        </w:rPr>
        <w:t>cliente</w:t>
      </w:r>
      <w:r w:rsidR="00101132" w:rsidRPr="00B97114">
        <w:rPr>
          <w:rFonts w:ascii="Calibri" w:hAnsi="Calibri" w:cs="Calibri"/>
        </w:rPr>
        <w:t xml:space="preserve"> </w:t>
      </w:r>
      <w:r w:rsidRPr="0018290D">
        <w:rPr>
          <w:rFonts w:ascii="Calibri" w:hAnsi="Calibri" w:cs="Calibri"/>
        </w:rPr>
        <w:t xml:space="preserve">para </w:t>
      </w:r>
      <w:r>
        <w:rPr>
          <w:rFonts w:ascii="Calibri" w:hAnsi="Calibri" w:cs="Calibri"/>
        </w:rPr>
        <w:t>modificar</w:t>
      </w:r>
      <w:r w:rsidRPr="0018290D">
        <w:rPr>
          <w:rFonts w:ascii="Calibri" w:hAnsi="Calibri" w:cs="Calibri"/>
        </w:rPr>
        <w:t xml:space="preserve"> o eliminación.</w:t>
      </w:r>
    </w:p>
    <w:p w14:paraId="5871F246" w14:textId="1B283CF9" w:rsidR="00CE1E94" w:rsidRPr="0018290D" w:rsidRDefault="00CE1E94" w:rsidP="00CE1E94">
      <w:pPr>
        <w:pStyle w:val="Prrafodelista"/>
        <w:numPr>
          <w:ilvl w:val="1"/>
          <w:numId w:val="19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8290D">
        <w:rPr>
          <w:rFonts w:ascii="Calibri" w:hAnsi="Calibri" w:cs="Calibri"/>
        </w:rPr>
        <w:t xml:space="preserve">Visualiza los detalles del </w:t>
      </w:r>
      <w:r w:rsidR="00101132">
        <w:rPr>
          <w:rFonts w:ascii="Calibri" w:hAnsi="Calibri" w:cs="Calibri"/>
        </w:rPr>
        <w:t>cliente</w:t>
      </w:r>
      <w:r w:rsidR="00101132" w:rsidRPr="00B97114">
        <w:rPr>
          <w:rFonts w:ascii="Calibri" w:hAnsi="Calibri" w:cs="Calibri"/>
        </w:rPr>
        <w:t xml:space="preserve"> </w:t>
      </w:r>
      <w:r w:rsidRPr="0018290D">
        <w:rPr>
          <w:rFonts w:ascii="Calibri" w:hAnsi="Calibri" w:cs="Calibri"/>
        </w:rPr>
        <w:t>seleccionado en los campos de edición.</w:t>
      </w:r>
    </w:p>
    <w:p w14:paraId="646C74AA" w14:textId="77777777" w:rsidR="00CE1E94" w:rsidRDefault="00CE1E94" w:rsidP="00CE1E94">
      <w:pPr>
        <w:tabs>
          <w:tab w:val="left" w:pos="7956"/>
        </w:tabs>
        <w:rPr>
          <w:rFonts w:asciiTheme="minorHAnsi" w:hAnsiTheme="minorHAnsi" w:cstheme="minorHAnsi"/>
        </w:rPr>
      </w:pPr>
    </w:p>
    <w:p w14:paraId="747AC9EC" w14:textId="36C47210" w:rsidR="00B52009" w:rsidRPr="009D5D1E" w:rsidRDefault="00B52009" w:rsidP="00B52009">
      <w:pPr>
        <w:pStyle w:val="Ttulo3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28" w:name="_Toc186290139"/>
      <w:bookmarkStart w:id="29" w:name="_Toc186476293"/>
      <w:bookmarkStart w:id="30" w:name="_Toc186813303"/>
      <w:bookmarkStart w:id="31" w:name="_Toc187523742"/>
      <w:r w:rsidRPr="009D5D1E">
        <w:rPr>
          <w:rFonts w:ascii="Calibri" w:hAnsi="Calibri" w:cs="Calibri"/>
          <w:color w:val="000000" w:themeColor="text1"/>
          <w:sz w:val="24"/>
          <w:szCs w:val="24"/>
        </w:rPr>
        <w:t xml:space="preserve">Instrucciones para registrar, editar y eliminar un </w:t>
      </w:r>
      <w:bookmarkEnd w:id="28"/>
      <w:bookmarkEnd w:id="29"/>
      <w:bookmarkEnd w:id="30"/>
      <w:bookmarkEnd w:id="31"/>
      <w:r w:rsidR="00101132">
        <w:rPr>
          <w:rFonts w:ascii="Calibri" w:hAnsi="Calibri" w:cs="Calibri"/>
        </w:rPr>
        <w:t>cliente</w:t>
      </w:r>
    </w:p>
    <w:p w14:paraId="25A15261" w14:textId="77777777" w:rsidR="00B52009" w:rsidRDefault="00B52009" w:rsidP="00B5200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</w:p>
    <w:p w14:paraId="38E21F97" w14:textId="77777777" w:rsidR="00B52009" w:rsidRDefault="00B52009" w:rsidP="00B5200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55E2C137" w14:textId="77777777" w:rsidR="00B52009" w:rsidRPr="0065367D" w:rsidRDefault="00B52009" w:rsidP="00B52009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registrar un nuevo usuario:</w:t>
      </w:r>
    </w:p>
    <w:p w14:paraId="771B4141" w14:textId="77777777" w:rsidR="00B52009" w:rsidRPr="0065367D" w:rsidRDefault="00B52009" w:rsidP="00B52009">
      <w:pPr>
        <w:pStyle w:val="Prrafodelista"/>
        <w:numPr>
          <w:ilvl w:val="0"/>
          <w:numId w:val="198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 obligatorios:</w:t>
      </w:r>
    </w:p>
    <w:p w14:paraId="631438EB" w14:textId="4F837229" w:rsidR="00101132" w:rsidRPr="00101132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</w:t>
      </w:r>
      <w:r>
        <w:rPr>
          <w:rFonts w:ascii="Calibri" w:hAnsi="Calibri" w:cs="Calibri"/>
        </w:rPr>
        <w:t>edula</w:t>
      </w:r>
    </w:p>
    <w:p w14:paraId="6BA3587E" w14:textId="05748B64" w:rsidR="00B52009" w:rsidRDefault="00B52009" w:rsidP="00B97114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</w:p>
    <w:p w14:paraId="7486B99B" w14:textId="48A200BC" w:rsidR="00B52009" w:rsidRPr="00B97114" w:rsidRDefault="00101132" w:rsidP="00B97114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</w:t>
      </w:r>
    </w:p>
    <w:p w14:paraId="5508316D" w14:textId="77777777" w:rsidR="00101132" w:rsidRDefault="00101132" w:rsidP="00B97114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</w:t>
      </w:r>
      <w:r w:rsidRPr="00B97114">
        <w:rPr>
          <w:rFonts w:ascii="Calibri" w:hAnsi="Calibri" w:cs="Calibri"/>
        </w:rPr>
        <w:t xml:space="preserve"> </w:t>
      </w:r>
    </w:p>
    <w:p w14:paraId="4F597357" w14:textId="659F745B" w:rsidR="00B52009" w:rsidRPr="00B97114" w:rsidRDefault="00101132" w:rsidP="00B97114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</w:t>
      </w:r>
    </w:p>
    <w:p w14:paraId="728A045B" w14:textId="77777777" w:rsidR="00B52009" w:rsidRPr="0065367D" w:rsidRDefault="00B52009" w:rsidP="00B52009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33D60355" w14:textId="0ED2F63A" w:rsidR="00B52009" w:rsidRPr="0065367D" w:rsidRDefault="00B52009" w:rsidP="00B52009">
      <w:pPr>
        <w:pStyle w:val="Prrafodelista"/>
        <w:numPr>
          <w:ilvl w:val="0"/>
          <w:numId w:val="198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Haga clic en el botón "</w:t>
      </w:r>
      <w:r w:rsidR="000507E7">
        <w:rPr>
          <w:rFonts w:ascii="Calibri" w:hAnsi="Calibri" w:cs="Calibri"/>
        </w:rPr>
        <w:t>Guardar</w:t>
      </w:r>
      <w:r w:rsidRPr="0065367D">
        <w:rPr>
          <w:rFonts w:ascii="Calibri" w:hAnsi="Calibri" w:cs="Calibri"/>
        </w:rPr>
        <w:t>".</w:t>
      </w:r>
    </w:p>
    <w:p w14:paraId="344A997D" w14:textId="77777777" w:rsidR="00B52009" w:rsidRPr="0065367D" w:rsidRDefault="00B52009" w:rsidP="00B52009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2E4F35C2" w14:textId="76B894CE" w:rsidR="00101132" w:rsidRPr="00101132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Cedula</w:t>
      </w:r>
      <w:r>
        <w:rPr>
          <w:rFonts w:ascii="Calibri" w:hAnsi="Calibri" w:cs="Calibri"/>
        </w:rPr>
        <w:t>: 0959112368</w:t>
      </w:r>
    </w:p>
    <w:p w14:paraId="2FCE17E3" w14:textId="7700DA03" w:rsidR="00101132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  <w:r>
        <w:rPr>
          <w:rFonts w:ascii="Calibri" w:hAnsi="Calibri" w:cs="Calibri"/>
        </w:rPr>
        <w:t>: Bryan</w:t>
      </w:r>
    </w:p>
    <w:p w14:paraId="10773317" w14:textId="2AF9E591" w:rsidR="00101132" w:rsidRPr="00B97114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</w:t>
      </w:r>
      <w:r>
        <w:rPr>
          <w:rFonts w:ascii="Calibri" w:hAnsi="Calibri" w:cs="Calibri"/>
        </w:rPr>
        <w:t>: Carranza</w:t>
      </w:r>
    </w:p>
    <w:p w14:paraId="47EFA1BE" w14:textId="2C39D98F" w:rsidR="00101132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</w:t>
      </w:r>
      <w:r>
        <w:rPr>
          <w:rFonts w:ascii="Calibri" w:hAnsi="Calibri" w:cs="Calibri"/>
        </w:rPr>
        <w:t>: 0980616659</w:t>
      </w:r>
    </w:p>
    <w:p w14:paraId="4F1CCC31" w14:textId="24088C73" w:rsidR="00101132" w:rsidRPr="00B97114" w:rsidRDefault="00101132" w:rsidP="00101132">
      <w:pPr>
        <w:pStyle w:val="Prrafodelista"/>
        <w:numPr>
          <w:ilvl w:val="0"/>
          <w:numId w:val="20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</w:t>
      </w:r>
      <w:r>
        <w:rPr>
          <w:rFonts w:ascii="Calibri" w:hAnsi="Calibri" w:cs="Calibri"/>
        </w:rPr>
        <w:t>: Guasmo Sur</w:t>
      </w:r>
    </w:p>
    <w:p w14:paraId="5FBC74AA" w14:textId="2BF5CE3C" w:rsidR="00B52009" w:rsidRPr="00206559" w:rsidRDefault="00B97114" w:rsidP="00B52009">
      <w:pPr>
        <w:tabs>
          <w:tab w:val="left" w:pos="2388"/>
        </w:tabs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</w:rPr>
        <w:t>Mensaje</w:t>
      </w:r>
      <w:r w:rsidR="00B52009"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206559" w:rsidRPr="00206559">
        <w:rPr>
          <w:rFonts w:ascii="Arial" w:hAnsi="Arial" w:cs="Arial"/>
          <w:color w:val="155724"/>
          <w:lang w:val="es-ES" w:eastAsia="es-ES"/>
        </w:rPr>
        <w:t xml:space="preserve"> </w:t>
      </w:r>
      <w:r w:rsidR="00206559" w:rsidRPr="00206559">
        <w:rPr>
          <w:rFonts w:ascii="Calibri" w:hAnsi="Calibri" w:cs="Calibri"/>
          <w:lang w:val="es-ES"/>
        </w:rPr>
        <w:t>Cliente Guardado correctamente</w:t>
      </w:r>
      <w:r w:rsidRPr="00B97114">
        <w:rPr>
          <w:rFonts w:ascii="Calibri" w:hAnsi="Calibri" w:cs="Calibri"/>
        </w:rPr>
        <w:t xml:space="preserve"> </w:t>
      </w:r>
      <w:r w:rsidRPr="0065367D">
        <w:rPr>
          <w:rFonts w:ascii="Calibri" w:hAnsi="Calibri" w:cs="Calibri"/>
        </w:rPr>
        <w:t>"</w:t>
      </w:r>
      <w:r w:rsidR="00B52009" w:rsidRPr="0065367D">
        <w:rPr>
          <w:rFonts w:ascii="Calibri" w:hAnsi="Calibri" w:cs="Calibri"/>
        </w:rPr>
        <w:t>.</w:t>
      </w:r>
    </w:p>
    <w:p w14:paraId="5BD49677" w14:textId="77777777" w:rsidR="00B52009" w:rsidRDefault="00B52009" w:rsidP="00B52009">
      <w:pPr>
        <w:rPr>
          <w:rFonts w:ascii="Calibri" w:hAnsi="Calibri" w:cs="Calibri"/>
        </w:rPr>
      </w:pPr>
    </w:p>
    <w:p w14:paraId="059D44FA" w14:textId="48BC077C" w:rsidR="00B52009" w:rsidRDefault="007671FF" w:rsidP="00B52009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="00B52009" w:rsidRPr="005D0B96">
        <w:rPr>
          <w:rFonts w:ascii="Calibri" w:hAnsi="Calibri" w:cs="Calibri"/>
          <w:b/>
          <w:bCs/>
        </w:rPr>
        <w:t>Error al registrar (campos incompletos)</w:t>
      </w:r>
    </w:p>
    <w:p w14:paraId="31673E2D" w14:textId="77777777" w:rsidR="00317ADC" w:rsidRDefault="00317ADC" w:rsidP="00B52009">
      <w:pPr>
        <w:jc w:val="both"/>
        <w:rPr>
          <w:rFonts w:ascii="Calibri" w:hAnsi="Calibri" w:cs="Calibri"/>
          <w:b/>
          <w:bCs/>
        </w:rPr>
      </w:pPr>
    </w:p>
    <w:p w14:paraId="6AE08568" w14:textId="7F77459C" w:rsidR="00317ADC" w:rsidRDefault="00317ADC" w:rsidP="00B52009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1D617714" w14:textId="4651DFBC" w:rsidR="00317ADC" w:rsidRDefault="00317ADC" w:rsidP="00B52009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registrar un </w:t>
      </w:r>
      <w:r w:rsidR="00662F7F" w:rsidRPr="00206559">
        <w:rPr>
          <w:rFonts w:ascii="Calibri" w:hAnsi="Calibri" w:cs="Calibri"/>
          <w:lang w:val="es-ES"/>
        </w:rPr>
        <w:t xml:space="preserve">Cliente </w:t>
      </w:r>
      <w:r w:rsidRPr="00317ADC">
        <w:rPr>
          <w:rFonts w:ascii="Calibri" w:hAnsi="Calibri" w:cs="Calibri"/>
        </w:rPr>
        <w:t>con campos vacíos.</w:t>
      </w:r>
    </w:p>
    <w:p w14:paraId="61359A61" w14:textId="4E010D08" w:rsidR="00B97114" w:rsidRDefault="00B97114" w:rsidP="00B52009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  <w:r w:rsidR="00662F7F">
        <w:rPr>
          <w:rFonts w:ascii="Calibri" w:hAnsi="Calibri" w:cs="Calibri"/>
          <w:b/>
          <w:bCs/>
        </w:rPr>
        <w:t xml:space="preserve"> </w:t>
      </w:r>
    </w:p>
    <w:p w14:paraId="3A5F4ABB" w14:textId="01743962" w:rsidR="00B97114" w:rsidRPr="00B97114" w:rsidRDefault="00B97114" w:rsidP="00B52009">
      <w:pPr>
        <w:pStyle w:val="Prrafodelista"/>
        <w:numPr>
          <w:ilvl w:val="0"/>
          <w:numId w:val="20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</w:t>
      </w:r>
      <w:r>
        <w:rPr>
          <w:rFonts w:ascii="Calibri" w:hAnsi="Calibri" w:cs="Calibri"/>
        </w:rPr>
        <w:t xml:space="preserve"> menos el campo de</w:t>
      </w:r>
      <w:r w:rsidR="00206559" w:rsidRPr="00206559">
        <w:rPr>
          <w:rFonts w:ascii="Calibri" w:hAnsi="Calibri" w:cs="Calibri"/>
        </w:rPr>
        <w:t xml:space="preserve"> </w:t>
      </w:r>
      <w:r w:rsidR="00206559">
        <w:rPr>
          <w:rFonts w:ascii="Calibri" w:hAnsi="Calibri" w:cs="Calibri"/>
        </w:rPr>
        <w:t>Apellido</w:t>
      </w:r>
      <w:r w:rsidRPr="0065367D">
        <w:rPr>
          <w:rFonts w:ascii="Calibri" w:hAnsi="Calibri" w:cs="Calibri"/>
        </w:rPr>
        <w:t>:</w:t>
      </w:r>
    </w:p>
    <w:p w14:paraId="31BE5152" w14:textId="558C306D" w:rsidR="00206559" w:rsidRPr="00101132" w:rsidRDefault="00206559" w:rsidP="00206559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Cedula: </w:t>
      </w:r>
      <w:r>
        <w:rPr>
          <w:rFonts w:ascii="Calibri" w:hAnsi="Calibri" w:cs="Calibri"/>
        </w:rPr>
        <w:t>0980616659</w:t>
      </w:r>
    </w:p>
    <w:p w14:paraId="6D429353" w14:textId="77777777" w:rsidR="00206559" w:rsidRDefault="00206559" w:rsidP="00206559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  <w:r>
        <w:rPr>
          <w:rFonts w:ascii="Calibri" w:hAnsi="Calibri" w:cs="Calibri"/>
        </w:rPr>
        <w:t>: Bryan</w:t>
      </w:r>
    </w:p>
    <w:p w14:paraId="2E1ABD81" w14:textId="499A1F18" w:rsidR="00206559" w:rsidRPr="00B97114" w:rsidRDefault="00206559" w:rsidP="00206559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Apellido: </w:t>
      </w:r>
    </w:p>
    <w:p w14:paraId="52E4DC7F" w14:textId="77777777" w:rsidR="00206559" w:rsidRDefault="00206559" w:rsidP="00206559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Telefono: 0980616659</w:t>
      </w:r>
    </w:p>
    <w:p w14:paraId="30EBDDC9" w14:textId="77777777" w:rsidR="00206559" w:rsidRPr="00B97114" w:rsidRDefault="00206559" w:rsidP="00206559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Direccion: Guasmo Sur</w:t>
      </w:r>
    </w:p>
    <w:p w14:paraId="2F952558" w14:textId="77777777" w:rsidR="00B97114" w:rsidRPr="00206559" w:rsidRDefault="00B97114" w:rsidP="00206559">
      <w:pPr>
        <w:jc w:val="both"/>
        <w:rPr>
          <w:rFonts w:ascii="Calibri" w:hAnsi="Calibri" w:cs="Calibri"/>
        </w:rPr>
      </w:pPr>
    </w:p>
    <w:p w14:paraId="62E3DA12" w14:textId="5B9A2320" w:rsidR="00B97114" w:rsidRPr="00B97114" w:rsidRDefault="00B97114" w:rsidP="00B97114">
      <w:pPr>
        <w:pStyle w:val="Prrafodelista"/>
        <w:numPr>
          <w:ilvl w:val="0"/>
          <w:numId w:val="20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Haga clic en el botón "</w:t>
      </w:r>
      <w:r w:rsidR="000507E7">
        <w:rPr>
          <w:rFonts w:ascii="Calibri" w:hAnsi="Calibri" w:cs="Calibri"/>
        </w:rPr>
        <w:t>Guardar</w:t>
      </w:r>
      <w:r w:rsidRPr="00B97114">
        <w:rPr>
          <w:rFonts w:ascii="Calibri" w:hAnsi="Calibri" w:cs="Calibri"/>
        </w:rPr>
        <w:t>".</w:t>
      </w:r>
    </w:p>
    <w:p w14:paraId="48EFA640" w14:textId="308C2FF2" w:rsidR="00B52009" w:rsidRDefault="00317ADC" w:rsidP="00B97114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="00B52009"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206559"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="00B52009" w:rsidRPr="005D0B96">
        <w:rPr>
          <w:rFonts w:ascii="Calibri" w:hAnsi="Calibri" w:cs="Calibri"/>
        </w:rPr>
        <w:t>.</w:t>
      </w:r>
    </w:p>
    <w:p w14:paraId="168B9981" w14:textId="77777777" w:rsidR="00B82B1C" w:rsidRDefault="00B82B1C" w:rsidP="00B97114">
      <w:pPr>
        <w:jc w:val="both"/>
        <w:rPr>
          <w:rFonts w:ascii="Calibri" w:hAnsi="Calibri" w:cs="Calibri"/>
        </w:rPr>
      </w:pPr>
    </w:p>
    <w:p w14:paraId="4E0A876B" w14:textId="77777777" w:rsidR="00733A3E" w:rsidRDefault="00733A3E" w:rsidP="00733A3E">
      <w:pPr>
        <w:jc w:val="both"/>
        <w:rPr>
          <w:rFonts w:ascii="Calibri" w:hAnsi="Calibri" w:cs="Calibri"/>
        </w:rPr>
      </w:pPr>
    </w:p>
    <w:p w14:paraId="6009DCAC" w14:textId="574EF7EC" w:rsidR="00733A3E" w:rsidRDefault="00733A3E" w:rsidP="00733A3E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</w:t>
      </w:r>
      <w:r w:rsidR="00CE3B6F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"Nombres")</w:t>
      </w:r>
    </w:p>
    <w:p w14:paraId="75639443" w14:textId="77777777" w:rsidR="00733A3E" w:rsidRDefault="00733A3E" w:rsidP="00733A3E">
      <w:pPr>
        <w:jc w:val="both"/>
        <w:rPr>
          <w:rFonts w:ascii="Calibri" w:hAnsi="Calibri" w:cs="Calibri"/>
          <w:b/>
          <w:bCs/>
        </w:rPr>
      </w:pPr>
    </w:p>
    <w:p w14:paraId="083BD01F" w14:textId="77777777" w:rsidR="00733A3E" w:rsidRDefault="00733A3E" w:rsidP="00733A3E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79ABD973" w14:textId="66CC4B32" w:rsidR="00733A3E" w:rsidRDefault="00733A3E" w:rsidP="00733A3E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Nombres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50C206B7" w14:textId="77777777" w:rsidR="00733A3E" w:rsidRDefault="00733A3E" w:rsidP="00733A3E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3E8870B9" w14:textId="77777777" w:rsidR="00733A3E" w:rsidRPr="00733A3E" w:rsidRDefault="00733A3E" w:rsidP="00733A3E">
      <w:pPr>
        <w:pStyle w:val="Prrafodelista"/>
        <w:numPr>
          <w:ilvl w:val="0"/>
          <w:numId w:val="205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28F749BD" w14:textId="77777777" w:rsidR="00662F7F" w:rsidRPr="00101132" w:rsidRDefault="00662F7F" w:rsidP="00662F7F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Cedula: 0980616659</w:t>
      </w:r>
    </w:p>
    <w:p w14:paraId="31D4A968" w14:textId="73E86D67" w:rsidR="00662F7F" w:rsidRDefault="00662F7F" w:rsidP="00662F7F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  <w:r>
        <w:rPr>
          <w:rFonts w:ascii="Calibri" w:hAnsi="Calibri" w:cs="Calibri"/>
        </w:rPr>
        <w:t>: 0980616659</w:t>
      </w:r>
    </w:p>
    <w:p w14:paraId="4673DB24" w14:textId="02806D7A" w:rsidR="00662F7F" w:rsidRPr="00B97114" w:rsidRDefault="00662F7F" w:rsidP="00662F7F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Apellido: </w:t>
      </w:r>
      <w:r>
        <w:rPr>
          <w:rFonts w:ascii="Calibri" w:hAnsi="Calibri" w:cs="Calibri"/>
        </w:rPr>
        <w:t>Carranza</w:t>
      </w:r>
    </w:p>
    <w:p w14:paraId="65AABE2E" w14:textId="77777777" w:rsidR="00662F7F" w:rsidRDefault="00662F7F" w:rsidP="00662F7F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Telefono: 0980616659</w:t>
      </w:r>
    </w:p>
    <w:p w14:paraId="77E1B55B" w14:textId="64DD1886" w:rsidR="00662F7F" w:rsidRPr="00662F7F" w:rsidRDefault="00662F7F" w:rsidP="00662F7F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Direccion: Guasmo Sur</w:t>
      </w:r>
    </w:p>
    <w:p w14:paraId="585EFCD7" w14:textId="77777777" w:rsidR="00733A3E" w:rsidRDefault="00733A3E" w:rsidP="00733A3E">
      <w:pPr>
        <w:pStyle w:val="Prrafodelista"/>
        <w:ind w:left="1428"/>
        <w:jc w:val="both"/>
        <w:rPr>
          <w:rFonts w:ascii="Calibri" w:hAnsi="Calibri" w:cs="Calibri"/>
        </w:rPr>
      </w:pPr>
    </w:p>
    <w:p w14:paraId="4F1699D3" w14:textId="60ED86D2" w:rsidR="00733A3E" w:rsidRPr="00733A3E" w:rsidRDefault="00733A3E" w:rsidP="00733A3E">
      <w:pPr>
        <w:pStyle w:val="Prrafodelista"/>
        <w:numPr>
          <w:ilvl w:val="0"/>
          <w:numId w:val="205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Haga clic en el botón "</w:t>
      </w:r>
      <w:r w:rsidR="000507E7">
        <w:rPr>
          <w:rFonts w:ascii="Calibri" w:hAnsi="Calibri" w:cs="Calibri"/>
        </w:rPr>
        <w:t>Guardar</w:t>
      </w:r>
      <w:r w:rsidRPr="00733A3E">
        <w:rPr>
          <w:rFonts w:ascii="Calibri" w:hAnsi="Calibri" w:cs="Calibri"/>
        </w:rPr>
        <w:t>".</w:t>
      </w:r>
    </w:p>
    <w:p w14:paraId="5A1FED0C" w14:textId="4BBC1B9D" w:rsidR="00733A3E" w:rsidRDefault="00733A3E" w:rsidP="00733A3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662F7F">
        <w:rPr>
          <w:rFonts w:ascii="Calibri" w:hAnsi="Calibri" w:cs="Calibri"/>
        </w:rPr>
        <w:t>Util</w:t>
      </w:r>
      <w:r w:rsidR="000507E7">
        <w:rPr>
          <w:rFonts w:ascii="Calibri" w:hAnsi="Calibri" w:cs="Calibri"/>
        </w:rPr>
        <w:t>iza</w:t>
      </w:r>
      <w:r w:rsidR="00662F7F">
        <w:rPr>
          <w:rFonts w:ascii="Calibri" w:hAnsi="Calibri" w:cs="Calibri"/>
        </w:rPr>
        <w:t xml:space="preserve"> un formato que coincidan con el solicitado.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3222D733" w14:textId="77777777" w:rsidR="00E544BF" w:rsidRDefault="00E544BF" w:rsidP="00733A3E">
      <w:pPr>
        <w:jc w:val="both"/>
        <w:rPr>
          <w:rFonts w:ascii="Calibri" w:hAnsi="Calibri" w:cs="Calibri"/>
        </w:rPr>
      </w:pPr>
    </w:p>
    <w:p w14:paraId="40E66CF8" w14:textId="77777777" w:rsidR="00662F7F" w:rsidRDefault="00662F7F" w:rsidP="00733A3E">
      <w:pPr>
        <w:jc w:val="both"/>
        <w:rPr>
          <w:rFonts w:ascii="Calibri" w:hAnsi="Calibri" w:cs="Calibri"/>
          <w:b/>
          <w:bCs/>
        </w:rPr>
      </w:pPr>
    </w:p>
    <w:p w14:paraId="0EB10E4B" w14:textId="77777777" w:rsidR="00662F7F" w:rsidRDefault="00662F7F" w:rsidP="00733A3E">
      <w:pPr>
        <w:jc w:val="both"/>
        <w:rPr>
          <w:rFonts w:ascii="Calibri" w:hAnsi="Calibri" w:cs="Calibri"/>
          <w:b/>
          <w:bCs/>
        </w:rPr>
      </w:pPr>
    </w:p>
    <w:p w14:paraId="3483E57B" w14:textId="77777777" w:rsidR="00662F7F" w:rsidRDefault="00662F7F" w:rsidP="00733A3E">
      <w:pPr>
        <w:jc w:val="both"/>
        <w:rPr>
          <w:rFonts w:ascii="Calibri" w:hAnsi="Calibri" w:cs="Calibri"/>
          <w:b/>
          <w:bCs/>
        </w:rPr>
      </w:pPr>
    </w:p>
    <w:p w14:paraId="1015E3A2" w14:textId="77777777" w:rsidR="00662F7F" w:rsidRDefault="00662F7F" w:rsidP="00733A3E">
      <w:pPr>
        <w:jc w:val="both"/>
        <w:rPr>
          <w:rFonts w:ascii="Calibri" w:hAnsi="Calibri" w:cs="Calibri"/>
          <w:b/>
          <w:bCs/>
        </w:rPr>
      </w:pPr>
    </w:p>
    <w:p w14:paraId="1DB88208" w14:textId="77777777" w:rsidR="002B2983" w:rsidRDefault="002B2983" w:rsidP="00A4735F">
      <w:pPr>
        <w:rPr>
          <w:rFonts w:ascii="Calibri" w:hAnsi="Calibri" w:cs="Calibri"/>
        </w:rPr>
      </w:pPr>
    </w:p>
    <w:p w14:paraId="01D91870" w14:textId="62176FD8" w:rsidR="002B2983" w:rsidRDefault="002B2983" w:rsidP="002B2983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lastRenderedPageBreak/>
        <w:t xml:space="preserve">Error 1: </w:t>
      </w:r>
      <w:r w:rsidRPr="005D0B96">
        <w:rPr>
          <w:rFonts w:ascii="Calibri" w:hAnsi="Calibri" w:cs="Calibri"/>
          <w:b/>
          <w:bCs/>
        </w:rPr>
        <w:t xml:space="preserve">Error al </w:t>
      </w:r>
      <w:r>
        <w:rPr>
          <w:rFonts w:ascii="Calibri" w:hAnsi="Calibri" w:cs="Calibri"/>
          <w:b/>
          <w:bCs/>
        </w:rPr>
        <w:t>editar</w:t>
      </w:r>
      <w:r w:rsidRPr="005D0B96">
        <w:rPr>
          <w:rFonts w:ascii="Calibri" w:hAnsi="Calibri" w:cs="Calibri"/>
          <w:b/>
          <w:bCs/>
        </w:rPr>
        <w:t xml:space="preserve"> (campos incompletos)</w:t>
      </w:r>
    </w:p>
    <w:p w14:paraId="008B3DC2" w14:textId="77777777" w:rsidR="002B2983" w:rsidRDefault="002B2983" w:rsidP="002B2983">
      <w:pPr>
        <w:jc w:val="both"/>
        <w:rPr>
          <w:rFonts w:ascii="Calibri" w:hAnsi="Calibri" w:cs="Calibri"/>
          <w:b/>
          <w:bCs/>
        </w:rPr>
      </w:pPr>
    </w:p>
    <w:p w14:paraId="78CCF060" w14:textId="77777777" w:rsidR="002B2983" w:rsidRDefault="002B2983" w:rsidP="002B2983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692E8CDA" w14:textId="77777777" w:rsidR="002B2983" w:rsidRDefault="002B2983" w:rsidP="002B2983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</w:t>
      </w:r>
      <w:r>
        <w:rPr>
          <w:rFonts w:ascii="Calibri" w:hAnsi="Calibri" w:cs="Calibri"/>
        </w:rPr>
        <w:t>editar</w:t>
      </w:r>
      <w:r w:rsidRPr="00317ADC">
        <w:rPr>
          <w:rFonts w:ascii="Calibri" w:hAnsi="Calibri" w:cs="Calibri"/>
        </w:rPr>
        <w:t xml:space="preserve"> un usuario con campos vacíos.</w:t>
      </w:r>
    </w:p>
    <w:p w14:paraId="39DE6947" w14:textId="77777777" w:rsidR="002B2983" w:rsidRDefault="002B2983" w:rsidP="002B2983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247999B8" w14:textId="6283FD82" w:rsidR="002B2983" w:rsidRPr="00B97114" w:rsidRDefault="002B2983" w:rsidP="002B2983">
      <w:pPr>
        <w:pStyle w:val="Prrafodelista"/>
        <w:numPr>
          <w:ilvl w:val="0"/>
          <w:numId w:val="21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Complete todos los campos</w:t>
      </w:r>
      <w:r>
        <w:rPr>
          <w:rFonts w:ascii="Calibri" w:hAnsi="Calibri" w:cs="Calibri"/>
        </w:rPr>
        <w:t xml:space="preserve"> menos el campo </w:t>
      </w:r>
      <w:r w:rsidR="000507E7" w:rsidRPr="00B97114">
        <w:rPr>
          <w:rFonts w:ascii="Calibri" w:hAnsi="Calibri" w:cs="Calibri"/>
        </w:rPr>
        <w:t>Nombre</w:t>
      </w:r>
      <w:r w:rsidRPr="0065367D">
        <w:rPr>
          <w:rFonts w:ascii="Calibri" w:hAnsi="Calibri" w:cs="Calibri"/>
        </w:rPr>
        <w:t>:</w:t>
      </w:r>
    </w:p>
    <w:p w14:paraId="2B062D77" w14:textId="77777777" w:rsidR="000507E7" w:rsidRPr="00101132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Cedula: 0980616659</w:t>
      </w:r>
    </w:p>
    <w:p w14:paraId="270AF830" w14:textId="7CA160D4" w:rsidR="000507E7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  <w:r>
        <w:rPr>
          <w:rFonts w:ascii="Calibri" w:hAnsi="Calibri" w:cs="Calibri"/>
        </w:rPr>
        <w:t xml:space="preserve">: </w:t>
      </w:r>
    </w:p>
    <w:p w14:paraId="6AE007A0" w14:textId="77777777" w:rsidR="000507E7" w:rsidRPr="00B97114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Apellido: Carranza</w:t>
      </w:r>
    </w:p>
    <w:p w14:paraId="2F917C30" w14:textId="77777777" w:rsidR="000507E7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Telefono: 0980616659</w:t>
      </w:r>
    </w:p>
    <w:p w14:paraId="6F5C37AF" w14:textId="3B1A5270" w:rsidR="002B2983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Direccion: Guasmo Sur</w:t>
      </w:r>
    </w:p>
    <w:p w14:paraId="5E5931E5" w14:textId="77777777" w:rsidR="000507E7" w:rsidRPr="000507E7" w:rsidRDefault="000507E7" w:rsidP="000507E7">
      <w:pPr>
        <w:pStyle w:val="Prrafodelista"/>
        <w:tabs>
          <w:tab w:val="left" w:pos="2388"/>
        </w:tabs>
        <w:spacing w:after="160" w:line="259" w:lineRule="auto"/>
        <w:ind w:left="1428"/>
        <w:jc w:val="both"/>
        <w:rPr>
          <w:rFonts w:ascii="Calibri" w:hAnsi="Calibri" w:cs="Calibri"/>
        </w:rPr>
      </w:pPr>
    </w:p>
    <w:p w14:paraId="3FD120FF" w14:textId="3D804922" w:rsidR="002B2983" w:rsidRPr="00FA7DCD" w:rsidRDefault="002B2983" w:rsidP="002B2983">
      <w:pPr>
        <w:pStyle w:val="Prrafodelista"/>
        <w:numPr>
          <w:ilvl w:val="0"/>
          <w:numId w:val="21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FA7DCD">
        <w:rPr>
          <w:rFonts w:ascii="Calibri" w:hAnsi="Calibri" w:cs="Calibri"/>
        </w:rPr>
        <w:t>Haga clic en el botón "</w:t>
      </w:r>
      <w:r w:rsidR="000507E7">
        <w:rPr>
          <w:rFonts w:ascii="Calibri" w:hAnsi="Calibri" w:cs="Calibri"/>
        </w:rPr>
        <w:t>Guardar</w:t>
      </w:r>
      <w:r w:rsidRPr="00FA7DCD">
        <w:rPr>
          <w:rFonts w:ascii="Calibri" w:hAnsi="Calibri" w:cs="Calibri"/>
        </w:rPr>
        <w:t>".</w:t>
      </w:r>
    </w:p>
    <w:p w14:paraId="54EBAA2E" w14:textId="3CA3580A" w:rsidR="002B2983" w:rsidRDefault="002B2983" w:rsidP="002B2983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0507E7"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2F18D4F9" w14:textId="77777777" w:rsidR="00A4735F" w:rsidRDefault="00A4735F" w:rsidP="00A4735F">
      <w:pPr>
        <w:rPr>
          <w:rFonts w:ascii="Calibri" w:hAnsi="Calibri" w:cs="Calibri"/>
        </w:rPr>
      </w:pPr>
    </w:p>
    <w:p w14:paraId="4B30E956" w14:textId="583CAD2C" w:rsidR="00631BC0" w:rsidRDefault="00631BC0" w:rsidP="00631BC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</w:t>
      </w:r>
      <w:r w:rsidR="002B2983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</w:t>
      </w:r>
      <w:r w:rsidRPr="005D0B96">
        <w:rPr>
          <w:rFonts w:ascii="Calibri" w:hAnsi="Calibri" w:cs="Calibri"/>
          <w:b/>
          <w:bCs/>
        </w:rPr>
        <w:t xml:space="preserve">Error al </w:t>
      </w:r>
      <w:r>
        <w:rPr>
          <w:rFonts w:ascii="Calibri" w:hAnsi="Calibri" w:cs="Calibri"/>
          <w:b/>
          <w:bCs/>
        </w:rPr>
        <w:t>editar</w:t>
      </w:r>
      <w:r w:rsidRPr="005D0B96">
        <w:rPr>
          <w:rFonts w:ascii="Calibri" w:hAnsi="Calibri" w:cs="Calibri"/>
          <w:b/>
          <w:bCs/>
        </w:rPr>
        <w:t xml:space="preserve">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"Nombres")</w:t>
      </w:r>
    </w:p>
    <w:p w14:paraId="2E746FF2" w14:textId="77777777" w:rsidR="00631BC0" w:rsidRDefault="00631BC0" w:rsidP="00631BC0">
      <w:pPr>
        <w:jc w:val="both"/>
        <w:rPr>
          <w:rFonts w:ascii="Calibri" w:hAnsi="Calibri" w:cs="Calibri"/>
          <w:b/>
          <w:bCs/>
        </w:rPr>
      </w:pPr>
    </w:p>
    <w:p w14:paraId="43F75960" w14:textId="77777777" w:rsidR="00631BC0" w:rsidRDefault="00631BC0" w:rsidP="00631BC0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032C9624" w14:textId="77777777" w:rsidR="00631BC0" w:rsidRDefault="00631BC0" w:rsidP="00631BC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Nombres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60888385" w14:textId="77777777" w:rsidR="00631BC0" w:rsidRDefault="00631BC0" w:rsidP="00631BC0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702A781B" w14:textId="77777777" w:rsidR="00631BC0" w:rsidRPr="00733A3E" w:rsidRDefault="00631BC0" w:rsidP="00631BC0">
      <w:pPr>
        <w:pStyle w:val="Prrafodelista"/>
        <w:numPr>
          <w:ilvl w:val="0"/>
          <w:numId w:val="21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733A3E">
        <w:rPr>
          <w:rFonts w:ascii="Calibri" w:hAnsi="Calibri" w:cs="Calibri"/>
        </w:rPr>
        <w:t>Complete todos los campos:</w:t>
      </w:r>
    </w:p>
    <w:p w14:paraId="1A2E318A" w14:textId="77777777" w:rsidR="000507E7" w:rsidRPr="00101132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Cedula: 0980616659</w:t>
      </w:r>
    </w:p>
    <w:p w14:paraId="792F35A6" w14:textId="13D93CA3" w:rsidR="000507E7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97114">
        <w:rPr>
          <w:rFonts w:ascii="Calibri" w:hAnsi="Calibri" w:cs="Calibri"/>
        </w:rPr>
        <w:t>Nombre</w:t>
      </w:r>
      <w:r>
        <w:rPr>
          <w:rFonts w:ascii="Calibri" w:hAnsi="Calibri" w:cs="Calibri"/>
        </w:rPr>
        <w:t>: 0980616659</w:t>
      </w:r>
    </w:p>
    <w:p w14:paraId="232A1C30" w14:textId="77777777" w:rsidR="000507E7" w:rsidRPr="00B97114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Apellido: Carranza</w:t>
      </w:r>
    </w:p>
    <w:p w14:paraId="21883315" w14:textId="77777777" w:rsidR="000507E7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Telefono: 0980616659</w:t>
      </w:r>
    </w:p>
    <w:p w14:paraId="011C77B6" w14:textId="77777777" w:rsidR="000507E7" w:rsidRDefault="000507E7" w:rsidP="000507E7">
      <w:pPr>
        <w:pStyle w:val="Prrafodelista"/>
        <w:numPr>
          <w:ilvl w:val="0"/>
          <w:numId w:val="20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Direccion: Guasmo Sur</w:t>
      </w:r>
    </w:p>
    <w:p w14:paraId="7C27B3EB" w14:textId="77777777" w:rsidR="000507E7" w:rsidRDefault="000507E7" w:rsidP="000507E7">
      <w:pPr>
        <w:pStyle w:val="Prrafodelista"/>
        <w:ind w:left="1428"/>
        <w:jc w:val="both"/>
        <w:rPr>
          <w:rFonts w:ascii="Calibri" w:hAnsi="Calibri" w:cs="Calibri"/>
        </w:rPr>
      </w:pPr>
    </w:p>
    <w:p w14:paraId="33806541" w14:textId="77777777" w:rsidR="00631BC0" w:rsidRDefault="00631BC0" w:rsidP="00631BC0">
      <w:pPr>
        <w:pStyle w:val="Prrafodelista"/>
        <w:ind w:left="1428"/>
        <w:jc w:val="both"/>
        <w:rPr>
          <w:rFonts w:ascii="Calibri" w:hAnsi="Calibri" w:cs="Calibri"/>
        </w:rPr>
      </w:pPr>
    </w:p>
    <w:p w14:paraId="5FB9429B" w14:textId="7FC9BC67" w:rsidR="00631BC0" w:rsidRPr="00FA7DCD" w:rsidRDefault="00631BC0" w:rsidP="00631BC0">
      <w:pPr>
        <w:pStyle w:val="Prrafodelista"/>
        <w:numPr>
          <w:ilvl w:val="0"/>
          <w:numId w:val="21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FA7DCD">
        <w:rPr>
          <w:rFonts w:ascii="Calibri" w:hAnsi="Calibri" w:cs="Calibri"/>
        </w:rPr>
        <w:t>Haga clic en el botón "</w:t>
      </w:r>
      <w:r w:rsidR="000507E7" w:rsidRPr="000507E7">
        <w:rPr>
          <w:rFonts w:ascii="Calibri" w:hAnsi="Calibri" w:cs="Calibri"/>
        </w:rPr>
        <w:t xml:space="preserve"> </w:t>
      </w:r>
      <w:r w:rsidR="000507E7">
        <w:rPr>
          <w:rFonts w:ascii="Calibri" w:hAnsi="Calibri" w:cs="Calibri"/>
        </w:rPr>
        <w:t>Guardar</w:t>
      </w:r>
      <w:r w:rsidR="000507E7" w:rsidRPr="00FA7DCD">
        <w:rPr>
          <w:rFonts w:ascii="Calibri" w:hAnsi="Calibri" w:cs="Calibri"/>
        </w:rPr>
        <w:t xml:space="preserve"> </w:t>
      </w:r>
      <w:r w:rsidRPr="00FA7DCD">
        <w:rPr>
          <w:rFonts w:ascii="Calibri" w:hAnsi="Calibri" w:cs="Calibri"/>
        </w:rPr>
        <w:t>".</w:t>
      </w:r>
    </w:p>
    <w:p w14:paraId="613D25E6" w14:textId="55CBDFB3" w:rsidR="00631BC0" w:rsidRDefault="00631BC0" w:rsidP="00631BC0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0507E7" w:rsidRPr="000507E7">
        <w:rPr>
          <w:rFonts w:ascii="Calibri" w:hAnsi="Calibri" w:cs="Calibri"/>
        </w:rPr>
        <w:t xml:space="preserve"> </w:t>
      </w:r>
      <w:r w:rsidR="000507E7">
        <w:rPr>
          <w:rFonts w:ascii="Calibri" w:hAnsi="Calibri" w:cs="Calibri"/>
        </w:rPr>
        <w:t>Utiliza un formato que coincidan con el solicitado.</w:t>
      </w:r>
      <w:r w:rsidR="000507E7"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2895878D" w14:textId="77777777" w:rsidR="000507E7" w:rsidRDefault="000507E7" w:rsidP="00733A3E">
      <w:pPr>
        <w:jc w:val="both"/>
        <w:rPr>
          <w:rFonts w:ascii="Calibri" w:hAnsi="Calibri" w:cs="Calibri"/>
        </w:rPr>
      </w:pPr>
    </w:p>
    <w:p w14:paraId="5FE3349E" w14:textId="77777777" w:rsidR="00DF1D4E" w:rsidRPr="00655166" w:rsidRDefault="00DF1D4E" w:rsidP="00DF1D4E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5166">
        <w:rPr>
          <w:rFonts w:ascii="Calibri" w:hAnsi="Calibri" w:cs="Calibri"/>
          <w:b/>
          <w:bCs/>
        </w:rPr>
        <w:t>liminación correcta</w:t>
      </w:r>
    </w:p>
    <w:p w14:paraId="2A668D42" w14:textId="23283A82" w:rsidR="00DF1D4E" w:rsidRPr="00655166" w:rsidRDefault="00DF1D4E" w:rsidP="00DF1D4E">
      <w:pPr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Para eliminar un </w:t>
      </w:r>
      <w:r w:rsidR="00D57622" w:rsidRPr="00206559">
        <w:rPr>
          <w:rFonts w:ascii="Calibri" w:hAnsi="Calibri" w:cs="Calibri"/>
          <w:lang w:val="es-ES"/>
        </w:rPr>
        <w:t>Cliente</w:t>
      </w:r>
      <w:r w:rsidRPr="00655166">
        <w:rPr>
          <w:rFonts w:ascii="Calibri" w:hAnsi="Calibri" w:cs="Calibri"/>
        </w:rPr>
        <w:t>:</w:t>
      </w:r>
      <w:r w:rsidR="00D57622">
        <w:rPr>
          <w:rFonts w:ascii="Calibri" w:hAnsi="Calibri" w:cs="Calibri"/>
        </w:rPr>
        <w:t xml:space="preserve"> </w:t>
      </w:r>
    </w:p>
    <w:p w14:paraId="3B45DA1E" w14:textId="13A8E675" w:rsidR="00DF1D4E" w:rsidRPr="00655166" w:rsidRDefault="00DF1D4E" w:rsidP="00DF1D4E">
      <w:pPr>
        <w:pStyle w:val="Prrafodelista"/>
        <w:numPr>
          <w:ilvl w:val="0"/>
          <w:numId w:val="217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Seleccione el </w:t>
      </w:r>
      <w:r w:rsidR="00D57622" w:rsidRPr="00206559">
        <w:rPr>
          <w:rFonts w:ascii="Calibri" w:hAnsi="Calibri" w:cs="Calibri"/>
          <w:lang w:val="es-ES"/>
        </w:rPr>
        <w:t xml:space="preserve">Cliente </w:t>
      </w:r>
      <w:r w:rsidRPr="00655166">
        <w:rPr>
          <w:rFonts w:ascii="Calibri" w:hAnsi="Calibri" w:cs="Calibri"/>
        </w:rPr>
        <w:t>en la tabla haciendo clic en el ícono de visto.</w:t>
      </w:r>
    </w:p>
    <w:p w14:paraId="01CD9322" w14:textId="77777777" w:rsidR="00DF1D4E" w:rsidRPr="00655166" w:rsidRDefault="00DF1D4E" w:rsidP="00DF1D4E">
      <w:pPr>
        <w:pStyle w:val="Prrafodelista"/>
        <w:numPr>
          <w:ilvl w:val="0"/>
          <w:numId w:val="217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Haga clic en el botón "Eliminar".</w:t>
      </w:r>
    </w:p>
    <w:p w14:paraId="469237D9" w14:textId="77777777" w:rsidR="00DF1D4E" w:rsidRPr="00655166" w:rsidRDefault="00DF1D4E" w:rsidP="00DF1D4E">
      <w:pPr>
        <w:pStyle w:val="Prrafodelista"/>
        <w:numPr>
          <w:ilvl w:val="0"/>
          <w:numId w:val="217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Confirme la acción en el diálogo que aparece.</w:t>
      </w:r>
    </w:p>
    <w:p w14:paraId="1ABEC702" w14:textId="7822A007" w:rsidR="00DF1D4E" w:rsidRPr="00B82B1C" w:rsidRDefault="00DF1D4E" w:rsidP="00DF1D4E">
      <w:pPr>
        <w:jc w:val="both"/>
        <w:rPr>
          <w:rFonts w:ascii="Calibri" w:hAnsi="Calibri" w:cs="Calibri"/>
          <w:b/>
          <w:bCs/>
          <w:u w:val="single"/>
        </w:rPr>
      </w:pPr>
      <w:r w:rsidRPr="00655166">
        <w:rPr>
          <w:rFonts w:ascii="Calibri" w:hAnsi="Calibri" w:cs="Calibri"/>
          <w:b/>
          <w:bCs/>
        </w:rPr>
        <w:t>Resultado esperado:</w:t>
      </w:r>
      <w:r>
        <w:rPr>
          <w:rFonts w:ascii="Calibri" w:hAnsi="Calibri" w:cs="Calibri"/>
          <w:b/>
          <w:bCs/>
        </w:rPr>
        <w:t xml:space="preserve"> </w:t>
      </w:r>
      <w:r w:rsidR="00B82B1C" w:rsidRPr="00B82B1C">
        <w:rPr>
          <w:rFonts w:ascii="Calibri" w:hAnsi="Calibri" w:cs="Calibri"/>
        </w:rPr>
        <w:t>"El Usuario fue eliminado correctamente."</w:t>
      </w:r>
    </w:p>
    <w:p w14:paraId="23E54FB3" w14:textId="77777777" w:rsidR="00DF1D4E" w:rsidRDefault="00DF1D4E" w:rsidP="00DF1D4E">
      <w:pPr>
        <w:jc w:val="both"/>
        <w:rPr>
          <w:rFonts w:ascii="Calibri" w:hAnsi="Calibri" w:cs="Calibri"/>
        </w:rPr>
      </w:pPr>
    </w:p>
    <w:p w14:paraId="2F2F53CE" w14:textId="4C0140BA" w:rsidR="00DF1D4E" w:rsidRPr="007C3824" w:rsidRDefault="00DF1D4E" w:rsidP="00DF1D4E">
      <w:pPr>
        <w:jc w:val="both"/>
        <w:rPr>
          <w:rFonts w:ascii="Calibri" w:hAnsi="Calibri" w:cs="Calibri"/>
          <w:b/>
          <w:bCs/>
        </w:rPr>
      </w:pPr>
      <w:r w:rsidRPr="007C3824">
        <w:rPr>
          <w:rFonts w:ascii="Calibri" w:hAnsi="Calibri" w:cs="Calibri"/>
          <w:b/>
          <w:bCs/>
        </w:rPr>
        <w:t>Error al eliminar (sin usuario seleccionado)</w:t>
      </w:r>
    </w:p>
    <w:p w14:paraId="45AECE24" w14:textId="77777777" w:rsidR="00DF1D4E" w:rsidRPr="007C3824" w:rsidRDefault="00DF1D4E" w:rsidP="00DF1D4E">
      <w:pPr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>Intento de eliminación incorrecta:</w:t>
      </w:r>
    </w:p>
    <w:p w14:paraId="5E271FC8" w14:textId="77777777" w:rsidR="00DF1D4E" w:rsidRPr="007C3824" w:rsidRDefault="00DF1D4E" w:rsidP="00DF1D4E">
      <w:pPr>
        <w:pStyle w:val="Prrafodelista"/>
        <w:numPr>
          <w:ilvl w:val="0"/>
          <w:numId w:val="218"/>
        </w:numPr>
        <w:spacing w:after="160" w:line="259" w:lineRule="auto"/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>Hacer clic en "Eliminar" sin seleccionar ningún usuario.</w:t>
      </w:r>
    </w:p>
    <w:p w14:paraId="452C7288" w14:textId="0038CDFA" w:rsidR="00DF1D4E" w:rsidRPr="00B82B1C" w:rsidRDefault="00B82B1C" w:rsidP="00DF1D4E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="00DF1D4E" w:rsidRPr="007C3824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 xml:space="preserve">"Primero debe seleccionar un </w:t>
      </w:r>
      <w:r w:rsidR="00CD6153">
        <w:rPr>
          <w:rFonts w:ascii="Calibri" w:hAnsi="Calibri" w:cs="Calibri"/>
        </w:rPr>
        <w:t>u</w:t>
      </w:r>
      <w:r w:rsidRPr="00B82B1C">
        <w:rPr>
          <w:rFonts w:ascii="Calibri" w:hAnsi="Calibri" w:cs="Calibri"/>
        </w:rPr>
        <w:t>suario en la tabla para poder eliminarlo."</w:t>
      </w:r>
      <w:r>
        <w:rPr>
          <w:rFonts w:ascii="Calibri" w:hAnsi="Calibri" w:cs="Calibri"/>
        </w:rPr>
        <w:t>.</w:t>
      </w:r>
    </w:p>
    <w:p w14:paraId="35B5E7ED" w14:textId="77777777" w:rsidR="00A4735F" w:rsidRDefault="00A4735F" w:rsidP="00733A3E">
      <w:pPr>
        <w:jc w:val="both"/>
        <w:rPr>
          <w:rFonts w:ascii="Calibri" w:hAnsi="Calibri" w:cs="Calibri"/>
        </w:rPr>
      </w:pPr>
    </w:p>
    <w:p w14:paraId="5E01DB4B" w14:textId="77777777" w:rsidR="00AD74FA" w:rsidRDefault="00AD74FA" w:rsidP="00733A3E">
      <w:pPr>
        <w:jc w:val="both"/>
        <w:rPr>
          <w:rFonts w:ascii="Calibri" w:hAnsi="Calibri" w:cs="Calibri"/>
        </w:rPr>
        <w:sectPr w:rsidR="00AD74FA" w:rsidSect="00CE1E94">
          <w:pgSz w:w="11906" w:h="16838" w:code="9"/>
          <w:pgMar w:top="1440" w:right="1134" w:bottom="1440" w:left="1134" w:header="720" w:footer="720" w:gutter="0"/>
          <w:cols w:space="720"/>
          <w:docGrid w:linePitch="600" w:charSpace="32768"/>
        </w:sectPr>
      </w:pPr>
    </w:p>
    <w:p w14:paraId="1D934BC9" w14:textId="37542FA9" w:rsidR="00A4735F" w:rsidRDefault="00A4735F" w:rsidP="00733A3E">
      <w:pPr>
        <w:jc w:val="both"/>
        <w:rPr>
          <w:rFonts w:ascii="Calibri" w:hAnsi="Calibri" w:cs="Calibri"/>
        </w:rPr>
      </w:pPr>
    </w:p>
    <w:p w14:paraId="4226B811" w14:textId="4EA92BD8" w:rsidR="00A4735F" w:rsidRDefault="00A4735F" w:rsidP="00733A3E">
      <w:pPr>
        <w:jc w:val="both"/>
        <w:rPr>
          <w:rFonts w:ascii="Calibri" w:hAnsi="Calibri" w:cs="Calibri"/>
        </w:rPr>
      </w:pPr>
    </w:p>
    <w:p w14:paraId="136FDB30" w14:textId="6408E97D" w:rsidR="00D57622" w:rsidRPr="00F26727" w:rsidRDefault="00D57622" w:rsidP="00D57622">
      <w:pPr>
        <w:pStyle w:val="Ttulo4"/>
        <w:jc w:val="center"/>
        <w:rPr>
          <w:rFonts w:ascii="Calibri" w:hAnsi="Calibri" w:cs="Calibri"/>
        </w:rPr>
      </w:pPr>
      <w:bookmarkStart w:id="32" w:name="_Toc201839164"/>
      <w:r>
        <w:rPr>
          <w:rFonts w:ascii="Calibri" w:hAnsi="Calibri" w:cs="Calibri"/>
        </w:rPr>
        <w:t xml:space="preserve">Pagina </w:t>
      </w:r>
      <w:r>
        <w:rPr>
          <w:rFonts w:ascii="Calibri" w:hAnsi="Calibri" w:cs="Calibri"/>
          <w:noProof/>
        </w:rPr>
        <w:t>Tecnicos</w:t>
      </w:r>
      <w:bookmarkEnd w:id="32"/>
      <w:r>
        <w:rPr>
          <w:rFonts w:ascii="Calibri" w:hAnsi="Calibri" w:cs="Calibri"/>
          <w:noProof/>
        </w:rPr>
        <w:t xml:space="preserve"> </w:t>
      </w:r>
    </w:p>
    <w:p w14:paraId="45388585" w14:textId="77777777" w:rsidR="00D57622" w:rsidRDefault="00D57622" w:rsidP="00D57622">
      <w:pPr>
        <w:pStyle w:val="Ttulo4"/>
        <w:jc w:val="center"/>
      </w:pPr>
    </w:p>
    <w:p w14:paraId="24672B4A" w14:textId="77777777" w:rsidR="00D57622" w:rsidRDefault="00D57622" w:rsidP="00D57622">
      <w:pPr>
        <w:jc w:val="center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2752" behindDoc="0" locked="0" layoutInCell="1" allowOverlap="1" wp14:anchorId="10AA87A7" wp14:editId="7922DE64">
                <wp:simplePos x="0" y="0"/>
                <wp:positionH relativeFrom="page">
                  <wp:align>right</wp:align>
                </wp:positionH>
                <wp:positionV relativeFrom="paragraph">
                  <wp:posOffset>239395</wp:posOffset>
                </wp:positionV>
                <wp:extent cx="10363200" cy="4467225"/>
                <wp:effectExtent l="0" t="0" r="19050" b="28575"/>
                <wp:wrapNone/>
                <wp:docPr id="2015721724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63200" cy="4467225"/>
                          <a:chOff x="0" y="0"/>
                          <a:chExt cx="10363200" cy="4467225"/>
                        </a:xfrm>
                      </wpg:grpSpPr>
                      <wpg:grpSp>
                        <wpg:cNvPr id="852009167" name="Grupo 41"/>
                        <wpg:cNvGrpSpPr/>
                        <wpg:grpSpPr>
                          <a:xfrm>
                            <a:off x="3562350" y="0"/>
                            <a:ext cx="2381250" cy="1571625"/>
                            <a:chOff x="0" y="0"/>
                            <a:chExt cx="2381250" cy="1571625"/>
                          </a:xfrm>
                        </wpg:grpSpPr>
                        <wps:wsp>
                          <wps:cNvPr id="1933895256" name="Conector recto 37"/>
                          <wps:cNvCnPr/>
                          <wps:spPr>
                            <a:xfrm>
                              <a:off x="0" y="28575"/>
                              <a:ext cx="1504950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71297358" name="Conector recto 37"/>
                          <wps:cNvCnPr/>
                          <wps:spPr>
                            <a:xfrm>
                              <a:off x="828675" y="9525"/>
                              <a:ext cx="695325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4391203" name="Conector recto 37"/>
                          <wps:cNvCnPr/>
                          <wps:spPr>
                            <a:xfrm flipH="1">
                              <a:off x="1514475" y="0"/>
                              <a:ext cx="95250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7286879" name="Conector recto 37"/>
                          <wps:cNvCnPr/>
                          <wps:spPr>
                            <a:xfrm flipH="1">
                              <a:off x="1524000" y="9525"/>
                              <a:ext cx="828675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7126245" name="Rectángulo 38"/>
                          <wps:cNvSpPr/>
                          <wps:spPr>
                            <a:xfrm>
                              <a:off x="838200" y="1028700"/>
                              <a:ext cx="1543050" cy="5429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1B2FB2" w14:textId="77777777" w:rsidR="00D57622" w:rsidRPr="00AF7740" w:rsidRDefault="00D57622" w:rsidP="00D57622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Menú de navegación a las distintas paginas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24658027" name="Conector: angular 39"/>
                        <wps:cNvCnPr/>
                        <wps:spPr>
                          <a:xfrm flipH="1">
                            <a:off x="1047750" y="1419225"/>
                            <a:ext cx="628650" cy="1190625"/>
                          </a:xfrm>
                          <a:prstGeom prst="bentConnector3">
                            <a:avLst>
                              <a:gd name="adj1" fmla="val 25058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5363765" name="Conector: angular 39"/>
                        <wps:cNvCnPr/>
                        <wps:spPr>
                          <a:xfrm>
                            <a:off x="1533525" y="2619375"/>
                            <a:ext cx="342900" cy="1247775"/>
                          </a:xfrm>
                          <a:prstGeom prst="bentConnector3">
                            <a:avLst>
                              <a:gd name="adj1" fmla="val -4884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2463019" name="Rectángulo 38"/>
                        <wps:cNvSpPr/>
                        <wps:spPr>
                          <a:xfrm>
                            <a:off x="0" y="1971675"/>
                            <a:ext cx="990600" cy="1371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EA91ED" w14:textId="77777777" w:rsidR="00D57622" w:rsidRPr="00AF7740" w:rsidRDefault="00D57622" w:rsidP="00D5762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Campos necesarios para ingresar la información del técnico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7079957" name="Conector recto de flecha 40"/>
                        <wps:cNvCnPr/>
                        <wps:spPr>
                          <a:xfrm>
                            <a:off x="3381375" y="3514725"/>
                            <a:ext cx="476250" cy="47625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16863343" name="Rectángulo 38"/>
                        <wps:cNvSpPr/>
                        <wps:spPr>
                          <a:xfrm>
                            <a:off x="3162300" y="4010025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2597B6B" w14:textId="77777777" w:rsidR="00D57622" w:rsidRPr="00AF7740" w:rsidRDefault="00D57622" w:rsidP="00D5762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guardar la información a la 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303262" name="Conector recto de flecha 40"/>
                        <wps:cNvCnPr/>
                        <wps:spPr>
                          <a:xfrm flipH="1">
                            <a:off x="8429625" y="2447925"/>
                            <a:ext cx="552450" cy="63817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102872" name="Rectángulo 38"/>
                        <wps:cNvSpPr/>
                        <wps:spPr>
                          <a:xfrm>
                            <a:off x="6896100" y="3057525"/>
                            <a:ext cx="1638300" cy="7334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01D856" w14:textId="77777777" w:rsidR="00D57622" w:rsidRPr="00AF7740" w:rsidRDefault="00D57622" w:rsidP="00D5762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 xml:space="preserve">Botón para actualizar la información de un técnico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9733102" name="Conector recto de flecha 40"/>
                        <wps:cNvCnPr/>
                        <wps:spPr>
                          <a:xfrm>
                            <a:off x="9163050" y="2524125"/>
                            <a:ext cx="142875" cy="6096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16148004" name="Rectángulo 38"/>
                        <wps:cNvSpPr/>
                        <wps:spPr>
                          <a:xfrm>
                            <a:off x="8705850" y="3162300"/>
                            <a:ext cx="165735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485977" w14:textId="77777777" w:rsidR="00D57622" w:rsidRPr="00AF7740" w:rsidRDefault="00D57622" w:rsidP="00D57622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eliminar la información de un técnico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AA87A7" id="_x0000_s1051" style="position:absolute;left:0;text-align:left;margin-left:764.8pt;margin-top:18.85pt;width:816pt;height:351.75pt;z-index:251722752;mso-position-horizontal:right;mso-position-horizontal-relative:page" coordsize="103632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">
                <v:group id="Grupo 41" o:spid="_x0000_s1052" style="position:absolute;left:35623;width:23813;height:15716" coordsize="2381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">
                  <v:line id="Conector recto 37" o:spid="_x0000_s1053" style="position:absolute;visibility:visible;mso-wrap-style:square" from="0,285" to="1504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54" style="position:absolute;visibility:visible;mso-wrap-style:square" from="8286,95" to="1524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55" style="position:absolute;flip:x;visibility:visible;mso-wrap-style:square" from="15144,0" to="1609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56" style="position:absolute;flip:x;visibility:visible;mso-wrap-style:square" from="15240,95" to="23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" strokecolor="black [3200]" strokeweight="1.5pt">
                    <v:stroke joinstyle="miter"/>
                  </v:line>
                  <v:rect id="Rectángulo 38" o:spid="_x0000_s1057" style="position:absolute;left:8382;top:10287;width:1543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" filled="f" strokecolor="black [3200]">
                    <v:stroke joinstyle="round"/>
                    <v:textbox>
                      <w:txbxContent>
                        <w:p w14:paraId="101B2FB2" w14:textId="77777777" w:rsidR="00D57622" w:rsidRPr="00AF7740" w:rsidRDefault="00D57622" w:rsidP="00D57622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Menú de navegación a las distintas paginas </w:t>
                          </w:r>
                        </w:p>
                      </w:txbxContent>
                    </v:textbox>
                  </v:rect>
                </v:group>
                <v:shape id="Conector: angular 39" o:spid="_x0000_s1058" type="#_x0000_t34" style="position:absolute;left:10477;top:14192;width:6287;height:119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" adj="5413" strokecolor="black [3200]" strokeweight="1.5pt"/>
                <v:shape id="Conector: angular 39" o:spid="_x0000_s1059" type="#_x0000_t34" style="position:absolute;left:15335;top:26193;width:3429;height:12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" adj="-1055" strokecolor="black [3200]" strokeweight="1.5pt"/>
                <v:rect id="Rectángulo 38" o:spid="_x0000_s1060" style="position:absolute;top:19716;width:990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16EA91ED" w14:textId="77777777" w:rsidR="00D57622" w:rsidRPr="00AF7740" w:rsidRDefault="00D57622" w:rsidP="00D5762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Campos necesarios para ingresar la información del técnico </w:t>
                        </w:r>
                      </w:p>
                    </w:txbxContent>
                  </v:textbox>
                </v:rect>
                <v:shape id="Conector recto de flecha 40" o:spid="_x0000_s1061" type="#_x0000_t32" style="position:absolute;left:33813;top:35147;width:4763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" strokecolor="black [3200]" strokeweight="1.5pt">
                  <v:stroke endarrow="open"/>
                </v:shape>
                <v:rect id="Rectángulo 38" o:spid="_x0000_s1062" style="position:absolute;left:31623;top:40100;width:16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02597B6B" w14:textId="77777777" w:rsidR="00D57622" w:rsidRPr="00AF7740" w:rsidRDefault="00D57622" w:rsidP="00D5762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guardar la información a la BD</w:t>
                        </w:r>
                      </w:p>
                    </w:txbxContent>
                  </v:textbox>
                </v:rect>
                <v:shape id="Conector recto de flecha 40" o:spid="_x0000_s1063" type="#_x0000_t32" style="position:absolute;left:84296;top:24479;width:5524;height:6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" strokecolor="black [3200]" strokeweight="1.5pt">
                  <v:stroke endarrow="open"/>
                </v:shape>
                <v:rect id="Rectángulo 38" o:spid="_x0000_s1064" style="position:absolute;left:68961;top:30575;width:1638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6401D856" w14:textId="77777777" w:rsidR="00D57622" w:rsidRPr="00AF7740" w:rsidRDefault="00D57622" w:rsidP="00D5762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 xml:space="preserve">Botón para actualizar la información de un técnico </w:t>
                        </w:r>
                      </w:p>
                    </w:txbxContent>
                  </v:textbox>
                </v:rect>
                <v:shape id="Conector recto de flecha 40" o:spid="_x0000_s1065" type="#_x0000_t32" style="position:absolute;left:91630;top:25241;width:142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" strokecolor="black [3200]" strokeweight="1.5pt">
                  <v:stroke endarrow="open"/>
                </v:shape>
                <v:rect id="Rectángulo 38" o:spid="_x0000_s1066" style="position:absolute;left:87058;top:31623;width:16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4F485977" w14:textId="77777777" w:rsidR="00D57622" w:rsidRPr="00AF7740" w:rsidRDefault="00D57622" w:rsidP="00D57622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eliminar la información de un técnico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49BAA288" wp14:editId="17FA0D28">
            <wp:extent cx="8686800" cy="4980940"/>
            <wp:effectExtent l="0" t="0" r="0" b="0"/>
            <wp:docPr id="502868405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868405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1"/>
                    <a:srcRect r="19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86800" cy="498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4A960F" w14:textId="536B79F4" w:rsidR="00641BCA" w:rsidRDefault="00641BCA" w:rsidP="00641BCA">
      <w:pPr>
        <w:tabs>
          <w:tab w:val="left" w:pos="12468"/>
        </w:tabs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</w:r>
    </w:p>
    <w:p w14:paraId="42A3129D" w14:textId="77777777" w:rsidR="00641BCA" w:rsidRDefault="00641BCA" w:rsidP="00641BCA">
      <w:pPr>
        <w:tabs>
          <w:tab w:val="left" w:pos="12468"/>
        </w:tabs>
        <w:rPr>
          <w:rFonts w:asciiTheme="minorHAnsi" w:hAnsiTheme="minorHAnsi" w:cstheme="minorHAnsi"/>
        </w:rPr>
        <w:sectPr w:rsidR="00641BCA" w:rsidSect="00AD74FA">
          <w:pgSz w:w="16838" w:h="11906" w:orient="landscape" w:code="9"/>
          <w:pgMar w:top="1134" w:right="1440" w:bottom="1134" w:left="1440" w:header="720" w:footer="720" w:gutter="0"/>
          <w:cols w:space="720"/>
          <w:docGrid w:linePitch="600" w:charSpace="32768"/>
        </w:sectPr>
      </w:pPr>
    </w:p>
    <w:p w14:paraId="3F408407" w14:textId="0154FB62" w:rsidR="00641BCA" w:rsidRPr="005E7251" w:rsidRDefault="00641BCA" w:rsidP="00641BCA">
      <w:pPr>
        <w:pStyle w:val="Ttulo3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33" w:name="_Toc186290146"/>
      <w:bookmarkStart w:id="34" w:name="_Toc186476300"/>
      <w:bookmarkStart w:id="35" w:name="_Toc186813310"/>
      <w:bookmarkStart w:id="36" w:name="_Toc187523744"/>
      <w:r w:rsidRPr="005E7251">
        <w:rPr>
          <w:rFonts w:ascii="Calibri" w:hAnsi="Calibri" w:cs="Calibri"/>
          <w:color w:val="000000" w:themeColor="text1"/>
          <w:sz w:val="24"/>
          <w:szCs w:val="24"/>
        </w:rPr>
        <w:lastRenderedPageBreak/>
        <w:t>De</w:t>
      </w:r>
      <w:r>
        <w:rPr>
          <w:rFonts w:ascii="Calibri" w:hAnsi="Calibri" w:cs="Calibri"/>
          <w:color w:val="000000" w:themeColor="text1"/>
          <w:sz w:val="24"/>
          <w:szCs w:val="24"/>
        </w:rPr>
        <w:t>scripción</w:t>
      </w:r>
      <w:r w:rsidRPr="005E7251">
        <w:rPr>
          <w:rFonts w:ascii="Calibri" w:hAnsi="Calibri" w:cs="Calibri"/>
          <w:color w:val="000000" w:themeColor="text1"/>
          <w:sz w:val="24"/>
          <w:szCs w:val="24"/>
        </w:rPr>
        <w:t xml:space="preserve"> breve</w:t>
      </w:r>
      <w:bookmarkEnd w:id="33"/>
      <w:bookmarkEnd w:id="34"/>
      <w:bookmarkEnd w:id="35"/>
      <w:bookmarkEnd w:id="36"/>
      <w:r w:rsidRPr="005E725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2915CED8" w14:textId="4D41B306" w:rsidR="00641BCA" w:rsidRPr="00747A18" w:rsidRDefault="00641BCA" w:rsidP="00641BCA">
      <w:pPr>
        <w:tabs>
          <w:tab w:val="left" w:pos="4932"/>
        </w:tabs>
        <w:jc w:val="both"/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ventana </w:t>
      </w:r>
      <w:r w:rsidRPr="006C5666">
        <w:rPr>
          <w:rFonts w:ascii="Calibri" w:hAnsi="Calibri" w:cs="Calibri"/>
        </w:rPr>
        <w:t>es</w:t>
      </w:r>
      <w:r>
        <w:rPr>
          <w:rFonts w:ascii="Calibri" w:hAnsi="Calibri" w:cs="Calibri"/>
        </w:rPr>
        <w:t>tá</w:t>
      </w:r>
      <w:r w:rsidRPr="006C5666">
        <w:rPr>
          <w:rFonts w:ascii="Calibri" w:hAnsi="Calibri" w:cs="Calibri"/>
        </w:rPr>
        <w:t xml:space="preserve"> diseñada</w:t>
      </w:r>
      <w:r w:rsidRPr="00C51BDB">
        <w:rPr>
          <w:rFonts w:ascii="Calibri" w:hAnsi="Calibri" w:cs="Calibri"/>
        </w:rPr>
        <w:t> </w:t>
      </w:r>
      <w:r>
        <w:rPr>
          <w:rFonts w:ascii="Calibri" w:hAnsi="Calibri" w:cs="Calibri"/>
        </w:rPr>
        <w:t>para la</w:t>
      </w:r>
      <w:r w:rsidRPr="005E7251">
        <w:rPr>
          <w:rFonts w:ascii="Calibri" w:hAnsi="Calibri" w:cs="Calibri"/>
        </w:rPr>
        <w:t xml:space="preserve"> gestión de </w:t>
      </w:r>
      <w:r w:rsidR="00D57622">
        <w:rPr>
          <w:rFonts w:ascii="Calibri" w:hAnsi="Calibri" w:cs="Calibri"/>
        </w:rPr>
        <w:t>técnicos</w:t>
      </w:r>
      <w:r>
        <w:rPr>
          <w:rFonts w:ascii="Calibri" w:hAnsi="Calibri" w:cs="Calibri"/>
        </w:rPr>
        <w:t>.</w:t>
      </w:r>
    </w:p>
    <w:p w14:paraId="44AD0731" w14:textId="77777777" w:rsidR="00641BCA" w:rsidRDefault="00641BCA" w:rsidP="00641BCA">
      <w:pPr>
        <w:tabs>
          <w:tab w:val="left" w:pos="4932"/>
        </w:tabs>
        <w:jc w:val="both"/>
        <w:rPr>
          <w:rFonts w:ascii="Calibri" w:hAnsi="Calibri" w:cs="Calibri"/>
        </w:rPr>
      </w:pPr>
    </w:p>
    <w:p w14:paraId="3CF9AAA8" w14:textId="77777777" w:rsidR="00641BCA" w:rsidRPr="006362C4" w:rsidRDefault="00641BCA" w:rsidP="00641BCA">
      <w:pPr>
        <w:tabs>
          <w:tab w:val="left" w:pos="4932"/>
        </w:tabs>
        <w:jc w:val="both"/>
        <w:rPr>
          <w:rFonts w:ascii="Calibri" w:hAnsi="Calibri" w:cs="Calibri"/>
          <w:b/>
          <w:bCs/>
        </w:rPr>
      </w:pPr>
      <w:r w:rsidRPr="006362C4">
        <w:rPr>
          <w:rFonts w:ascii="Calibri" w:hAnsi="Calibri" w:cs="Calibri"/>
          <w:b/>
          <w:bCs/>
        </w:rPr>
        <w:t>Funcionalidades principales</w:t>
      </w:r>
    </w:p>
    <w:p w14:paraId="5114D04A" w14:textId="77777777" w:rsidR="00641BCA" w:rsidRPr="00641BCA" w:rsidRDefault="00641BCA" w:rsidP="00641BCA">
      <w:pPr>
        <w:pStyle w:val="Prrafodelista"/>
        <w:numPr>
          <w:ilvl w:val="1"/>
          <w:numId w:val="238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641BCA">
        <w:rPr>
          <w:rFonts w:ascii="Calibri" w:hAnsi="Calibri" w:cs="Calibri"/>
          <w:b/>
          <w:bCs/>
        </w:rPr>
        <w:t>Inicialización:</w:t>
      </w:r>
    </w:p>
    <w:p w14:paraId="268777E2" w14:textId="334AF306" w:rsidR="00641BCA" w:rsidRPr="006362C4" w:rsidRDefault="00641BCA" w:rsidP="00D042AF">
      <w:pPr>
        <w:pStyle w:val="Prrafodelista"/>
        <w:numPr>
          <w:ilvl w:val="0"/>
          <w:numId w:val="240"/>
        </w:numPr>
      </w:pPr>
      <w:r w:rsidRPr="006362C4">
        <w:t>Carga l</w:t>
      </w:r>
      <w:r w:rsidR="003D759E">
        <w:t>as especialidades del técnico</w:t>
      </w:r>
      <w:r w:rsidRPr="006362C4">
        <w:t xml:space="preserve"> en el combobox correspondiente.</w:t>
      </w:r>
    </w:p>
    <w:p w14:paraId="32B14F4A" w14:textId="1244C785" w:rsidR="00641BCA" w:rsidRDefault="00641BCA" w:rsidP="00D042AF">
      <w:pPr>
        <w:pStyle w:val="Prrafodelista"/>
        <w:numPr>
          <w:ilvl w:val="0"/>
          <w:numId w:val="240"/>
        </w:numPr>
      </w:pPr>
      <w:r w:rsidRPr="006362C4">
        <w:t xml:space="preserve">Inicializa la tabla con todos los </w:t>
      </w:r>
      <w:r w:rsidR="003D759E">
        <w:t>técnico</w:t>
      </w:r>
      <w:r w:rsidR="003D759E" w:rsidRPr="006362C4">
        <w:t>s existentes</w:t>
      </w:r>
      <w:r w:rsidRPr="006362C4">
        <w:t>.</w:t>
      </w:r>
    </w:p>
    <w:p w14:paraId="7BA56731" w14:textId="77777777" w:rsidR="00641BCA" w:rsidRPr="006362C4" w:rsidRDefault="00641BCA" w:rsidP="00D042AF"/>
    <w:p w14:paraId="573B8F57" w14:textId="77777777" w:rsidR="00641BCA" w:rsidRPr="00641BCA" w:rsidRDefault="00641BCA" w:rsidP="00641BCA">
      <w:pPr>
        <w:pStyle w:val="Prrafodelista"/>
        <w:numPr>
          <w:ilvl w:val="1"/>
          <w:numId w:val="238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641BCA">
        <w:rPr>
          <w:rFonts w:ascii="Calibri" w:hAnsi="Calibri" w:cs="Calibri"/>
          <w:b/>
          <w:bCs/>
        </w:rPr>
        <w:t>Registro de nuevos productos:</w:t>
      </w:r>
    </w:p>
    <w:p w14:paraId="22F6E50F" w14:textId="6FC4FC0B" w:rsidR="00641BCA" w:rsidRPr="00641BCA" w:rsidRDefault="00641BCA" w:rsidP="00641BCA">
      <w:pPr>
        <w:pStyle w:val="Prrafodelista"/>
        <w:numPr>
          <w:ilvl w:val="1"/>
          <w:numId w:val="232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Permite agregar </w:t>
      </w:r>
      <w:r w:rsidR="003D759E" w:rsidRPr="00641BCA">
        <w:rPr>
          <w:rFonts w:ascii="Calibri" w:hAnsi="Calibri" w:cs="Calibri"/>
        </w:rPr>
        <w:t xml:space="preserve">nuevos </w:t>
      </w:r>
      <w:r w:rsidR="003D759E">
        <w:t>técnicos</w:t>
      </w:r>
      <w:r w:rsidR="003D759E" w:rsidRPr="006362C4">
        <w:t xml:space="preserve"> </w:t>
      </w:r>
      <w:r w:rsidRPr="00641BCA">
        <w:rPr>
          <w:rFonts w:ascii="Calibri" w:hAnsi="Calibri" w:cs="Calibri"/>
        </w:rPr>
        <w:t xml:space="preserve">con su </w:t>
      </w:r>
      <w:r w:rsidR="003D759E">
        <w:rPr>
          <w:rFonts w:ascii="Calibri" w:hAnsi="Calibri" w:cs="Calibri"/>
        </w:rPr>
        <w:t>cedula</w:t>
      </w:r>
      <w:r w:rsidRPr="00641BCA">
        <w:rPr>
          <w:rFonts w:ascii="Calibri" w:hAnsi="Calibri" w:cs="Calibri"/>
        </w:rPr>
        <w:t xml:space="preserve">, nombre, </w:t>
      </w:r>
      <w:r w:rsidR="003D759E">
        <w:rPr>
          <w:rFonts w:ascii="Calibri" w:hAnsi="Calibri" w:cs="Calibri"/>
        </w:rPr>
        <w:t>apellido</w:t>
      </w:r>
      <w:r w:rsidRPr="00641BCA">
        <w:rPr>
          <w:rFonts w:ascii="Calibri" w:hAnsi="Calibri" w:cs="Calibri"/>
        </w:rPr>
        <w:t xml:space="preserve">, </w:t>
      </w:r>
      <w:r w:rsidR="003D759E">
        <w:rPr>
          <w:rFonts w:ascii="Calibri" w:hAnsi="Calibri" w:cs="Calibri"/>
        </w:rPr>
        <w:t>teléfono</w:t>
      </w:r>
      <w:r w:rsidRPr="00641BCA">
        <w:rPr>
          <w:rFonts w:ascii="Calibri" w:hAnsi="Calibri" w:cs="Calibri"/>
        </w:rPr>
        <w:t xml:space="preserve">, </w:t>
      </w:r>
      <w:r w:rsidR="003D759E">
        <w:rPr>
          <w:rFonts w:ascii="Calibri" w:hAnsi="Calibri" w:cs="Calibri"/>
        </w:rPr>
        <w:t>especialidad</w:t>
      </w:r>
      <w:r w:rsidRPr="00641BCA">
        <w:rPr>
          <w:rFonts w:ascii="Calibri" w:hAnsi="Calibri" w:cs="Calibri"/>
        </w:rPr>
        <w:t>.</w:t>
      </w:r>
    </w:p>
    <w:p w14:paraId="74BE2BDD" w14:textId="77777777" w:rsidR="00641BCA" w:rsidRPr="00641BCA" w:rsidRDefault="00641BCA" w:rsidP="00641BCA">
      <w:pPr>
        <w:pStyle w:val="Prrafodelista"/>
        <w:numPr>
          <w:ilvl w:val="1"/>
          <w:numId w:val="232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Asigna automáticamente un código aleatorio.</w:t>
      </w:r>
    </w:p>
    <w:p w14:paraId="3EA5BF10" w14:textId="77777777" w:rsidR="00641BCA" w:rsidRPr="00641BCA" w:rsidRDefault="00641BCA" w:rsidP="00641BCA">
      <w:pPr>
        <w:pStyle w:val="Prrafodelista"/>
        <w:numPr>
          <w:ilvl w:val="1"/>
          <w:numId w:val="232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Valida los campos obligatorios antes de proceder al registro.</w:t>
      </w:r>
    </w:p>
    <w:p w14:paraId="779F935D" w14:textId="2F50011D" w:rsidR="00641BCA" w:rsidRDefault="00641BCA" w:rsidP="00641BCA">
      <w:pPr>
        <w:pStyle w:val="Prrafodelista"/>
        <w:numPr>
          <w:ilvl w:val="1"/>
          <w:numId w:val="232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Actualiza la tabla visual con el nuevo </w:t>
      </w:r>
      <w:r w:rsidR="003D759E">
        <w:t>técnico</w:t>
      </w:r>
      <w:r w:rsidR="003D759E" w:rsidRPr="006362C4">
        <w:t xml:space="preserve"> </w:t>
      </w:r>
      <w:r w:rsidRPr="00641BCA">
        <w:rPr>
          <w:rFonts w:ascii="Calibri" w:hAnsi="Calibri" w:cs="Calibri"/>
        </w:rPr>
        <w:t>añadido.</w:t>
      </w:r>
    </w:p>
    <w:p w14:paraId="7FBD8273" w14:textId="77777777" w:rsidR="00641BCA" w:rsidRPr="00641BCA" w:rsidRDefault="00641BCA" w:rsidP="00641BCA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3FE54CB9" w14:textId="77777777" w:rsidR="00641BCA" w:rsidRPr="00641BCA" w:rsidRDefault="00641BCA" w:rsidP="00641BCA">
      <w:pPr>
        <w:pStyle w:val="Prrafodelista"/>
        <w:numPr>
          <w:ilvl w:val="1"/>
          <w:numId w:val="238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641BCA">
        <w:rPr>
          <w:rFonts w:ascii="Calibri" w:hAnsi="Calibri" w:cs="Calibri"/>
          <w:b/>
          <w:bCs/>
        </w:rPr>
        <w:t>Edición de productos existentes:</w:t>
      </w:r>
    </w:p>
    <w:p w14:paraId="5ABD2B73" w14:textId="41168A68" w:rsidR="00641BCA" w:rsidRPr="00641BCA" w:rsidRDefault="00641BCA" w:rsidP="00641BCA">
      <w:pPr>
        <w:pStyle w:val="Prrafodelista"/>
        <w:numPr>
          <w:ilvl w:val="1"/>
          <w:numId w:val="233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Permite modificar la información de</w:t>
      </w:r>
      <w:r w:rsidR="003D759E">
        <w:rPr>
          <w:rFonts w:ascii="Calibri" w:hAnsi="Calibri" w:cs="Calibri"/>
        </w:rPr>
        <w:t xml:space="preserve">l </w:t>
      </w:r>
      <w:r w:rsidR="003D759E">
        <w:t>técnico</w:t>
      </w:r>
      <w:r w:rsidR="003D759E" w:rsidRPr="006362C4">
        <w:t xml:space="preserve"> </w:t>
      </w:r>
      <w:r w:rsidRPr="00641BCA">
        <w:rPr>
          <w:rFonts w:ascii="Calibri" w:hAnsi="Calibri" w:cs="Calibri"/>
        </w:rPr>
        <w:t>seleccionados.</w:t>
      </w:r>
    </w:p>
    <w:p w14:paraId="2638B73E" w14:textId="77777777" w:rsidR="00641BCA" w:rsidRDefault="00641BCA" w:rsidP="00641BCA">
      <w:pPr>
        <w:pStyle w:val="Prrafodelista"/>
        <w:numPr>
          <w:ilvl w:val="1"/>
          <w:numId w:val="233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Actualiza los datos en la base de datos y refresca la tabla visual.</w:t>
      </w:r>
    </w:p>
    <w:p w14:paraId="26C2F857" w14:textId="77777777" w:rsidR="00641BCA" w:rsidRPr="00641BCA" w:rsidRDefault="00641BCA" w:rsidP="00641BCA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68DA7E8B" w14:textId="77777777" w:rsidR="00641BCA" w:rsidRPr="00D042AF" w:rsidRDefault="00641BCA" w:rsidP="00D042AF">
      <w:pPr>
        <w:pStyle w:val="Prrafodelista"/>
        <w:numPr>
          <w:ilvl w:val="1"/>
          <w:numId w:val="238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D042AF">
        <w:rPr>
          <w:rFonts w:ascii="Calibri" w:hAnsi="Calibri" w:cs="Calibri"/>
          <w:b/>
          <w:bCs/>
        </w:rPr>
        <w:t>Eliminación de productos:</w:t>
      </w:r>
    </w:p>
    <w:p w14:paraId="21357D1B" w14:textId="5802DA8F" w:rsidR="00641BCA" w:rsidRPr="00641BCA" w:rsidRDefault="00641BCA" w:rsidP="00641BCA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Permite eliminar </w:t>
      </w:r>
      <w:r w:rsidR="003D759E">
        <w:rPr>
          <w:rFonts w:ascii="Calibri" w:hAnsi="Calibri" w:cs="Calibri"/>
        </w:rPr>
        <w:t xml:space="preserve">el </w:t>
      </w:r>
      <w:r w:rsidR="003D759E">
        <w:t>técnico</w:t>
      </w:r>
      <w:r w:rsidR="003D759E" w:rsidRPr="00641BCA">
        <w:rPr>
          <w:rFonts w:ascii="Calibri" w:hAnsi="Calibri" w:cs="Calibri"/>
        </w:rPr>
        <w:t xml:space="preserve"> seleccionado previamente</w:t>
      </w:r>
      <w:r w:rsidRPr="00641BCA">
        <w:rPr>
          <w:rFonts w:ascii="Calibri" w:hAnsi="Calibri" w:cs="Calibri"/>
        </w:rPr>
        <w:t>.</w:t>
      </w:r>
    </w:p>
    <w:p w14:paraId="1C0D29C9" w14:textId="77777777" w:rsidR="00641BCA" w:rsidRDefault="00641BCA" w:rsidP="00641BCA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Solicita confirmación antes de proceder a la eliminación.</w:t>
      </w:r>
    </w:p>
    <w:p w14:paraId="51634A76" w14:textId="77777777" w:rsidR="00641BCA" w:rsidRPr="00D042AF" w:rsidRDefault="00641BCA" w:rsidP="00D042AF">
      <w:pPr>
        <w:pStyle w:val="Prrafodelista"/>
        <w:numPr>
          <w:ilvl w:val="1"/>
          <w:numId w:val="238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D042AF">
        <w:rPr>
          <w:rFonts w:ascii="Calibri" w:hAnsi="Calibri" w:cs="Calibri"/>
          <w:b/>
          <w:bCs/>
        </w:rPr>
        <w:t>Visualización:</w:t>
      </w:r>
    </w:p>
    <w:p w14:paraId="692C84DB" w14:textId="58F93C35" w:rsidR="00641BCA" w:rsidRPr="00641BCA" w:rsidRDefault="00641BCA" w:rsidP="00641BCA">
      <w:pPr>
        <w:pStyle w:val="Prrafodelista"/>
        <w:numPr>
          <w:ilvl w:val="1"/>
          <w:numId w:val="236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Muestra la información de los </w:t>
      </w:r>
      <w:r w:rsidR="003D759E">
        <w:t>técnico</w:t>
      </w:r>
      <w:r w:rsidR="003D759E">
        <w:t>s</w:t>
      </w:r>
      <w:r w:rsidR="003D759E" w:rsidRPr="006362C4">
        <w:t xml:space="preserve"> </w:t>
      </w:r>
      <w:r w:rsidRPr="00641BCA">
        <w:rPr>
          <w:rFonts w:ascii="Calibri" w:hAnsi="Calibri" w:cs="Calibri"/>
        </w:rPr>
        <w:t>en una tabla interactiva.</w:t>
      </w:r>
    </w:p>
    <w:p w14:paraId="14277A7F" w14:textId="01DA0A41" w:rsidR="00641BCA" w:rsidRPr="009D5D1E" w:rsidRDefault="00641BCA" w:rsidP="00641BCA">
      <w:pPr>
        <w:pStyle w:val="Ttulo3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37" w:name="_Toc187523745"/>
      <w:r w:rsidRPr="009D5D1E">
        <w:rPr>
          <w:rFonts w:ascii="Calibri" w:hAnsi="Calibri" w:cs="Calibri"/>
          <w:color w:val="000000" w:themeColor="text1"/>
          <w:sz w:val="24"/>
          <w:szCs w:val="24"/>
        </w:rPr>
        <w:t>Instrucciones para registrar, editar y eliminar u</w:t>
      </w:r>
      <w:r w:rsidR="00D042AF">
        <w:rPr>
          <w:rFonts w:ascii="Calibri" w:hAnsi="Calibri" w:cs="Calibri"/>
          <w:color w:val="000000" w:themeColor="text1"/>
          <w:sz w:val="24"/>
          <w:szCs w:val="24"/>
        </w:rPr>
        <w:t>n producto</w:t>
      </w:r>
      <w:bookmarkEnd w:id="37"/>
    </w:p>
    <w:p w14:paraId="4993128F" w14:textId="77777777" w:rsidR="00641BCA" w:rsidRDefault="00641BCA" w:rsidP="00641BCA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</w:p>
    <w:p w14:paraId="2A3BC92C" w14:textId="77777777" w:rsidR="00641BCA" w:rsidRDefault="00641BCA" w:rsidP="00641BCA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52A172ED" w14:textId="63A7B561" w:rsidR="00641BCA" w:rsidRPr="0065367D" w:rsidRDefault="00641BCA" w:rsidP="00641BCA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 xml:space="preserve">Para registrar un nuevo </w:t>
      </w:r>
      <w:r w:rsidR="003D759E">
        <w:t>técnico</w:t>
      </w:r>
      <w:r w:rsidRPr="0065367D">
        <w:rPr>
          <w:rFonts w:ascii="Calibri" w:hAnsi="Calibri" w:cs="Calibri"/>
        </w:rPr>
        <w:t>:</w:t>
      </w:r>
    </w:p>
    <w:p w14:paraId="16C2D50D" w14:textId="77777777" w:rsidR="00641BCA" w:rsidRPr="00D042AF" w:rsidRDefault="00641BCA" w:rsidP="00D042AF">
      <w:pPr>
        <w:pStyle w:val="Prrafodelista"/>
        <w:numPr>
          <w:ilvl w:val="0"/>
          <w:numId w:val="24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042AF">
        <w:rPr>
          <w:rFonts w:ascii="Calibri" w:hAnsi="Calibri" w:cs="Calibri"/>
        </w:rPr>
        <w:t>Complete todos los campos obligatorios:</w:t>
      </w:r>
    </w:p>
    <w:p w14:paraId="4F558B40" w14:textId="7476062E" w:rsidR="00D042AF" w:rsidRPr="00D042AF" w:rsidRDefault="003D759E" w:rsidP="00D042AF">
      <w:pPr>
        <w:pStyle w:val="Prrafodelista"/>
        <w:numPr>
          <w:ilvl w:val="0"/>
          <w:numId w:val="242"/>
        </w:numPr>
        <w:rPr>
          <w:rFonts w:ascii="Calibri" w:hAnsi="Calibri" w:cs="Calibri"/>
        </w:rPr>
      </w:pPr>
      <w:r>
        <w:rPr>
          <w:rFonts w:ascii="Calibri" w:hAnsi="Calibri" w:cs="Calibri"/>
        </w:rPr>
        <w:t>Cedula</w:t>
      </w:r>
    </w:p>
    <w:p w14:paraId="1FCBF509" w14:textId="48688892" w:rsidR="00D042AF" w:rsidRDefault="003D759E" w:rsidP="00D042AF">
      <w:pPr>
        <w:pStyle w:val="Prrafodelista"/>
        <w:numPr>
          <w:ilvl w:val="0"/>
          <w:numId w:val="242"/>
        </w:numPr>
        <w:rPr>
          <w:rFonts w:ascii="Calibri" w:hAnsi="Calibri" w:cs="Calibri"/>
        </w:rPr>
      </w:pPr>
      <w:r>
        <w:rPr>
          <w:rFonts w:ascii="Calibri" w:hAnsi="Calibri" w:cs="Calibri"/>
        </w:rPr>
        <w:t>Nombre</w:t>
      </w:r>
    </w:p>
    <w:p w14:paraId="2F75A5C6" w14:textId="4A3ED0BC" w:rsidR="002F11AF" w:rsidRPr="002F11AF" w:rsidRDefault="003D759E" w:rsidP="002F11AF">
      <w:pPr>
        <w:pStyle w:val="Prrafodelista"/>
        <w:numPr>
          <w:ilvl w:val="0"/>
          <w:numId w:val="242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</w:t>
      </w:r>
    </w:p>
    <w:p w14:paraId="6E842B7D" w14:textId="22DCCF0F" w:rsidR="00D042AF" w:rsidRPr="00D042AF" w:rsidRDefault="003D759E" w:rsidP="00D042AF">
      <w:pPr>
        <w:pStyle w:val="Prrafodelista"/>
        <w:numPr>
          <w:ilvl w:val="0"/>
          <w:numId w:val="242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</w:t>
      </w:r>
    </w:p>
    <w:p w14:paraId="5F8556B7" w14:textId="2136E442" w:rsidR="00D042AF" w:rsidRPr="00D042AF" w:rsidRDefault="003D759E" w:rsidP="00D042AF">
      <w:pPr>
        <w:pStyle w:val="Prrafodelista"/>
        <w:numPr>
          <w:ilvl w:val="0"/>
          <w:numId w:val="242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</w:t>
      </w:r>
    </w:p>
    <w:p w14:paraId="6A2AE9B6" w14:textId="77777777" w:rsidR="00641BCA" w:rsidRPr="0065367D" w:rsidRDefault="00641BCA" w:rsidP="00641BCA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0B54D9A4" w14:textId="65C13EDB" w:rsidR="00641BCA" w:rsidRPr="00D042AF" w:rsidRDefault="00641BCA" w:rsidP="00D042AF">
      <w:pPr>
        <w:pStyle w:val="Prrafodelista"/>
        <w:numPr>
          <w:ilvl w:val="0"/>
          <w:numId w:val="241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042AF">
        <w:rPr>
          <w:rFonts w:ascii="Calibri" w:hAnsi="Calibri" w:cs="Calibri"/>
        </w:rPr>
        <w:t>Haga clic en el botón "</w:t>
      </w:r>
      <w:r w:rsidR="003D759E">
        <w:rPr>
          <w:rFonts w:ascii="Calibri" w:hAnsi="Calibri" w:cs="Calibri"/>
        </w:rPr>
        <w:t>Guardar</w:t>
      </w:r>
      <w:r w:rsidRPr="00D042AF">
        <w:rPr>
          <w:rFonts w:ascii="Calibri" w:hAnsi="Calibri" w:cs="Calibri"/>
        </w:rPr>
        <w:t>".</w:t>
      </w:r>
    </w:p>
    <w:p w14:paraId="512E18FB" w14:textId="77777777" w:rsidR="00641BCA" w:rsidRDefault="00641BCA" w:rsidP="00641BCA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2F955817" w14:textId="175E0CC6" w:rsidR="003D759E" w:rsidRPr="00D042AF" w:rsidRDefault="003D759E" w:rsidP="003D759E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  <w:r>
        <w:rPr>
          <w:rFonts w:ascii="Calibri" w:hAnsi="Calibri" w:cs="Calibri"/>
        </w:rPr>
        <w:t>Cedula</w:t>
      </w:r>
      <w:r>
        <w:rPr>
          <w:rFonts w:ascii="Calibri" w:hAnsi="Calibri" w:cs="Calibri"/>
        </w:rPr>
        <w:t>: 0980652545</w:t>
      </w:r>
    </w:p>
    <w:p w14:paraId="0F614A1E" w14:textId="1145F9E0" w:rsidR="003D759E" w:rsidRDefault="003D759E" w:rsidP="003D759E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  <w:r>
        <w:rPr>
          <w:rFonts w:ascii="Calibri" w:hAnsi="Calibri" w:cs="Calibri"/>
        </w:rPr>
        <w:t>Nombre</w:t>
      </w:r>
      <w:r>
        <w:rPr>
          <w:rFonts w:ascii="Calibri" w:hAnsi="Calibri" w:cs="Calibri"/>
        </w:rPr>
        <w:t>: Amanda</w:t>
      </w:r>
    </w:p>
    <w:p w14:paraId="2265199F" w14:textId="4287BF55" w:rsidR="003D759E" w:rsidRPr="002F11AF" w:rsidRDefault="003D759E" w:rsidP="003D759E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</w:t>
      </w:r>
      <w:r>
        <w:rPr>
          <w:rFonts w:ascii="Calibri" w:hAnsi="Calibri" w:cs="Calibri"/>
        </w:rPr>
        <w:t>: Bugos</w:t>
      </w:r>
    </w:p>
    <w:p w14:paraId="1B94AF7F" w14:textId="51616613" w:rsidR="003D759E" w:rsidRPr="00D042AF" w:rsidRDefault="003D759E" w:rsidP="003D759E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</w:t>
      </w:r>
      <w:r>
        <w:rPr>
          <w:rFonts w:ascii="Calibri" w:hAnsi="Calibri" w:cs="Calibri"/>
        </w:rPr>
        <w:t>: 0984253562</w:t>
      </w:r>
    </w:p>
    <w:p w14:paraId="321D6099" w14:textId="08128A8C" w:rsidR="003D759E" w:rsidRPr="00D042AF" w:rsidRDefault="003D759E" w:rsidP="003D759E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</w:t>
      </w:r>
      <w:r>
        <w:rPr>
          <w:rFonts w:ascii="Calibri" w:hAnsi="Calibri" w:cs="Calibri"/>
        </w:rPr>
        <w:t>: En telefono Android</w:t>
      </w:r>
    </w:p>
    <w:p w14:paraId="04AB02C1" w14:textId="77777777" w:rsidR="003D759E" w:rsidRPr="00D042AF" w:rsidRDefault="003D759E" w:rsidP="00D042AF">
      <w:pPr>
        <w:pStyle w:val="Prrafodelista"/>
        <w:numPr>
          <w:ilvl w:val="0"/>
          <w:numId w:val="243"/>
        </w:numPr>
        <w:rPr>
          <w:rFonts w:ascii="Calibri" w:hAnsi="Calibri" w:cs="Calibri"/>
        </w:rPr>
      </w:pPr>
    </w:p>
    <w:p w14:paraId="392FC9DD" w14:textId="77777777" w:rsidR="00D042AF" w:rsidRPr="0065367D" w:rsidRDefault="00D042AF" w:rsidP="00641BCA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</w:p>
    <w:p w14:paraId="15125F48" w14:textId="19EED9D3" w:rsidR="00641BCA" w:rsidRPr="003D759E" w:rsidRDefault="00641BCA" w:rsidP="00641BCA">
      <w:pPr>
        <w:tabs>
          <w:tab w:val="left" w:pos="2388"/>
        </w:tabs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3D759E" w:rsidRPr="003D759E">
        <w:rPr>
          <w:rFonts w:ascii="Arial" w:hAnsi="Arial" w:cs="Arial"/>
          <w:color w:val="155724"/>
          <w:lang w:val="es-ES" w:eastAsia="es-ES"/>
        </w:rPr>
        <w:t xml:space="preserve"> </w:t>
      </w:r>
      <w:r w:rsidR="003D759E" w:rsidRPr="003D759E">
        <w:rPr>
          <w:rFonts w:ascii="Calibri" w:hAnsi="Calibri" w:cs="Calibri"/>
          <w:lang w:val="es-ES"/>
        </w:rPr>
        <w:t>Técnico</w:t>
      </w:r>
      <w:r w:rsidR="003D759E" w:rsidRPr="003D759E">
        <w:rPr>
          <w:rFonts w:ascii="Calibri" w:hAnsi="Calibri" w:cs="Calibri"/>
          <w:lang w:val="es-ES"/>
        </w:rPr>
        <w:t xml:space="preserve"> Guardado correctamente</w:t>
      </w:r>
      <w:r w:rsidRPr="00B97114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".</w:t>
      </w:r>
    </w:p>
    <w:p w14:paraId="7CDE1AB4" w14:textId="77777777" w:rsidR="00641BCA" w:rsidRDefault="00641BCA" w:rsidP="00641BCA">
      <w:pPr>
        <w:rPr>
          <w:rFonts w:ascii="Calibri" w:hAnsi="Calibri" w:cs="Calibri"/>
        </w:rPr>
      </w:pPr>
    </w:p>
    <w:p w14:paraId="6FB36B84" w14:textId="77777777" w:rsidR="00641BCA" w:rsidRDefault="00641BCA" w:rsidP="00641B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>Error al registrar (campos incompletos)</w:t>
      </w:r>
    </w:p>
    <w:p w14:paraId="5130982B" w14:textId="77777777" w:rsidR="00641BCA" w:rsidRDefault="00641BCA" w:rsidP="00641BCA">
      <w:pPr>
        <w:jc w:val="both"/>
        <w:rPr>
          <w:rFonts w:ascii="Calibri" w:hAnsi="Calibri" w:cs="Calibri"/>
          <w:b/>
          <w:bCs/>
        </w:rPr>
      </w:pPr>
    </w:p>
    <w:p w14:paraId="504A9524" w14:textId="77777777" w:rsidR="00641BCA" w:rsidRDefault="00641BCA" w:rsidP="00641BCA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58487904" w14:textId="53EF0260" w:rsidR="00641BCA" w:rsidRDefault="00641BCA" w:rsidP="00641BC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registrar un </w:t>
      </w:r>
      <w:r w:rsidR="003D759E" w:rsidRPr="003D759E">
        <w:rPr>
          <w:rFonts w:ascii="Calibri" w:hAnsi="Calibri" w:cs="Calibri"/>
          <w:lang w:val="es-ES"/>
        </w:rPr>
        <w:t xml:space="preserve">Técnico </w:t>
      </w:r>
      <w:r w:rsidRPr="00317ADC">
        <w:rPr>
          <w:rFonts w:ascii="Calibri" w:hAnsi="Calibri" w:cs="Calibri"/>
        </w:rPr>
        <w:t>con campos vacíos.</w:t>
      </w:r>
    </w:p>
    <w:p w14:paraId="6F5780B7" w14:textId="77777777" w:rsidR="00641BCA" w:rsidRDefault="00641BCA" w:rsidP="00641BCA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0AF1ECC3" w14:textId="380FA690" w:rsidR="00641BCA" w:rsidRPr="00B84A0E" w:rsidRDefault="00641BCA" w:rsidP="00B84A0E">
      <w:pPr>
        <w:pStyle w:val="Prrafodelista"/>
        <w:numPr>
          <w:ilvl w:val="0"/>
          <w:numId w:val="24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84A0E">
        <w:rPr>
          <w:rFonts w:ascii="Calibri" w:hAnsi="Calibri" w:cs="Calibri"/>
        </w:rPr>
        <w:t xml:space="preserve">Complete todos los campos menos el campo de </w:t>
      </w:r>
      <w:r w:rsidR="003D759E">
        <w:rPr>
          <w:rFonts w:ascii="Calibri" w:hAnsi="Calibri" w:cs="Calibri"/>
        </w:rPr>
        <w:t>Cedula</w:t>
      </w:r>
      <w:r w:rsidRPr="00B84A0E">
        <w:rPr>
          <w:rFonts w:ascii="Calibri" w:hAnsi="Calibri" w:cs="Calibri"/>
        </w:rPr>
        <w:t>:</w:t>
      </w:r>
    </w:p>
    <w:p w14:paraId="27C516EA" w14:textId="4B75A586" w:rsidR="003D759E" w:rsidRPr="00D042AF" w:rsidRDefault="003D759E" w:rsidP="003D759E">
      <w:pPr>
        <w:pStyle w:val="Prrafodelista"/>
        <w:numPr>
          <w:ilvl w:val="0"/>
          <w:numId w:val="245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Cedula: </w:t>
      </w:r>
    </w:p>
    <w:p w14:paraId="4F0CD67D" w14:textId="77777777" w:rsidR="003D759E" w:rsidRDefault="003D759E" w:rsidP="003D759E">
      <w:pPr>
        <w:pStyle w:val="Prrafodelista"/>
        <w:numPr>
          <w:ilvl w:val="0"/>
          <w:numId w:val="245"/>
        </w:numPr>
        <w:rPr>
          <w:rFonts w:ascii="Calibri" w:hAnsi="Calibri" w:cs="Calibri"/>
        </w:rPr>
      </w:pPr>
      <w:r>
        <w:rPr>
          <w:rFonts w:ascii="Calibri" w:hAnsi="Calibri" w:cs="Calibri"/>
        </w:rPr>
        <w:t>Nombre: Amanda</w:t>
      </w:r>
    </w:p>
    <w:p w14:paraId="3A8D5E30" w14:textId="77777777" w:rsidR="003D759E" w:rsidRPr="002F11AF" w:rsidRDefault="003D759E" w:rsidP="003D759E">
      <w:pPr>
        <w:pStyle w:val="Prrafodelista"/>
        <w:numPr>
          <w:ilvl w:val="0"/>
          <w:numId w:val="245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Apellido: Bugos</w:t>
      </w:r>
    </w:p>
    <w:p w14:paraId="5C633D0A" w14:textId="77777777" w:rsidR="003D759E" w:rsidRPr="00D042AF" w:rsidRDefault="003D759E" w:rsidP="003D759E">
      <w:pPr>
        <w:pStyle w:val="Prrafodelista"/>
        <w:numPr>
          <w:ilvl w:val="0"/>
          <w:numId w:val="245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Telefono: 0984253562</w:t>
      </w:r>
    </w:p>
    <w:p w14:paraId="66298E29" w14:textId="77777777" w:rsidR="003D759E" w:rsidRPr="00D042AF" w:rsidRDefault="003D759E" w:rsidP="003D759E">
      <w:pPr>
        <w:pStyle w:val="Prrafodelista"/>
        <w:numPr>
          <w:ilvl w:val="0"/>
          <w:numId w:val="245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Especialidad: En telefono Android</w:t>
      </w:r>
    </w:p>
    <w:p w14:paraId="6176DB39" w14:textId="77777777" w:rsidR="003D759E" w:rsidRPr="00D042AF" w:rsidRDefault="003D759E" w:rsidP="003D759E">
      <w:pPr>
        <w:pStyle w:val="Prrafodelista"/>
        <w:ind w:left="1068"/>
        <w:rPr>
          <w:rFonts w:ascii="Calibri" w:hAnsi="Calibri" w:cs="Calibri"/>
        </w:rPr>
      </w:pPr>
    </w:p>
    <w:p w14:paraId="28A01FCA" w14:textId="77777777" w:rsidR="00641BCA" w:rsidRDefault="00641BCA" w:rsidP="00641BCA">
      <w:pPr>
        <w:pStyle w:val="Prrafodelista"/>
        <w:ind w:left="1428"/>
        <w:jc w:val="both"/>
        <w:rPr>
          <w:rFonts w:ascii="Calibri" w:hAnsi="Calibri" w:cs="Calibri"/>
        </w:rPr>
      </w:pPr>
    </w:p>
    <w:p w14:paraId="21F044A1" w14:textId="67352CE9" w:rsidR="00641BCA" w:rsidRPr="00B84A0E" w:rsidRDefault="00641BCA" w:rsidP="00B84A0E">
      <w:pPr>
        <w:pStyle w:val="Prrafodelista"/>
        <w:numPr>
          <w:ilvl w:val="0"/>
          <w:numId w:val="24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84A0E">
        <w:rPr>
          <w:rFonts w:ascii="Calibri" w:hAnsi="Calibri" w:cs="Calibri"/>
        </w:rPr>
        <w:t>Haga clic en el botón "</w:t>
      </w:r>
      <w:r w:rsidR="003D759E">
        <w:rPr>
          <w:rFonts w:ascii="Calibri" w:hAnsi="Calibri" w:cs="Calibri"/>
        </w:rPr>
        <w:t>Guardar</w:t>
      </w:r>
      <w:r w:rsidRPr="00B84A0E">
        <w:rPr>
          <w:rFonts w:ascii="Calibri" w:hAnsi="Calibri" w:cs="Calibri"/>
        </w:rPr>
        <w:t>".</w:t>
      </w:r>
    </w:p>
    <w:p w14:paraId="19858977" w14:textId="712BEC9E" w:rsidR="00641BCA" w:rsidRDefault="00641BCA" w:rsidP="00641BC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3D759E"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32F75DD1" w14:textId="77777777" w:rsidR="00641BCA" w:rsidRDefault="00641BCA" w:rsidP="00641BCA">
      <w:pPr>
        <w:jc w:val="both"/>
        <w:rPr>
          <w:rFonts w:ascii="Calibri" w:hAnsi="Calibri" w:cs="Calibri"/>
        </w:rPr>
      </w:pPr>
    </w:p>
    <w:p w14:paraId="56D6EE9F" w14:textId="77777777" w:rsidR="00641BCA" w:rsidRDefault="00641BCA" w:rsidP="00641BCA">
      <w:pPr>
        <w:jc w:val="both"/>
        <w:rPr>
          <w:rFonts w:ascii="Calibri" w:hAnsi="Calibri" w:cs="Calibri"/>
        </w:rPr>
      </w:pPr>
    </w:p>
    <w:p w14:paraId="6660850A" w14:textId="1055ECC6" w:rsidR="00641BCA" w:rsidRDefault="00641BCA" w:rsidP="00641BCA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</w:t>
      </w:r>
      <w:r w:rsidR="00DC1FB3"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 xml:space="preserve">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"Nombre")</w:t>
      </w:r>
    </w:p>
    <w:p w14:paraId="1FDCBBC8" w14:textId="77777777" w:rsidR="00641BCA" w:rsidRDefault="00641BCA" w:rsidP="00641BCA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721CB7C0" w14:textId="211C85E4" w:rsidR="00641BCA" w:rsidRDefault="00641BCA" w:rsidP="00641BCA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52C2479F" w14:textId="77777777" w:rsidR="00641BCA" w:rsidRDefault="00641BCA" w:rsidP="00641BCA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024276CE" w14:textId="77777777" w:rsidR="00641BCA" w:rsidRPr="00DC1FB3" w:rsidRDefault="00641BCA" w:rsidP="00DC1FB3">
      <w:pPr>
        <w:pStyle w:val="Prrafodelista"/>
        <w:numPr>
          <w:ilvl w:val="0"/>
          <w:numId w:val="24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C1FB3">
        <w:rPr>
          <w:rFonts w:ascii="Calibri" w:hAnsi="Calibri" w:cs="Calibri"/>
        </w:rPr>
        <w:t>Complete todos los campos:</w:t>
      </w:r>
    </w:p>
    <w:p w14:paraId="3BC11A62" w14:textId="6F7ED41C" w:rsidR="003D759E" w:rsidRPr="00D042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Cedula: </w:t>
      </w:r>
      <w:r>
        <w:rPr>
          <w:rFonts w:ascii="Calibri" w:hAnsi="Calibri" w:cs="Calibri"/>
        </w:rPr>
        <w:t>0952152125</w:t>
      </w:r>
    </w:p>
    <w:p w14:paraId="7A1E07BA" w14:textId="6F9C34DF" w:rsidR="003D759E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Nombre: </w:t>
      </w:r>
    </w:p>
    <w:p w14:paraId="6D1B5A83" w14:textId="77777777" w:rsidR="003D759E" w:rsidRPr="002F11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Apellido: Bugos</w:t>
      </w:r>
    </w:p>
    <w:p w14:paraId="4D6C3BD1" w14:textId="77777777" w:rsidR="003D759E" w:rsidRPr="00D042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Telefono: 0984253562</w:t>
      </w:r>
    </w:p>
    <w:p w14:paraId="331EB2E0" w14:textId="45B26CFE" w:rsidR="003D759E" w:rsidRPr="003D759E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Especialidad: En telefono Android</w:t>
      </w:r>
    </w:p>
    <w:p w14:paraId="30E219E7" w14:textId="77777777" w:rsidR="00641BCA" w:rsidRDefault="00641BCA" w:rsidP="00641BCA">
      <w:pPr>
        <w:pStyle w:val="Prrafodelista"/>
        <w:ind w:left="1428"/>
        <w:jc w:val="both"/>
        <w:rPr>
          <w:rFonts w:ascii="Calibri" w:hAnsi="Calibri" w:cs="Calibri"/>
        </w:rPr>
      </w:pPr>
    </w:p>
    <w:p w14:paraId="6D088809" w14:textId="56DEE84B" w:rsidR="00641BCA" w:rsidRPr="00DC1FB3" w:rsidRDefault="00641BCA" w:rsidP="00DC1FB3">
      <w:pPr>
        <w:pStyle w:val="Prrafodelista"/>
        <w:numPr>
          <w:ilvl w:val="0"/>
          <w:numId w:val="24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C1FB3">
        <w:rPr>
          <w:rFonts w:ascii="Calibri" w:hAnsi="Calibri" w:cs="Calibri"/>
        </w:rPr>
        <w:t>Haga clic en el botón "</w:t>
      </w:r>
      <w:r w:rsidR="003D759E">
        <w:rPr>
          <w:rFonts w:ascii="Calibri" w:hAnsi="Calibri" w:cs="Calibri"/>
        </w:rPr>
        <w:t>Guardar</w:t>
      </w:r>
      <w:r w:rsidRPr="00DC1FB3">
        <w:rPr>
          <w:rFonts w:ascii="Calibri" w:hAnsi="Calibri" w:cs="Calibri"/>
        </w:rPr>
        <w:t>".</w:t>
      </w:r>
    </w:p>
    <w:p w14:paraId="7B57A84B" w14:textId="58038F10" w:rsidR="00641BCA" w:rsidRDefault="00641BCA" w:rsidP="00641BC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3D759E">
        <w:rPr>
          <w:rFonts w:ascii="Calibri" w:hAnsi="Calibri" w:cs="Calibri"/>
        </w:rPr>
        <w:t>Utiliza un formato que coincida con el solicitado</w:t>
      </w:r>
      <w:r w:rsidRPr="00733A3E">
        <w:rPr>
          <w:rFonts w:ascii="Calibri" w:hAnsi="Calibri" w:cs="Calibri"/>
        </w:rPr>
        <w:t>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6CE03C28" w14:textId="77777777" w:rsidR="00641BCA" w:rsidRDefault="00641BCA" w:rsidP="00641BCA">
      <w:pPr>
        <w:jc w:val="both"/>
        <w:rPr>
          <w:rFonts w:ascii="Calibri" w:hAnsi="Calibri" w:cs="Calibri"/>
        </w:rPr>
      </w:pPr>
    </w:p>
    <w:p w14:paraId="2948FA42" w14:textId="77777777" w:rsidR="00641BCA" w:rsidRPr="0065367D" w:rsidRDefault="00641BCA" w:rsidP="00641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367D">
        <w:rPr>
          <w:rFonts w:ascii="Calibri" w:hAnsi="Calibri" w:cs="Calibri"/>
          <w:b/>
          <w:bCs/>
        </w:rPr>
        <w:t>dición correcta</w:t>
      </w:r>
    </w:p>
    <w:p w14:paraId="6FB57A62" w14:textId="371459CD" w:rsidR="00641BCA" w:rsidRPr="0065367D" w:rsidRDefault="00641BCA" w:rsidP="00641BCA">
      <w:pPr>
        <w:rPr>
          <w:rFonts w:ascii="Calibri" w:hAnsi="Calibri" w:cs="Calibri"/>
        </w:rPr>
      </w:pPr>
      <w:r w:rsidRPr="0065367D">
        <w:rPr>
          <w:rFonts w:ascii="Calibri" w:hAnsi="Calibri" w:cs="Calibri"/>
        </w:rPr>
        <w:t xml:space="preserve">Para editar un </w:t>
      </w:r>
      <w:r w:rsidR="003D759E" w:rsidRPr="003D759E">
        <w:rPr>
          <w:rFonts w:ascii="Calibri" w:hAnsi="Calibri" w:cs="Calibri"/>
          <w:lang w:val="es-ES"/>
        </w:rPr>
        <w:t xml:space="preserve">Técnico </w:t>
      </w:r>
      <w:r w:rsidRPr="0065367D">
        <w:rPr>
          <w:rFonts w:ascii="Calibri" w:hAnsi="Calibri" w:cs="Calibri"/>
        </w:rPr>
        <w:t>existente:</w:t>
      </w:r>
    </w:p>
    <w:p w14:paraId="2024FB96" w14:textId="35F7E41F" w:rsidR="00641BCA" w:rsidRPr="00AA70DD" w:rsidRDefault="00641BCA" w:rsidP="00DC1FB3">
      <w:pPr>
        <w:pStyle w:val="Prrafodelista"/>
        <w:numPr>
          <w:ilvl w:val="0"/>
          <w:numId w:val="248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 xml:space="preserve">Seleccione el </w:t>
      </w:r>
      <w:r w:rsidR="003D759E" w:rsidRPr="003D759E">
        <w:rPr>
          <w:rFonts w:ascii="Calibri" w:hAnsi="Calibri" w:cs="Calibri"/>
          <w:lang w:val="es-ES"/>
        </w:rPr>
        <w:t xml:space="preserve">Técnico </w:t>
      </w:r>
      <w:r w:rsidRPr="00AA70DD">
        <w:rPr>
          <w:rFonts w:ascii="Calibri" w:hAnsi="Calibri" w:cs="Calibri"/>
        </w:rPr>
        <w:t xml:space="preserve">en la tabla haciendo clic en el ícono de </w:t>
      </w:r>
      <w:r w:rsidR="003D759E">
        <w:rPr>
          <w:rFonts w:ascii="Calibri" w:hAnsi="Calibri" w:cs="Calibri"/>
        </w:rPr>
        <w:t>bolígrafo</w:t>
      </w:r>
      <w:r w:rsidRPr="00AA70DD">
        <w:rPr>
          <w:rFonts w:ascii="Calibri" w:hAnsi="Calibri" w:cs="Calibri"/>
        </w:rPr>
        <w:t>.</w:t>
      </w:r>
    </w:p>
    <w:p w14:paraId="45D4783E" w14:textId="77777777" w:rsidR="00641BCA" w:rsidRPr="00AA70DD" w:rsidRDefault="00641BCA" w:rsidP="00DC1FB3">
      <w:pPr>
        <w:pStyle w:val="Prrafodelista"/>
        <w:numPr>
          <w:ilvl w:val="0"/>
          <w:numId w:val="248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Modifique los campos necesarios.</w:t>
      </w:r>
    </w:p>
    <w:p w14:paraId="0315B8B2" w14:textId="3C9656B9" w:rsidR="00641BCA" w:rsidRPr="00AA70DD" w:rsidRDefault="00641BCA" w:rsidP="00DC1FB3">
      <w:pPr>
        <w:pStyle w:val="Prrafodelista"/>
        <w:numPr>
          <w:ilvl w:val="0"/>
          <w:numId w:val="248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Haga clic en el botón "</w:t>
      </w:r>
      <w:r w:rsidR="003D759E">
        <w:rPr>
          <w:rFonts w:ascii="Calibri" w:hAnsi="Calibri" w:cs="Calibri"/>
        </w:rPr>
        <w:t>Guardar</w:t>
      </w:r>
      <w:r w:rsidRPr="00AA70DD">
        <w:rPr>
          <w:rFonts w:ascii="Calibri" w:hAnsi="Calibri" w:cs="Calibri"/>
        </w:rPr>
        <w:t>".</w:t>
      </w:r>
    </w:p>
    <w:p w14:paraId="735B33CB" w14:textId="77777777" w:rsidR="00641BCA" w:rsidRDefault="00641BCA" w:rsidP="00641BCA">
      <w:pPr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56155375" w14:textId="77777777" w:rsidR="003D759E" w:rsidRPr="00D042AF" w:rsidRDefault="003D759E" w:rsidP="003D759E">
      <w:pPr>
        <w:pStyle w:val="Prrafodelista"/>
        <w:numPr>
          <w:ilvl w:val="0"/>
          <w:numId w:val="249"/>
        </w:numPr>
        <w:rPr>
          <w:rFonts w:ascii="Calibri" w:hAnsi="Calibri" w:cs="Calibri"/>
        </w:rPr>
      </w:pPr>
      <w:r>
        <w:rPr>
          <w:rFonts w:ascii="Calibri" w:hAnsi="Calibri" w:cs="Calibri"/>
        </w:rPr>
        <w:t>Cedula: 0952152125</w:t>
      </w:r>
    </w:p>
    <w:p w14:paraId="0B2F8633" w14:textId="30978C0A" w:rsidR="003D759E" w:rsidRDefault="003D759E" w:rsidP="003D759E">
      <w:pPr>
        <w:pStyle w:val="Prrafodelista"/>
        <w:numPr>
          <w:ilvl w:val="0"/>
          <w:numId w:val="249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Nombre: </w:t>
      </w:r>
      <w:r>
        <w:rPr>
          <w:rFonts w:ascii="Calibri" w:hAnsi="Calibri" w:cs="Calibri"/>
        </w:rPr>
        <w:t>Amanda</w:t>
      </w:r>
    </w:p>
    <w:p w14:paraId="393C0C13" w14:textId="77777777" w:rsidR="003D759E" w:rsidRPr="002F11AF" w:rsidRDefault="003D759E" w:rsidP="003D759E">
      <w:pPr>
        <w:pStyle w:val="Prrafodelista"/>
        <w:numPr>
          <w:ilvl w:val="0"/>
          <w:numId w:val="249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Apellido: Bugos</w:t>
      </w:r>
    </w:p>
    <w:p w14:paraId="4FA7FB8F" w14:textId="77777777" w:rsidR="003D759E" w:rsidRPr="00D042AF" w:rsidRDefault="003D759E" w:rsidP="003D759E">
      <w:pPr>
        <w:pStyle w:val="Prrafodelista"/>
        <w:numPr>
          <w:ilvl w:val="0"/>
          <w:numId w:val="249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Telefono: 0984253562</w:t>
      </w:r>
    </w:p>
    <w:p w14:paraId="7A6A81CD" w14:textId="77777777" w:rsidR="003D759E" w:rsidRPr="003D759E" w:rsidRDefault="003D759E" w:rsidP="003D759E">
      <w:pPr>
        <w:pStyle w:val="Prrafodelista"/>
        <w:numPr>
          <w:ilvl w:val="0"/>
          <w:numId w:val="249"/>
        </w:numP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Especialidad: En telefono Android</w:t>
      </w:r>
    </w:p>
    <w:p w14:paraId="21F1D8C2" w14:textId="77777777" w:rsidR="003D759E" w:rsidRPr="00DC1FB3" w:rsidRDefault="003D759E" w:rsidP="003D759E">
      <w:pPr>
        <w:pStyle w:val="Prrafodelista"/>
        <w:ind w:left="1440"/>
        <w:rPr>
          <w:rFonts w:ascii="Calibri" w:hAnsi="Calibri" w:cs="Calibri"/>
        </w:rPr>
      </w:pPr>
    </w:p>
    <w:p w14:paraId="7C1B7169" w14:textId="77777777" w:rsidR="00DC1FB3" w:rsidRPr="0065367D" w:rsidRDefault="00DC1FB3" w:rsidP="00641BCA">
      <w:pPr>
        <w:rPr>
          <w:rFonts w:ascii="Calibri" w:hAnsi="Calibri" w:cs="Calibri"/>
          <w:b/>
          <w:bCs/>
        </w:rPr>
      </w:pPr>
    </w:p>
    <w:p w14:paraId="7EDC5873" w14:textId="5A8EFA05" w:rsidR="00641BCA" w:rsidRPr="003D759E" w:rsidRDefault="00641BCA" w:rsidP="00641BCA">
      <w:pPr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FA5BE7">
        <w:rPr>
          <w:rFonts w:ascii="Calibri" w:hAnsi="Calibri" w:cs="Calibri"/>
        </w:rPr>
        <w:t>"</w:t>
      </w:r>
      <w:r w:rsidR="003D759E" w:rsidRPr="003D759E">
        <w:rPr>
          <w:rFonts w:ascii="Arial" w:hAnsi="Arial" w:cs="Arial"/>
          <w:color w:val="004085"/>
          <w:lang w:val="es-ES" w:eastAsia="es-ES"/>
        </w:rPr>
        <w:t xml:space="preserve"> </w:t>
      </w:r>
      <w:r w:rsidR="003D759E" w:rsidRPr="003D759E">
        <w:rPr>
          <w:rFonts w:ascii="Calibri" w:hAnsi="Calibri" w:cs="Calibri"/>
          <w:lang w:val="es-ES"/>
        </w:rPr>
        <w:t>Técnico</w:t>
      </w:r>
      <w:r w:rsidR="003D759E" w:rsidRPr="003D759E">
        <w:rPr>
          <w:rFonts w:ascii="Calibri" w:hAnsi="Calibri" w:cs="Calibri"/>
          <w:lang w:val="es-ES"/>
        </w:rPr>
        <w:t xml:space="preserve"> Actualizado correctamente.</w:t>
      </w:r>
      <w:r w:rsidR="003D759E">
        <w:rPr>
          <w:rFonts w:ascii="Calibri" w:hAnsi="Calibri" w:cs="Calibri"/>
          <w:lang w:val="es-ES"/>
        </w:rPr>
        <w:t>”</w:t>
      </w:r>
    </w:p>
    <w:p w14:paraId="621F4C63" w14:textId="77777777" w:rsidR="00F241A3" w:rsidRDefault="00F241A3" w:rsidP="00641BCA">
      <w:pPr>
        <w:jc w:val="both"/>
        <w:rPr>
          <w:rFonts w:ascii="Calibri" w:hAnsi="Calibri" w:cs="Calibri"/>
        </w:rPr>
      </w:pPr>
    </w:p>
    <w:p w14:paraId="3FEFB8BA" w14:textId="3A1A71CD" w:rsidR="00FC2DD0" w:rsidRDefault="00FC2DD0" w:rsidP="00FC2DD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 xml:space="preserve">Error al </w:t>
      </w:r>
      <w:r>
        <w:rPr>
          <w:rFonts w:ascii="Calibri" w:hAnsi="Calibri" w:cs="Calibri"/>
          <w:b/>
          <w:bCs/>
        </w:rPr>
        <w:t>editar</w:t>
      </w:r>
      <w:r w:rsidRPr="005D0B96">
        <w:rPr>
          <w:rFonts w:ascii="Calibri" w:hAnsi="Calibri" w:cs="Calibri"/>
          <w:b/>
          <w:bCs/>
        </w:rPr>
        <w:t xml:space="preserve"> (campos incompletos)</w:t>
      </w:r>
    </w:p>
    <w:p w14:paraId="6A8E941B" w14:textId="77777777" w:rsidR="00FC2DD0" w:rsidRDefault="00FC2DD0" w:rsidP="00FC2DD0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7AD4B628" w14:textId="13D26DDE" w:rsidR="00FC2DD0" w:rsidRDefault="00FC2DD0" w:rsidP="00FC2DD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 xml:space="preserve">ntento </w:t>
      </w:r>
      <w:r w:rsidR="00356CF9">
        <w:rPr>
          <w:rFonts w:ascii="Calibri" w:hAnsi="Calibri" w:cs="Calibri"/>
        </w:rPr>
        <w:t>editar</w:t>
      </w:r>
      <w:r w:rsidRPr="00317ADC">
        <w:rPr>
          <w:rFonts w:ascii="Calibri" w:hAnsi="Calibri" w:cs="Calibri"/>
        </w:rPr>
        <w:t xml:space="preserve"> un </w:t>
      </w:r>
      <w:r w:rsidR="003D759E" w:rsidRPr="003D759E">
        <w:rPr>
          <w:rFonts w:ascii="Calibri" w:hAnsi="Calibri" w:cs="Calibri"/>
          <w:lang w:val="es-ES"/>
        </w:rPr>
        <w:t xml:space="preserve">Técnico </w:t>
      </w:r>
      <w:r w:rsidRPr="00317ADC">
        <w:rPr>
          <w:rFonts w:ascii="Calibri" w:hAnsi="Calibri" w:cs="Calibri"/>
        </w:rPr>
        <w:t>con campos vacíos.</w:t>
      </w:r>
    </w:p>
    <w:p w14:paraId="4D5D2161" w14:textId="77777777" w:rsidR="00FC2DD0" w:rsidRDefault="00FC2DD0" w:rsidP="00FC2DD0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08D66207" w14:textId="77777777" w:rsidR="00FC2DD0" w:rsidRPr="00FC2DD0" w:rsidRDefault="00FC2DD0" w:rsidP="00FC2DD0">
      <w:pPr>
        <w:pStyle w:val="Prrafodelista"/>
        <w:numPr>
          <w:ilvl w:val="0"/>
          <w:numId w:val="25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FC2DD0">
        <w:rPr>
          <w:rFonts w:ascii="Calibri" w:hAnsi="Calibri" w:cs="Calibri"/>
        </w:rPr>
        <w:t>Complete todos los campos menos el campo de descripción:</w:t>
      </w:r>
    </w:p>
    <w:p w14:paraId="26088658" w14:textId="77777777" w:rsidR="003D759E" w:rsidRPr="00D042AF" w:rsidRDefault="003D759E" w:rsidP="003D759E">
      <w:pPr>
        <w:pStyle w:val="Prrafodelista"/>
        <w:numPr>
          <w:ilvl w:val="0"/>
          <w:numId w:val="251"/>
        </w:numPr>
        <w:rPr>
          <w:rFonts w:ascii="Calibri" w:hAnsi="Calibri" w:cs="Calibri"/>
        </w:rPr>
      </w:pPr>
      <w:r>
        <w:rPr>
          <w:rFonts w:ascii="Calibri" w:hAnsi="Calibri" w:cs="Calibri"/>
        </w:rPr>
        <w:t>Cedula: 0952152125</w:t>
      </w:r>
    </w:p>
    <w:p w14:paraId="3016B64F" w14:textId="4BA6B442" w:rsidR="003D759E" w:rsidRDefault="003D759E" w:rsidP="003D759E">
      <w:pPr>
        <w:pStyle w:val="Prrafodelista"/>
        <w:numPr>
          <w:ilvl w:val="0"/>
          <w:numId w:val="251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Nombre: </w:t>
      </w:r>
    </w:p>
    <w:p w14:paraId="725CD474" w14:textId="77777777" w:rsidR="003D759E" w:rsidRPr="002F11AF" w:rsidRDefault="003D759E" w:rsidP="003D759E">
      <w:pPr>
        <w:pStyle w:val="Prrafodelista"/>
        <w:numPr>
          <w:ilvl w:val="0"/>
          <w:numId w:val="251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Apellido: Bugos</w:t>
      </w:r>
    </w:p>
    <w:p w14:paraId="6E4F6B96" w14:textId="77777777" w:rsidR="003D759E" w:rsidRPr="00D042AF" w:rsidRDefault="003D759E" w:rsidP="003D759E">
      <w:pPr>
        <w:pStyle w:val="Prrafodelista"/>
        <w:numPr>
          <w:ilvl w:val="0"/>
          <w:numId w:val="251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Telefono: 0984253562</w:t>
      </w:r>
    </w:p>
    <w:p w14:paraId="77DF46A9" w14:textId="77777777" w:rsidR="003D759E" w:rsidRPr="003D759E" w:rsidRDefault="003D759E" w:rsidP="003D759E">
      <w:pPr>
        <w:pStyle w:val="Prrafodelista"/>
        <w:numPr>
          <w:ilvl w:val="0"/>
          <w:numId w:val="251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Especialidad: En telefono Android</w:t>
      </w:r>
    </w:p>
    <w:p w14:paraId="70BD3789" w14:textId="77777777" w:rsidR="003D759E" w:rsidRPr="00FC2DD0" w:rsidRDefault="003D759E" w:rsidP="003D759E">
      <w:pPr>
        <w:pStyle w:val="Prrafodelista"/>
        <w:ind w:left="1440"/>
        <w:rPr>
          <w:rFonts w:ascii="Calibri" w:hAnsi="Calibri" w:cs="Calibri"/>
        </w:rPr>
      </w:pPr>
    </w:p>
    <w:p w14:paraId="070A34F1" w14:textId="77777777" w:rsidR="00FC2DD0" w:rsidRDefault="00FC2DD0" w:rsidP="00FC2DD0">
      <w:pPr>
        <w:pStyle w:val="Prrafodelista"/>
        <w:ind w:left="1428"/>
        <w:jc w:val="both"/>
        <w:rPr>
          <w:rFonts w:ascii="Calibri" w:hAnsi="Calibri" w:cs="Calibri"/>
        </w:rPr>
      </w:pPr>
    </w:p>
    <w:p w14:paraId="2D9DB7F3" w14:textId="6B8AE2B3" w:rsidR="00FC2DD0" w:rsidRPr="00FC2DD0" w:rsidRDefault="00FC2DD0" w:rsidP="00FC2DD0">
      <w:pPr>
        <w:pStyle w:val="Prrafodelista"/>
        <w:numPr>
          <w:ilvl w:val="0"/>
          <w:numId w:val="250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FC2DD0">
        <w:rPr>
          <w:rFonts w:ascii="Calibri" w:hAnsi="Calibri" w:cs="Calibri"/>
        </w:rPr>
        <w:t>Haga clic en el botón "</w:t>
      </w:r>
      <w:r w:rsidR="003D759E">
        <w:rPr>
          <w:rFonts w:ascii="Calibri" w:hAnsi="Calibri" w:cs="Calibri"/>
        </w:rPr>
        <w:t>Guardar</w:t>
      </w:r>
      <w:r w:rsidRPr="00FC2DD0">
        <w:rPr>
          <w:rFonts w:ascii="Calibri" w:hAnsi="Calibri" w:cs="Calibri"/>
        </w:rPr>
        <w:t>".</w:t>
      </w:r>
    </w:p>
    <w:p w14:paraId="70F7CDEC" w14:textId="3B88D657" w:rsidR="00FC2DD0" w:rsidRDefault="00FC2DD0" w:rsidP="00641BCA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3D759E"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03306C1A" w14:textId="77777777" w:rsidR="00FC2DD0" w:rsidRDefault="00FC2DD0" w:rsidP="00641BCA">
      <w:pPr>
        <w:jc w:val="both"/>
        <w:rPr>
          <w:rFonts w:ascii="Calibri" w:hAnsi="Calibri" w:cs="Calibri"/>
        </w:rPr>
      </w:pPr>
    </w:p>
    <w:p w14:paraId="54291922" w14:textId="65934B3B" w:rsidR="00FC2DD0" w:rsidRDefault="00FC2DD0" w:rsidP="00FC2DD0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2: </w:t>
      </w:r>
      <w:r w:rsidRPr="005D0B96">
        <w:rPr>
          <w:rFonts w:ascii="Calibri" w:hAnsi="Calibri" w:cs="Calibri"/>
          <w:b/>
          <w:bCs/>
        </w:rPr>
        <w:t xml:space="preserve">Error al </w:t>
      </w:r>
      <w:r w:rsidR="00F241A3">
        <w:rPr>
          <w:rFonts w:ascii="Calibri" w:hAnsi="Calibri" w:cs="Calibri"/>
          <w:b/>
          <w:bCs/>
        </w:rPr>
        <w:t>editar</w:t>
      </w:r>
      <w:r w:rsidRPr="005D0B96">
        <w:rPr>
          <w:rFonts w:ascii="Calibri" w:hAnsi="Calibri" w:cs="Calibri"/>
          <w:b/>
          <w:bCs/>
        </w:rPr>
        <w:t xml:space="preserve">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"Nombre")</w:t>
      </w:r>
    </w:p>
    <w:p w14:paraId="47B607CA" w14:textId="77777777" w:rsidR="00FC2DD0" w:rsidRDefault="00FC2DD0" w:rsidP="00FC2DD0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2D55B371" w14:textId="77777777" w:rsidR="00FC2DD0" w:rsidRDefault="00FC2DD0" w:rsidP="00FC2DD0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>
        <w:rPr>
          <w:rFonts w:ascii="Calibri" w:hAnsi="Calibri" w:cs="Calibri"/>
        </w:rPr>
        <w:t>Nombre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4BD1AE79" w14:textId="77777777" w:rsidR="00FC2DD0" w:rsidRDefault="00FC2DD0" w:rsidP="00FC2DD0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461F292E" w14:textId="77777777" w:rsidR="00FC2DD0" w:rsidRPr="00FC2DD0" w:rsidRDefault="00FC2DD0" w:rsidP="00FC2DD0">
      <w:pPr>
        <w:pStyle w:val="Prrafodelista"/>
        <w:numPr>
          <w:ilvl w:val="0"/>
          <w:numId w:val="25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FC2DD0">
        <w:rPr>
          <w:rFonts w:ascii="Calibri" w:hAnsi="Calibri" w:cs="Calibri"/>
        </w:rPr>
        <w:t>Complete todos los campos:</w:t>
      </w:r>
    </w:p>
    <w:p w14:paraId="37A55AC4" w14:textId="77777777" w:rsidR="003D759E" w:rsidRPr="00D042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Cedula: 0952152125</w:t>
      </w:r>
    </w:p>
    <w:p w14:paraId="5D97D11E" w14:textId="77777777" w:rsidR="003D759E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 xml:space="preserve">Nombre: </w:t>
      </w:r>
    </w:p>
    <w:p w14:paraId="243E436B" w14:textId="77777777" w:rsidR="003D759E" w:rsidRPr="002F11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Apellido: Bugos</w:t>
      </w:r>
    </w:p>
    <w:p w14:paraId="03AD1958" w14:textId="77777777" w:rsidR="003D759E" w:rsidRPr="00D042AF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Telefono: 0984253562</w:t>
      </w:r>
    </w:p>
    <w:p w14:paraId="22B204A9" w14:textId="77777777" w:rsidR="003D759E" w:rsidRPr="003D759E" w:rsidRDefault="003D759E" w:rsidP="003D759E">
      <w:pPr>
        <w:pStyle w:val="Prrafodelista"/>
        <w:numPr>
          <w:ilvl w:val="0"/>
          <w:numId w:val="246"/>
        </w:numPr>
        <w:rPr>
          <w:rFonts w:ascii="Calibri" w:hAnsi="Calibri" w:cs="Calibri"/>
        </w:rPr>
      </w:pPr>
      <w:r>
        <w:rPr>
          <w:rFonts w:ascii="Calibri" w:hAnsi="Calibri" w:cs="Calibri"/>
        </w:rPr>
        <w:t>Especialidad: En telefono Android</w:t>
      </w:r>
    </w:p>
    <w:p w14:paraId="22698A02" w14:textId="77777777" w:rsidR="003D759E" w:rsidRDefault="003D759E" w:rsidP="003D759E">
      <w:pPr>
        <w:pStyle w:val="Prrafodelista"/>
        <w:ind w:left="1428"/>
        <w:jc w:val="both"/>
        <w:rPr>
          <w:rFonts w:ascii="Calibri" w:hAnsi="Calibri" w:cs="Calibri"/>
        </w:rPr>
      </w:pPr>
    </w:p>
    <w:p w14:paraId="45E0348F" w14:textId="77777777" w:rsidR="003D759E" w:rsidRPr="00DC1FB3" w:rsidRDefault="003D759E" w:rsidP="003D759E">
      <w:pPr>
        <w:pStyle w:val="Prrafodelista"/>
        <w:numPr>
          <w:ilvl w:val="0"/>
          <w:numId w:val="247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C1FB3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DC1FB3">
        <w:rPr>
          <w:rFonts w:ascii="Calibri" w:hAnsi="Calibri" w:cs="Calibri"/>
        </w:rPr>
        <w:t>".</w:t>
      </w:r>
    </w:p>
    <w:p w14:paraId="7B8EFDA3" w14:textId="054CCBDB" w:rsidR="003D759E" w:rsidRPr="00E026FD" w:rsidRDefault="003D759E" w:rsidP="00E026FD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>
        <w:rPr>
          <w:rFonts w:ascii="Calibri" w:hAnsi="Calibri" w:cs="Calibri"/>
        </w:rPr>
        <w:t>Utiliza un formato que coincida con el solicitado</w:t>
      </w:r>
      <w:r w:rsidRPr="00733A3E">
        <w:rPr>
          <w:rFonts w:ascii="Calibri" w:hAnsi="Calibri" w:cs="Calibri"/>
        </w:rPr>
        <w:t>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42F8DF0E" w14:textId="77777777" w:rsidR="00641BCA" w:rsidRDefault="00641BCA" w:rsidP="00641BCA">
      <w:pPr>
        <w:jc w:val="both"/>
        <w:rPr>
          <w:rFonts w:ascii="Calibri" w:hAnsi="Calibri" w:cs="Calibri"/>
        </w:rPr>
      </w:pPr>
    </w:p>
    <w:p w14:paraId="60920715" w14:textId="77777777" w:rsidR="00641BCA" w:rsidRPr="00655166" w:rsidRDefault="00641BCA" w:rsidP="00641BCA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5166">
        <w:rPr>
          <w:rFonts w:ascii="Calibri" w:hAnsi="Calibri" w:cs="Calibri"/>
          <w:b/>
          <w:bCs/>
        </w:rPr>
        <w:t>liminación correcta</w:t>
      </w:r>
    </w:p>
    <w:p w14:paraId="5D269927" w14:textId="39591153" w:rsidR="00641BCA" w:rsidRPr="00655166" w:rsidRDefault="00641BCA" w:rsidP="00641BCA">
      <w:pPr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Para eliminar un </w:t>
      </w:r>
      <w:r w:rsidR="00E026FD" w:rsidRPr="003D759E">
        <w:rPr>
          <w:rFonts w:ascii="Calibri" w:hAnsi="Calibri" w:cs="Calibri"/>
          <w:lang w:val="es-ES"/>
        </w:rPr>
        <w:t>Técnico</w:t>
      </w:r>
      <w:r w:rsidRPr="00655166">
        <w:rPr>
          <w:rFonts w:ascii="Calibri" w:hAnsi="Calibri" w:cs="Calibri"/>
        </w:rPr>
        <w:t>:</w:t>
      </w:r>
    </w:p>
    <w:p w14:paraId="2CCE55EB" w14:textId="55BD054F" w:rsidR="00641BCA" w:rsidRPr="00655166" w:rsidRDefault="00641BCA" w:rsidP="00F241A3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Seleccione el </w:t>
      </w:r>
      <w:r w:rsidR="00E026FD" w:rsidRPr="003D759E">
        <w:rPr>
          <w:rFonts w:ascii="Calibri" w:hAnsi="Calibri" w:cs="Calibri"/>
          <w:lang w:val="es-ES"/>
        </w:rPr>
        <w:t xml:space="preserve">Técnico </w:t>
      </w:r>
      <w:r w:rsidRPr="00655166">
        <w:rPr>
          <w:rFonts w:ascii="Calibri" w:hAnsi="Calibri" w:cs="Calibri"/>
        </w:rPr>
        <w:t xml:space="preserve">en la tabla haciendo clic en el ícono de </w:t>
      </w:r>
      <w:r w:rsidR="00E026FD">
        <w:rPr>
          <w:rFonts w:ascii="Calibri" w:hAnsi="Calibri" w:cs="Calibri"/>
        </w:rPr>
        <w:t>papelera</w:t>
      </w:r>
      <w:r w:rsidRPr="00655166">
        <w:rPr>
          <w:rFonts w:ascii="Calibri" w:hAnsi="Calibri" w:cs="Calibri"/>
        </w:rPr>
        <w:t>.</w:t>
      </w:r>
    </w:p>
    <w:p w14:paraId="02C2EFAB" w14:textId="77777777" w:rsidR="00641BCA" w:rsidRPr="00655166" w:rsidRDefault="00641BCA" w:rsidP="00F241A3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Haga clic en el botón "Eliminar".</w:t>
      </w:r>
    </w:p>
    <w:p w14:paraId="0B7117B1" w14:textId="77777777" w:rsidR="00641BCA" w:rsidRPr="00655166" w:rsidRDefault="00641BCA" w:rsidP="00F241A3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Confirme la acción en el diálogo que aparece.</w:t>
      </w:r>
    </w:p>
    <w:p w14:paraId="0CA686FF" w14:textId="7E68C526" w:rsidR="00641BCA" w:rsidRPr="00B82B1C" w:rsidRDefault="00641BCA" w:rsidP="00641BCA">
      <w:pPr>
        <w:jc w:val="both"/>
        <w:rPr>
          <w:rFonts w:ascii="Calibri" w:hAnsi="Calibri" w:cs="Calibri"/>
          <w:b/>
          <w:bCs/>
          <w:u w:val="single"/>
        </w:rPr>
      </w:pPr>
      <w:r w:rsidRPr="00655166">
        <w:rPr>
          <w:rFonts w:ascii="Calibri" w:hAnsi="Calibri" w:cs="Calibri"/>
          <w:b/>
          <w:bCs/>
        </w:rPr>
        <w:t>Resultado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>"El</w:t>
      </w:r>
      <w:r w:rsidR="00F241A3">
        <w:rPr>
          <w:rFonts w:ascii="Calibri" w:hAnsi="Calibri" w:cs="Calibri"/>
        </w:rPr>
        <w:t xml:space="preserve"> producto</w:t>
      </w:r>
      <w:r w:rsidRPr="00B82B1C">
        <w:rPr>
          <w:rFonts w:ascii="Calibri" w:hAnsi="Calibri" w:cs="Calibri"/>
        </w:rPr>
        <w:t xml:space="preserve"> fue eliminado correctamente."</w:t>
      </w:r>
    </w:p>
    <w:p w14:paraId="64C5488D" w14:textId="5EC87BDB" w:rsidR="00641BCA" w:rsidRPr="007C3824" w:rsidRDefault="00641BCA" w:rsidP="00641BCA">
      <w:pPr>
        <w:jc w:val="both"/>
        <w:rPr>
          <w:rFonts w:ascii="Calibri" w:hAnsi="Calibri" w:cs="Calibri"/>
          <w:b/>
          <w:bCs/>
        </w:rPr>
      </w:pPr>
      <w:r w:rsidRPr="007C3824">
        <w:rPr>
          <w:rFonts w:ascii="Calibri" w:hAnsi="Calibri" w:cs="Calibri"/>
          <w:b/>
          <w:bCs/>
        </w:rPr>
        <w:t xml:space="preserve">Error al eliminar (sin </w:t>
      </w:r>
      <w:r w:rsidR="00F241A3">
        <w:rPr>
          <w:rFonts w:ascii="Calibri" w:hAnsi="Calibri" w:cs="Calibri"/>
          <w:b/>
          <w:bCs/>
        </w:rPr>
        <w:t>producto</w:t>
      </w:r>
      <w:r w:rsidRPr="007C3824">
        <w:rPr>
          <w:rFonts w:ascii="Calibri" w:hAnsi="Calibri" w:cs="Calibri"/>
          <w:b/>
          <w:bCs/>
        </w:rPr>
        <w:t xml:space="preserve"> seleccionado)</w:t>
      </w:r>
    </w:p>
    <w:p w14:paraId="7F7D2575" w14:textId="77777777" w:rsidR="00641BCA" w:rsidRPr="007C3824" w:rsidRDefault="00641BCA" w:rsidP="00641BCA">
      <w:pPr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>Intento de eliminación incorrecta:</w:t>
      </w:r>
    </w:p>
    <w:p w14:paraId="7F12EA58" w14:textId="26CCFDC1" w:rsidR="00641BCA" w:rsidRPr="007C3824" w:rsidRDefault="00641BCA" w:rsidP="00F241A3">
      <w:pPr>
        <w:pStyle w:val="Prrafodelista"/>
        <w:numPr>
          <w:ilvl w:val="0"/>
          <w:numId w:val="255"/>
        </w:numPr>
        <w:spacing w:after="160" w:line="259" w:lineRule="auto"/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 xml:space="preserve">Hacer clic en "Eliminar" sin seleccionar ningún </w:t>
      </w:r>
      <w:r w:rsidR="00E026FD" w:rsidRPr="003D759E">
        <w:rPr>
          <w:rFonts w:ascii="Calibri" w:hAnsi="Calibri" w:cs="Calibri"/>
          <w:lang w:val="es-ES"/>
        </w:rPr>
        <w:t>Técnico</w:t>
      </w:r>
      <w:r w:rsidRPr="007C3824">
        <w:rPr>
          <w:rFonts w:ascii="Calibri" w:hAnsi="Calibri" w:cs="Calibri"/>
        </w:rPr>
        <w:t>.</w:t>
      </w:r>
      <w:r w:rsidR="00E026FD">
        <w:rPr>
          <w:rFonts w:ascii="Calibri" w:hAnsi="Calibri" w:cs="Calibri"/>
        </w:rPr>
        <w:t xml:space="preserve"> </w:t>
      </w:r>
    </w:p>
    <w:p w14:paraId="7A8E6512" w14:textId="66E0BB48" w:rsidR="003A2D37" w:rsidRPr="00E026FD" w:rsidRDefault="00641BCA" w:rsidP="00E026FD">
      <w:pPr>
        <w:jc w:val="both"/>
        <w:rPr>
          <w:rFonts w:ascii="Calibri" w:hAnsi="Calibri" w:cs="Calibri"/>
        </w:rPr>
        <w:sectPr w:rsidR="003A2D37" w:rsidRPr="00E026FD" w:rsidSect="00641BCA">
          <w:pgSz w:w="11906" w:h="16838" w:code="9"/>
          <w:pgMar w:top="1440" w:right="1134" w:bottom="1440" w:left="1134" w:header="720" w:footer="720" w:gutter="0"/>
          <w:cols w:space="720"/>
          <w:docGrid w:linePitch="600" w:charSpace="32768"/>
        </w:sectPr>
      </w:pPr>
      <w:r>
        <w:rPr>
          <w:rFonts w:ascii="Calibri" w:hAnsi="Calibri" w:cs="Calibri"/>
          <w:b/>
          <w:bCs/>
        </w:rPr>
        <w:t>Mensaje</w:t>
      </w:r>
      <w:r w:rsidRPr="007C3824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 xml:space="preserve">"Primero debe seleccionar un </w:t>
      </w:r>
      <w:r w:rsidR="00E026FD" w:rsidRPr="003D759E">
        <w:rPr>
          <w:rFonts w:ascii="Calibri" w:hAnsi="Calibri" w:cs="Calibri"/>
          <w:lang w:val="es-ES"/>
        </w:rPr>
        <w:t xml:space="preserve">Técnico </w:t>
      </w:r>
      <w:r w:rsidRPr="00B82B1C">
        <w:rPr>
          <w:rFonts w:ascii="Calibri" w:hAnsi="Calibri" w:cs="Calibri"/>
        </w:rPr>
        <w:t>en la tabla para poder eliminarlo."</w:t>
      </w:r>
    </w:p>
    <w:p w14:paraId="492366CD" w14:textId="04521DAF" w:rsidR="00E026FD" w:rsidRDefault="00E026FD" w:rsidP="00E026FD">
      <w:pPr>
        <w:pStyle w:val="Ttulo4"/>
        <w:jc w:val="center"/>
        <w:rPr>
          <w:rFonts w:ascii="Calibri" w:hAnsi="Calibri" w:cs="Calibri"/>
        </w:rPr>
      </w:pPr>
      <w:bookmarkStart w:id="38" w:name="_Toc201839165"/>
      <w:r>
        <w:rPr>
          <w:rFonts w:ascii="Calibri" w:hAnsi="Calibri" w:cs="Calibri"/>
        </w:rPr>
        <w:lastRenderedPageBreak/>
        <w:t>Pagina Dispositivos</w:t>
      </w:r>
      <w:bookmarkEnd w:id="38"/>
      <w:r>
        <w:rPr>
          <w:rFonts w:ascii="Calibri" w:hAnsi="Calibri" w:cs="Calibri"/>
        </w:rPr>
        <w:t xml:space="preserve"> </w:t>
      </w:r>
    </w:p>
    <w:p w14:paraId="1CBD1733" w14:textId="77777777" w:rsidR="00E026FD" w:rsidRDefault="00E026FD" w:rsidP="00E026FD">
      <w:pPr>
        <w:rPr>
          <w:noProof/>
        </w:rPr>
      </w:pPr>
    </w:p>
    <w:p w14:paraId="65F4259C" w14:textId="5D497A2B" w:rsidR="001000D2" w:rsidRPr="00E026FD" w:rsidRDefault="00E026FD" w:rsidP="00E026FD">
      <w:r>
        <w:rPr>
          <w:noProof/>
        </w:rPr>
        <mc:AlternateContent>
          <mc:Choice Requires="wpg">
            <w:drawing>
              <wp:anchor distT="0" distB="0" distL="114300" distR="114300" simplePos="0" relativeHeight="251724800" behindDoc="0" locked="0" layoutInCell="1" allowOverlap="1" wp14:anchorId="248DB00B" wp14:editId="6AA74C2B">
                <wp:simplePos x="0" y="0"/>
                <wp:positionH relativeFrom="margin">
                  <wp:posOffset>-895350</wp:posOffset>
                </wp:positionH>
                <wp:positionV relativeFrom="paragraph">
                  <wp:posOffset>287655</wp:posOffset>
                </wp:positionV>
                <wp:extent cx="10401300" cy="4467225"/>
                <wp:effectExtent l="0" t="0" r="19050" b="28575"/>
                <wp:wrapNone/>
                <wp:docPr id="854935573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01300" cy="4467225"/>
                          <a:chOff x="-228600" y="0"/>
                          <a:chExt cx="10401300" cy="4467225"/>
                        </a:xfrm>
                      </wpg:grpSpPr>
                      <wpg:grpSp>
                        <wpg:cNvPr id="1929852546" name="Grupo 41"/>
                        <wpg:cNvGrpSpPr/>
                        <wpg:grpSpPr>
                          <a:xfrm>
                            <a:off x="3562350" y="0"/>
                            <a:ext cx="2381250" cy="1571625"/>
                            <a:chOff x="0" y="0"/>
                            <a:chExt cx="2381250" cy="1571625"/>
                          </a:xfrm>
                        </wpg:grpSpPr>
                        <wps:wsp>
                          <wps:cNvPr id="20366777" name="Conector recto 37"/>
                          <wps:cNvCnPr/>
                          <wps:spPr>
                            <a:xfrm>
                              <a:off x="0" y="28575"/>
                              <a:ext cx="1504950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2647457" name="Conector recto 37"/>
                          <wps:cNvCnPr/>
                          <wps:spPr>
                            <a:xfrm>
                              <a:off x="828675" y="9525"/>
                              <a:ext cx="695325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148293764" name="Conector recto 37"/>
                          <wps:cNvCnPr/>
                          <wps:spPr>
                            <a:xfrm flipH="1">
                              <a:off x="1514475" y="0"/>
                              <a:ext cx="95250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068097426" name="Conector recto 37"/>
                          <wps:cNvCnPr/>
                          <wps:spPr>
                            <a:xfrm flipH="1">
                              <a:off x="1524000" y="9525"/>
                              <a:ext cx="828675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656656603" name="Rectángulo 38"/>
                          <wps:cNvSpPr/>
                          <wps:spPr>
                            <a:xfrm>
                              <a:off x="838200" y="1028700"/>
                              <a:ext cx="1543050" cy="5429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7976B4" w14:textId="77777777" w:rsidR="00E026FD" w:rsidRPr="00AF7740" w:rsidRDefault="00E026FD" w:rsidP="00E026FD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Menú de navegación a las distintas paginas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606857922" name="Conector: angular 39"/>
                        <wps:cNvCnPr/>
                        <wps:spPr>
                          <a:xfrm rot="5400000">
                            <a:off x="152400" y="1914525"/>
                            <a:ext cx="1276350" cy="228600"/>
                          </a:xfrm>
                          <a:prstGeom prst="bentConnector2">
                            <a:avLst/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7522154" name="Conector: angular 39"/>
                        <wps:cNvCnPr/>
                        <wps:spPr>
                          <a:xfrm>
                            <a:off x="914400" y="2676525"/>
                            <a:ext cx="342900" cy="1247775"/>
                          </a:xfrm>
                          <a:prstGeom prst="bentConnector3">
                            <a:avLst>
                              <a:gd name="adj1" fmla="val -4884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3482463" name="Rectángulo 38"/>
                        <wps:cNvSpPr/>
                        <wps:spPr>
                          <a:xfrm>
                            <a:off x="-228600" y="1971675"/>
                            <a:ext cx="990600" cy="1371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CBB7AC" w14:textId="77777777" w:rsidR="00E026FD" w:rsidRPr="00AF7740" w:rsidRDefault="00E026FD" w:rsidP="00E026F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Campos necesarios para ingresar la información de los dispositivos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1667669" name="Conector recto de flecha 40"/>
                        <wps:cNvCnPr/>
                        <wps:spPr>
                          <a:xfrm>
                            <a:off x="3381375" y="3514725"/>
                            <a:ext cx="476250" cy="47625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67632537" name="Rectángulo 38"/>
                        <wps:cNvSpPr/>
                        <wps:spPr>
                          <a:xfrm>
                            <a:off x="3162300" y="4010025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6522B0F" w14:textId="77777777" w:rsidR="00E026FD" w:rsidRPr="00AF7740" w:rsidRDefault="00E026FD" w:rsidP="00E026F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guardar la información a la 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756851" name="Conector recto de flecha 40"/>
                        <wps:cNvCnPr/>
                        <wps:spPr>
                          <a:xfrm flipH="1">
                            <a:off x="7962900" y="2133600"/>
                            <a:ext cx="552450" cy="63817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2001346" name="Rectángulo 38"/>
                        <wps:cNvSpPr/>
                        <wps:spPr>
                          <a:xfrm>
                            <a:off x="6486525" y="2790825"/>
                            <a:ext cx="1638300" cy="7334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4AB5AB" w14:textId="77777777" w:rsidR="00E026FD" w:rsidRPr="00AF7740" w:rsidRDefault="00E026FD" w:rsidP="00E026F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actualizar la información de los dispositivos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3052236" name="Conector recto de flecha 40"/>
                        <wps:cNvCnPr/>
                        <wps:spPr>
                          <a:xfrm>
                            <a:off x="8801100" y="2171700"/>
                            <a:ext cx="142875" cy="6096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5523863" name="Rectángulo 38"/>
                        <wps:cNvSpPr/>
                        <wps:spPr>
                          <a:xfrm>
                            <a:off x="8515350" y="2847975"/>
                            <a:ext cx="165735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2282515" w14:textId="77777777" w:rsidR="00E026FD" w:rsidRPr="00AF7740" w:rsidRDefault="00E026FD" w:rsidP="00E026FD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eliminar la información de los dispositivos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48DB00B" id="_x0000_s1067" style="position:absolute;margin-left:-70.5pt;margin-top:22.65pt;width:819pt;height:351.75pt;z-index:251724800;mso-position-horizontal-relative:margin;mso-width-relative:margin" coordorigin="-2286" coordsize="104013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">
                <v:group id="Grupo 41" o:spid="_x0000_s1068" style="position:absolute;left:35623;width:23813;height:15716" coordsize="2381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">
                  <v:line id="Conector recto 37" o:spid="_x0000_s1069" style="position:absolute;visibility:visible;mso-wrap-style:square" from="0,285" to="1504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" strokecolor="black [3200]" strokeweight="1.5pt">
                    <v:stroke joinstyle="miter"/>
                  </v:line>
                  <v:line id="Conector recto 37" o:spid="_x0000_s1070" style="position:absolute;visibility:visible;mso-wrap-style:square" from="8286,95" to="1524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" strokecolor="black [3200]" strokeweight="1.5pt">
                    <v:stroke joinstyle="miter"/>
                  </v:line>
                  <v:line id="Conector recto 37" o:spid="_x0000_s1071" style="position:absolute;flip:x;visibility:visible;mso-wrap-style:square" from="15144,0" to="1609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" strokecolor="black [3200]" strokeweight="1.5pt">
                    <v:stroke joinstyle="miter"/>
                  </v:line>
                  <v:line id="Conector recto 37" o:spid="_x0000_s1072" style="position:absolute;flip:x;visibility:visible;mso-wrap-style:square" from="15240,95" to="23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" strokecolor="black [3200]" strokeweight="1.5pt">
                    <v:stroke joinstyle="miter"/>
                  </v:line>
                  <v:rect id="Rectángulo 38" o:spid="_x0000_s1073" style="position:absolute;left:8382;top:10287;width:1543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" filled="f" strokecolor="black [3200]">
                    <v:stroke joinstyle="round"/>
                    <v:textbox>
                      <w:txbxContent>
                        <w:p w14:paraId="6E7976B4" w14:textId="77777777" w:rsidR="00E026FD" w:rsidRPr="00AF7740" w:rsidRDefault="00E026FD" w:rsidP="00E026FD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Menú de navegación a las distintas paginas </w:t>
                          </w:r>
                        </w:p>
                      </w:txbxContent>
                    </v:textbox>
                  </v:rect>
                </v:group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ector: angular 39" o:spid="_x0000_s1074" type="#_x0000_t33" style="position:absolute;left:1523;top:19145;width:12764;height:2286;rotation:9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" strokecolor="black [3200]" strokeweight="1.5pt"/>
                <v:shape id="Conector: angular 39" o:spid="_x0000_s1075" type="#_x0000_t34" style="position:absolute;left:9144;top:26765;width:3429;height:12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" adj="-1055" strokecolor="black [3200]" strokeweight="1.5pt"/>
                <v:rect id="Rectángulo 38" o:spid="_x0000_s1076" style="position:absolute;left:-2286;top:19716;width:990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44CBB7AC" w14:textId="77777777" w:rsidR="00E026FD" w:rsidRPr="00AF7740" w:rsidRDefault="00E026FD" w:rsidP="00E026F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Campos necesarios para ingresar la información de los dispositivos</w:t>
                        </w:r>
                      </w:p>
                    </w:txbxContent>
                  </v:textbox>
                </v:rect>
                <v:shape id="Conector recto de flecha 40" o:spid="_x0000_s1077" type="#_x0000_t32" style="position:absolute;left:33813;top:35147;width:4763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" strokecolor="black [3200]" strokeweight="1.5pt">
                  <v:stroke endarrow="open"/>
                </v:shape>
                <v:rect id="Rectángulo 38" o:spid="_x0000_s1078" style="position:absolute;left:31623;top:40100;width:16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56522B0F" w14:textId="77777777" w:rsidR="00E026FD" w:rsidRPr="00AF7740" w:rsidRDefault="00E026FD" w:rsidP="00E026F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guardar la información a la BD</w:t>
                        </w:r>
                      </w:p>
                    </w:txbxContent>
                  </v:textbox>
                </v:rect>
                <v:shape id="Conector recto de flecha 40" o:spid="_x0000_s1079" type="#_x0000_t32" style="position:absolute;left:79629;top:21336;width:5524;height:638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" strokecolor="black [3200]" strokeweight="1.5pt">
                  <v:stroke endarrow="open"/>
                </v:shape>
                <v:rect id="Rectángulo 38" o:spid="_x0000_s1080" style="position:absolute;left:64865;top:27908;width:1638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294AB5AB" w14:textId="77777777" w:rsidR="00E026FD" w:rsidRPr="00AF7740" w:rsidRDefault="00E026FD" w:rsidP="00E026F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actualizar la información de los dispositivos</w:t>
                        </w:r>
                      </w:p>
                    </w:txbxContent>
                  </v:textbox>
                </v:rect>
                <v:shape id="Conector recto de flecha 40" o:spid="_x0000_s1081" type="#_x0000_t32" style="position:absolute;left:88011;top:21717;width:1428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" strokecolor="black [3200]" strokeweight="1.5pt">
                  <v:stroke endarrow="open"/>
                </v:shape>
                <v:rect id="Rectángulo 38" o:spid="_x0000_s1082" style="position:absolute;left:85153;top:28479;width:16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32282515" w14:textId="77777777" w:rsidR="00E026FD" w:rsidRPr="00AF7740" w:rsidRDefault="00E026FD" w:rsidP="00E026FD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eliminar la información de los dispositivos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2F21F3F9" wp14:editId="449975F1">
            <wp:extent cx="8705850" cy="4980940"/>
            <wp:effectExtent l="0" t="0" r="0" b="0"/>
            <wp:docPr id="67209088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9088" name="Imagen 1" descr="Interfaz de usuario gráfica&#10;&#10;El contenido generado por IA puede ser incorrecto."/>
                    <pic:cNvPicPr/>
                  </pic:nvPicPr>
                  <pic:blipFill rotWithShape="1">
                    <a:blip r:embed="rId12"/>
                    <a:srcRect r="17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850" cy="498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00D2">
        <w:rPr>
          <w:rFonts w:asciiTheme="minorHAnsi" w:hAnsiTheme="minorHAnsi" w:cstheme="minorHAnsi"/>
        </w:rPr>
        <w:tab/>
      </w:r>
    </w:p>
    <w:p w14:paraId="1672B599" w14:textId="77777777" w:rsidR="001000D2" w:rsidRDefault="001000D2" w:rsidP="001000D2">
      <w:pPr>
        <w:tabs>
          <w:tab w:val="left" w:pos="8352"/>
        </w:tabs>
        <w:rPr>
          <w:rFonts w:asciiTheme="minorHAnsi" w:hAnsiTheme="minorHAnsi" w:cstheme="minorHAnsi"/>
        </w:rPr>
        <w:sectPr w:rsidR="001000D2" w:rsidSect="003A2D37">
          <w:pgSz w:w="16838" w:h="11906" w:orient="landscape" w:code="9"/>
          <w:pgMar w:top="1134" w:right="1440" w:bottom="1134" w:left="1440" w:header="720" w:footer="720" w:gutter="0"/>
          <w:cols w:space="720"/>
          <w:docGrid w:linePitch="600" w:charSpace="32768"/>
        </w:sectPr>
      </w:pPr>
    </w:p>
    <w:p w14:paraId="2E525684" w14:textId="77777777" w:rsidR="001000D2" w:rsidRPr="005E7251" w:rsidRDefault="001000D2" w:rsidP="001000D2">
      <w:pPr>
        <w:pStyle w:val="Ttulo3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39" w:name="_Toc187523747"/>
      <w:r w:rsidRPr="005E7251">
        <w:rPr>
          <w:rFonts w:ascii="Calibri" w:hAnsi="Calibri" w:cs="Calibri"/>
          <w:color w:val="000000" w:themeColor="text1"/>
          <w:sz w:val="24"/>
          <w:szCs w:val="24"/>
        </w:rPr>
        <w:lastRenderedPageBreak/>
        <w:t>De</w:t>
      </w:r>
      <w:r>
        <w:rPr>
          <w:rFonts w:ascii="Calibri" w:hAnsi="Calibri" w:cs="Calibri"/>
          <w:color w:val="000000" w:themeColor="text1"/>
          <w:sz w:val="24"/>
          <w:szCs w:val="24"/>
        </w:rPr>
        <w:t>scripción</w:t>
      </w:r>
      <w:r w:rsidRPr="005E7251">
        <w:rPr>
          <w:rFonts w:ascii="Calibri" w:hAnsi="Calibri" w:cs="Calibri"/>
          <w:color w:val="000000" w:themeColor="text1"/>
          <w:sz w:val="24"/>
          <w:szCs w:val="24"/>
        </w:rPr>
        <w:t xml:space="preserve"> breve</w:t>
      </w:r>
      <w:bookmarkEnd w:id="39"/>
      <w:r w:rsidRPr="005E725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27CDC738" w14:textId="2414522D" w:rsidR="001000D2" w:rsidRPr="00747A18" w:rsidRDefault="001000D2" w:rsidP="001000D2">
      <w:pPr>
        <w:tabs>
          <w:tab w:val="left" w:pos="4932"/>
        </w:tabs>
        <w:jc w:val="both"/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ventana </w:t>
      </w:r>
      <w:r w:rsidRPr="006C5666">
        <w:rPr>
          <w:rFonts w:ascii="Calibri" w:hAnsi="Calibri" w:cs="Calibri"/>
        </w:rPr>
        <w:t>es</w:t>
      </w:r>
      <w:r>
        <w:rPr>
          <w:rFonts w:ascii="Calibri" w:hAnsi="Calibri" w:cs="Calibri"/>
        </w:rPr>
        <w:t>tá</w:t>
      </w:r>
      <w:r w:rsidRPr="006C5666">
        <w:rPr>
          <w:rFonts w:ascii="Calibri" w:hAnsi="Calibri" w:cs="Calibri"/>
        </w:rPr>
        <w:t xml:space="preserve"> diseñada</w:t>
      </w:r>
      <w:r w:rsidRPr="00C51BDB">
        <w:rPr>
          <w:rFonts w:ascii="Calibri" w:hAnsi="Calibri" w:cs="Calibri"/>
        </w:rPr>
        <w:t> </w:t>
      </w:r>
      <w:r>
        <w:rPr>
          <w:rFonts w:ascii="Calibri" w:hAnsi="Calibri" w:cs="Calibri"/>
        </w:rPr>
        <w:t>para la</w:t>
      </w:r>
      <w:r w:rsidRPr="005E7251">
        <w:rPr>
          <w:rFonts w:ascii="Calibri" w:hAnsi="Calibri" w:cs="Calibri"/>
        </w:rPr>
        <w:t xml:space="preserve"> gestión de </w:t>
      </w:r>
      <w:r w:rsidR="00E026FD">
        <w:rPr>
          <w:rFonts w:ascii="Calibri" w:hAnsi="Calibri" w:cs="Calibri"/>
        </w:rPr>
        <w:t>dispositivos</w:t>
      </w:r>
      <w:r>
        <w:rPr>
          <w:rFonts w:ascii="Calibri" w:hAnsi="Calibri" w:cs="Calibri"/>
        </w:rPr>
        <w:t>.</w:t>
      </w:r>
    </w:p>
    <w:p w14:paraId="1C606AD7" w14:textId="77777777" w:rsidR="001000D2" w:rsidRDefault="001000D2" w:rsidP="001000D2">
      <w:pPr>
        <w:tabs>
          <w:tab w:val="left" w:pos="4932"/>
        </w:tabs>
        <w:jc w:val="both"/>
        <w:rPr>
          <w:rFonts w:ascii="Calibri" w:hAnsi="Calibri" w:cs="Calibri"/>
        </w:rPr>
      </w:pPr>
    </w:p>
    <w:p w14:paraId="39EF7620" w14:textId="77777777" w:rsidR="001000D2" w:rsidRPr="006362C4" w:rsidRDefault="001000D2" w:rsidP="001000D2">
      <w:pPr>
        <w:tabs>
          <w:tab w:val="left" w:pos="4932"/>
        </w:tabs>
        <w:jc w:val="both"/>
        <w:rPr>
          <w:rFonts w:ascii="Calibri" w:hAnsi="Calibri" w:cs="Calibri"/>
          <w:b/>
          <w:bCs/>
        </w:rPr>
      </w:pPr>
      <w:r w:rsidRPr="006362C4">
        <w:rPr>
          <w:rFonts w:ascii="Calibri" w:hAnsi="Calibri" w:cs="Calibri"/>
          <w:b/>
          <w:bCs/>
        </w:rPr>
        <w:t>Funcionalidades principales</w:t>
      </w:r>
    </w:p>
    <w:p w14:paraId="3293700F" w14:textId="77777777" w:rsidR="001000D2" w:rsidRPr="00641BCA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641BCA">
        <w:rPr>
          <w:rFonts w:ascii="Calibri" w:hAnsi="Calibri" w:cs="Calibri"/>
          <w:b/>
          <w:bCs/>
        </w:rPr>
        <w:t>Inicialización:</w:t>
      </w:r>
    </w:p>
    <w:p w14:paraId="3F3B47BF" w14:textId="1028085E" w:rsidR="001000D2" w:rsidRPr="001000D2" w:rsidRDefault="001000D2" w:rsidP="001000D2">
      <w:pPr>
        <w:pStyle w:val="Prrafodelista"/>
        <w:numPr>
          <w:ilvl w:val="0"/>
          <w:numId w:val="263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Carga los </w:t>
      </w:r>
      <w:r w:rsidR="00E026FD">
        <w:rPr>
          <w:rFonts w:ascii="Calibri" w:hAnsi="Calibri" w:cs="Calibri"/>
        </w:rPr>
        <w:t>clientes</w:t>
      </w:r>
      <w:r w:rsidRPr="001000D2">
        <w:rPr>
          <w:rFonts w:ascii="Calibri" w:hAnsi="Calibri" w:cs="Calibri"/>
        </w:rPr>
        <w:t xml:space="preserve"> </w:t>
      </w:r>
      <w:r w:rsidR="00E026FD">
        <w:rPr>
          <w:rFonts w:ascii="Calibri" w:hAnsi="Calibri" w:cs="Calibri"/>
        </w:rPr>
        <w:t xml:space="preserve">registrados </w:t>
      </w:r>
      <w:r w:rsidRPr="001000D2">
        <w:rPr>
          <w:rFonts w:ascii="Calibri" w:hAnsi="Calibri" w:cs="Calibri"/>
        </w:rPr>
        <w:t>en el combobox correspondiente.</w:t>
      </w:r>
    </w:p>
    <w:p w14:paraId="00AB126C" w14:textId="301C58FB" w:rsidR="001000D2" w:rsidRPr="001000D2" w:rsidRDefault="001000D2" w:rsidP="001000D2">
      <w:pPr>
        <w:pStyle w:val="Prrafodelista"/>
        <w:numPr>
          <w:ilvl w:val="0"/>
          <w:numId w:val="263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Inicializa la tabla con tod</w:t>
      </w:r>
      <w:r w:rsidR="00E026FD">
        <w:rPr>
          <w:rFonts w:ascii="Calibri" w:hAnsi="Calibri" w:cs="Calibri"/>
        </w:rPr>
        <w:t xml:space="preserve">os los </w:t>
      </w:r>
      <w:r w:rsidR="00E026FD">
        <w:rPr>
          <w:rFonts w:ascii="Calibri" w:hAnsi="Calibri" w:cs="Calibri"/>
        </w:rPr>
        <w:t>dispositivos</w:t>
      </w:r>
      <w:r w:rsidR="00E026FD" w:rsidRPr="001000D2">
        <w:rPr>
          <w:rFonts w:ascii="Calibri" w:hAnsi="Calibri" w:cs="Calibri"/>
        </w:rPr>
        <w:t xml:space="preserve"> </w:t>
      </w:r>
      <w:r w:rsidRPr="001000D2">
        <w:rPr>
          <w:rFonts w:ascii="Calibri" w:hAnsi="Calibri" w:cs="Calibri"/>
        </w:rPr>
        <w:t>existentes.</w:t>
      </w:r>
    </w:p>
    <w:p w14:paraId="56E45D67" w14:textId="77777777" w:rsidR="001000D2" w:rsidRPr="006362C4" w:rsidRDefault="001000D2" w:rsidP="001000D2"/>
    <w:p w14:paraId="11E026DE" w14:textId="77777777" w:rsidR="001000D2" w:rsidRPr="001000D2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Registro de nuevos productos:</w:t>
      </w:r>
    </w:p>
    <w:p w14:paraId="4294E326" w14:textId="7EF47651" w:rsidR="001000D2" w:rsidRPr="001000D2" w:rsidRDefault="001000D2" w:rsidP="001000D2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Permite agregar nuev</w:t>
      </w:r>
      <w:r w:rsidR="00E026FD">
        <w:rPr>
          <w:rFonts w:ascii="Calibri" w:hAnsi="Calibri" w:cs="Calibri"/>
        </w:rPr>
        <w:t xml:space="preserve">os </w:t>
      </w:r>
      <w:r w:rsidR="00E026FD">
        <w:rPr>
          <w:rFonts w:ascii="Calibri" w:hAnsi="Calibri" w:cs="Calibri"/>
        </w:rPr>
        <w:t>dispositivos</w:t>
      </w:r>
      <w:r w:rsidR="00E026FD" w:rsidRPr="001000D2">
        <w:rPr>
          <w:rFonts w:ascii="Calibri" w:hAnsi="Calibri" w:cs="Calibri"/>
        </w:rPr>
        <w:t xml:space="preserve"> </w:t>
      </w:r>
      <w:r w:rsidRPr="001000D2">
        <w:rPr>
          <w:rFonts w:ascii="Calibri" w:hAnsi="Calibri" w:cs="Calibri"/>
        </w:rPr>
        <w:t xml:space="preserve">con su </w:t>
      </w:r>
      <w:r w:rsidR="00E026FD">
        <w:rPr>
          <w:rFonts w:ascii="Calibri" w:hAnsi="Calibri" w:cs="Calibri"/>
        </w:rPr>
        <w:t>cliente, tipo, marca, modelo, año</w:t>
      </w:r>
      <w:r w:rsidRPr="001000D2">
        <w:rPr>
          <w:rFonts w:ascii="Calibri" w:hAnsi="Calibri" w:cs="Calibri"/>
        </w:rPr>
        <w:t>.</w:t>
      </w:r>
    </w:p>
    <w:p w14:paraId="64DAF441" w14:textId="77777777" w:rsidR="001000D2" w:rsidRPr="001000D2" w:rsidRDefault="001000D2" w:rsidP="001000D2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Asigna automáticamente un código aleatorio.</w:t>
      </w:r>
    </w:p>
    <w:p w14:paraId="3ED95E72" w14:textId="77777777" w:rsidR="001000D2" w:rsidRPr="001000D2" w:rsidRDefault="001000D2" w:rsidP="001000D2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Valida los campos obligatorios antes de proceder al registro.</w:t>
      </w:r>
    </w:p>
    <w:p w14:paraId="67EB3386" w14:textId="7EC96CE0" w:rsidR="001000D2" w:rsidRDefault="001000D2" w:rsidP="001000D2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Actualiza la tabla visual con l</w:t>
      </w:r>
      <w:r w:rsidR="00E026FD">
        <w:rPr>
          <w:rFonts w:ascii="Calibri" w:hAnsi="Calibri" w:cs="Calibri"/>
        </w:rPr>
        <w:t xml:space="preserve">os nuevos </w:t>
      </w:r>
      <w:r w:rsidR="00E026FD">
        <w:rPr>
          <w:rFonts w:ascii="Calibri" w:hAnsi="Calibri" w:cs="Calibri"/>
        </w:rPr>
        <w:t>dispositivos</w:t>
      </w:r>
      <w:r w:rsidR="00E026FD" w:rsidRPr="001000D2">
        <w:rPr>
          <w:rFonts w:ascii="Calibri" w:hAnsi="Calibri" w:cs="Calibri"/>
        </w:rPr>
        <w:t xml:space="preserve"> </w:t>
      </w:r>
      <w:r w:rsidRPr="001000D2">
        <w:rPr>
          <w:rFonts w:ascii="Calibri" w:hAnsi="Calibri" w:cs="Calibri"/>
        </w:rPr>
        <w:t>añadid</w:t>
      </w:r>
      <w:r w:rsidR="00E026FD">
        <w:rPr>
          <w:rFonts w:ascii="Calibri" w:hAnsi="Calibri" w:cs="Calibri"/>
        </w:rPr>
        <w:t>os</w:t>
      </w:r>
      <w:r w:rsidRPr="001000D2">
        <w:rPr>
          <w:rFonts w:ascii="Calibri" w:hAnsi="Calibri" w:cs="Calibri"/>
        </w:rPr>
        <w:t>.</w:t>
      </w:r>
    </w:p>
    <w:p w14:paraId="0D71084D" w14:textId="77777777" w:rsidR="001000D2" w:rsidRPr="001000D2" w:rsidRDefault="001000D2" w:rsidP="001000D2">
      <w:pPr>
        <w:pStyle w:val="Prrafodelista"/>
        <w:spacing w:after="160" w:line="259" w:lineRule="auto"/>
        <w:ind w:left="1800"/>
        <w:rPr>
          <w:rFonts w:ascii="Calibri" w:hAnsi="Calibri" w:cs="Calibri"/>
        </w:rPr>
      </w:pPr>
    </w:p>
    <w:p w14:paraId="45249AE8" w14:textId="77777777" w:rsidR="001000D2" w:rsidRPr="001000D2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Edición de productos existentes:</w:t>
      </w:r>
    </w:p>
    <w:p w14:paraId="30A13F60" w14:textId="36D95A64" w:rsidR="001000D2" w:rsidRPr="001000D2" w:rsidRDefault="001000D2" w:rsidP="001000D2">
      <w:pPr>
        <w:pStyle w:val="Prrafodelista"/>
        <w:numPr>
          <w:ilvl w:val="0"/>
          <w:numId w:val="269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Permite modificar la información de </w:t>
      </w:r>
      <w:r w:rsidR="00E026FD">
        <w:rPr>
          <w:rFonts w:ascii="Calibri" w:hAnsi="Calibri" w:cs="Calibri"/>
        </w:rPr>
        <w:t xml:space="preserve">los </w:t>
      </w:r>
      <w:r w:rsidR="00E026FD">
        <w:rPr>
          <w:rFonts w:ascii="Calibri" w:hAnsi="Calibri" w:cs="Calibri"/>
        </w:rPr>
        <w:t>dispositivos</w:t>
      </w:r>
      <w:r w:rsidRPr="001000D2">
        <w:rPr>
          <w:rFonts w:ascii="Calibri" w:hAnsi="Calibri" w:cs="Calibri"/>
        </w:rPr>
        <w:t xml:space="preserve"> seleccionad</w:t>
      </w:r>
      <w:r w:rsidR="00E026FD">
        <w:rPr>
          <w:rFonts w:ascii="Calibri" w:hAnsi="Calibri" w:cs="Calibri"/>
        </w:rPr>
        <w:t>o</w:t>
      </w:r>
      <w:r w:rsidRPr="001000D2">
        <w:rPr>
          <w:rFonts w:ascii="Calibri" w:hAnsi="Calibri" w:cs="Calibri"/>
        </w:rPr>
        <w:t>s.</w:t>
      </w:r>
    </w:p>
    <w:p w14:paraId="3509123A" w14:textId="77777777" w:rsidR="001000D2" w:rsidRPr="001000D2" w:rsidRDefault="001000D2" w:rsidP="001000D2">
      <w:pPr>
        <w:pStyle w:val="Prrafodelista"/>
        <w:numPr>
          <w:ilvl w:val="0"/>
          <w:numId w:val="269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Actualiza los datos en la base de datos y refresca la tabla visual.</w:t>
      </w:r>
    </w:p>
    <w:p w14:paraId="3212C461" w14:textId="380D186F" w:rsidR="001000D2" w:rsidRPr="00641BCA" w:rsidRDefault="001000D2" w:rsidP="001000D2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15049069" w14:textId="77777777" w:rsidR="001000D2" w:rsidRPr="001000D2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Eliminación de productos:</w:t>
      </w:r>
    </w:p>
    <w:p w14:paraId="6B24D772" w14:textId="6D190361" w:rsidR="001000D2" w:rsidRPr="00641BCA" w:rsidRDefault="001000D2" w:rsidP="001000D2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Permite eliminar </w:t>
      </w:r>
      <w:r w:rsidR="00E026FD">
        <w:rPr>
          <w:rFonts w:ascii="Calibri" w:hAnsi="Calibri" w:cs="Calibri"/>
        </w:rPr>
        <w:t>dispositivos</w:t>
      </w:r>
      <w:r w:rsidRPr="00641BCA">
        <w:rPr>
          <w:rFonts w:ascii="Calibri" w:hAnsi="Calibri" w:cs="Calibri"/>
        </w:rPr>
        <w:t xml:space="preserve"> seleccionad</w:t>
      </w:r>
      <w:r w:rsidR="00E026FD">
        <w:rPr>
          <w:rFonts w:ascii="Calibri" w:hAnsi="Calibri" w:cs="Calibri"/>
        </w:rPr>
        <w:t>o</w:t>
      </w:r>
      <w:r w:rsidRPr="00641BCA">
        <w:rPr>
          <w:rFonts w:ascii="Calibri" w:hAnsi="Calibri" w:cs="Calibri"/>
        </w:rPr>
        <w:t>s previamente.</w:t>
      </w:r>
    </w:p>
    <w:p w14:paraId="7F6A1F4E" w14:textId="77777777" w:rsidR="001000D2" w:rsidRDefault="001000D2" w:rsidP="001000D2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Solicita confirmación antes de proceder a la eliminación.</w:t>
      </w:r>
    </w:p>
    <w:p w14:paraId="253FECF2" w14:textId="77777777" w:rsidR="001000D2" w:rsidRPr="00641BCA" w:rsidRDefault="001000D2" w:rsidP="001000D2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1CDA0CEE" w14:textId="77777777" w:rsidR="001000D2" w:rsidRPr="001000D2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Visualización:</w:t>
      </w:r>
    </w:p>
    <w:p w14:paraId="742ECB04" w14:textId="324F5D17" w:rsidR="001000D2" w:rsidRPr="00641BCA" w:rsidRDefault="001000D2" w:rsidP="001000D2">
      <w:pPr>
        <w:pStyle w:val="Prrafodelista"/>
        <w:numPr>
          <w:ilvl w:val="1"/>
          <w:numId w:val="236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Muestra la información de l</w:t>
      </w:r>
      <w:r w:rsidR="00E026FD">
        <w:rPr>
          <w:rFonts w:ascii="Calibri" w:hAnsi="Calibri" w:cs="Calibri"/>
        </w:rPr>
        <w:t xml:space="preserve">os </w:t>
      </w:r>
      <w:r w:rsidR="00E026FD">
        <w:rPr>
          <w:rFonts w:ascii="Calibri" w:hAnsi="Calibri" w:cs="Calibri"/>
        </w:rPr>
        <w:t>dispositivos</w:t>
      </w:r>
      <w:r w:rsidR="00E026FD" w:rsidRPr="001000D2">
        <w:rPr>
          <w:rFonts w:ascii="Calibri" w:hAnsi="Calibri" w:cs="Calibri"/>
        </w:rPr>
        <w:t xml:space="preserve"> </w:t>
      </w:r>
      <w:r w:rsidRPr="00641BCA">
        <w:rPr>
          <w:rFonts w:ascii="Calibri" w:hAnsi="Calibri" w:cs="Calibri"/>
        </w:rPr>
        <w:t>en una tabla.</w:t>
      </w:r>
    </w:p>
    <w:p w14:paraId="2E910989" w14:textId="77777777" w:rsidR="001000D2" w:rsidRPr="00641BCA" w:rsidRDefault="001000D2" w:rsidP="001000D2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0D278B43" w14:textId="77777777" w:rsidR="001000D2" w:rsidRPr="001000D2" w:rsidRDefault="001000D2" w:rsidP="001000D2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Interacción con la tabla:</w:t>
      </w:r>
    </w:p>
    <w:p w14:paraId="41164F8C" w14:textId="536C916D" w:rsidR="001000D2" w:rsidRPr="00641BCA" w:rsidRDefault="001000D2" w:rsidP="001000D2">
      <w:pPr>
        <w:pStyle w:val="Prrafodelista"/>
        <w:numPr>
          <w:ilvl w:val="1"/>
          <w:numId w:val="237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Permite seleccionar </w:t>
      </w:r>
      <w:r w:rsidR="00E026FD">
        <w:rPr>
          <w:rFonts w:ascii="Calibri" w:hAnsi="Calibri" w:cs="Calibri"/>
        </w:rPr>
        <w:t>dispositivos</w:t>
      </w:r>
      <w:r w:rsidR="00E026FD" w:rsidRPr="001000D2">
        <w:rPr>
          <w:rFonts w:ascii="Calibri" w:hAnsi="Calibri" w:cs="Calibri"/>
        </w:rPr>
        <w:t xml:space="preserve"> </w:t>
      </w:r>
      <w:r w:rsidRPr="00641BCA">
        <w:rPr>
          <w:rFonts w:ascii="Calibri" w:hAnsi="Calibri" w:cs="Calibri"/>
        </w:rPr>
        <w:t>para edición o eliminación.</w:t>
      </w:r>
    </w:p>
    <w:p w14:paraId="1FE90660" w14:textId="76D0319D" w:rsidR="001000D2" w:rsidRPr="007B08F5" w:rsidRDefault="001000D2" w:rsidP="007B08F5">
      <w:pPr>
        <w:pStyle w:val="Ttulo3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40" w:name="_Toc187523748"/>
      <w:r w:rsidRPr="009D5D1E">
        <w:rPr>
          <w:rFonts w:ascii="Calibri" w:hAnsi="Calibri" w:cs="Calibri"/>
          <w:color w:val="000000" w:themeColor="text1"/>
          <w:sz w:val="24"/>
          <w:szCs w:val="24"/>
        </w:rPr>
        <w:t>Instrucciones para registrar, editar y eliminar u</w:t>
      </w:r>
      <w:r>
        <w:rPr>
          <w:rFonts w:ascii="Calibri" w:hAnsi="Calibri" w:cs="Calibri"/>
          <w:color w:val="000000" w:themeColor="text1"/>
          <w:sz w:val="24"/>
          <w:szCs w:val="24"/>
        </w:rPr>
        <w:t>na categoría</w:t>
      </w:r>
      <w:bookmarkEnd w:id="40"/>
      <w:r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</w:p>
    <w:p w14:paraId="49A65E94" w14:textId="77777777" w:rsidR="001000D2" w:rsidRDefault="001000D2" w:rsidP="001000D2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0E87209C" w14:textId="5B1B9B82" w:rsidR="001000D2" w:rsidRPr="0065367D" w:rsidRDefault="001000D2" w:rsidP="001000D2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registrar un</w:t>
      </w:r>
      <w:r>
        <w:rPr>
          <w:rFonts w:ascii="Calibri" w:hAnsi="Calibri" w:cs="Calibri"/>
        </w:rPr>
        <w:t>a nueva categoría</w:t>
      </w:r>
      <w:r w:rsidRPr="0065367D">
        <w:rPr>
          <w:rFonts w:ascii="Calibri" w:hAnsi="Calibri" w:cs="Calibri"/>
        </w:rPr>
        <w:t>:</w:t>
      </w:r>
    </w:p>
    <w:p w14:paraId="70FAAB61" w14:textId="77777777" w:rsidR="001000D2" w:rsidRPr="00D042AF" w:rsidRDefault="001000D2" w:rsidP="001000D2">
      <w:pPr>
        <w:pStyle w:val="Prrafodelista"/>
        <w:numPr>
          <w:ilvl w:val="0"/>
          <w:numId w:val="25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042AF">
        <w:rPr>
          <w:rFonts w:ascii="Calibri" w:hAnsi="Calibri" w:cs="Calibri"/>
        </w:rPr>
        <w:t>Complete todos los campos obligatorios:</w:t>
      </w:r>
    </w:p>
    <w:p w14:paraId="51096FDF" w14:textId="27A2F2DF" w:rsidR="00E026FD" w:rsidRDefault="00E026FD" w:rsidP="007B013E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</w:t>
      </w:r>
    </w:p>
    <w:p w14:paraId="50CB4898" w14:textId="225B849F" w:rsidR="00E026FD" w:rsidRDefault="00E026FD" w:rsidP="007B013E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</w:t>
      </w:r>
    </w:p>
    <w:p w14:paraId="6AA23A18" w14:textId="443557EA" w:rsidR="00E026FD" w:rsidRDefault="00E026FD" w:rsidP="007B013E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Marca</w:t>
      </w:r>
    </w:p>
    <w:p w14:paraId="6F25F63F" w14:textId="4B70F557" w:rsidR="00E026FD" w:rsidRDefault="00E026FD" w:rsidP="007B013E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Modelo</w:t>
      </w:r>
    </w:p>
    <w:p w14:paraId="39B41976" w14:textId="0F1369B6" w:rsidR="00E026FD" w:rsidRPr="007B013E" w:rsidRDefault="00E026FD" w:rsidP="007B013E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</w:t>
      </w:r>
    </w:p>
    <w:p w14:paraId="1F54E96E" w14:textId="77777777" w:rsidR="001000D2" w:rsidRPr="0065367D" w:rsidRDefault="001000D2" w:rsidP="001000D2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178BDA22" w14:textId="4068305D" w:rsidR="001000D2" w:rsidRPr="001000D2" w:rsidRDefault="001000D2" w:rsidP="001000D2">
      <w:pPr>
        <w:pStyle w:val="Prrafodelista"/>
        <w:numPr>
          <w:ilvl w:val="0"/>
          <w:numId w:val="25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000D2">
        <w:rPr>
          <w:rFonts w:ascii="Calibri" w:hAnsi="Calibri" w:cs="Calibri"/>
        </w:rPr>
        <w:t>Haga clic en el botón "</w:t>
      </w:r>
      <w:r w:rsidR="00E026FD">
        <w:rPr>
          <w:rFonts w:ascii="Calibri" w:hAnsi="Calibri" w:cs="Calibri"/>
        </w:rPr>
        <w:t>Guardar</w:t>
      </w:r>
      <w:r w:rsidRPr="001000D2">
        <w:rPr>
          <w:rFonts w:ascii="Calibri" w:hAnsi="Calibri" w:cs="Calibri"/>
        </w:rPr>
        <w:t>".</w:t>
      </w:r>
    </w:p>
    <w:p w14:paraId="6B3C1487" w14:textId="77777777" w:rsidR="001000D2" w:rsidRDefault="001000D2" w:rsidP="001000D2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2105916E" w14:textId="4E78C588" w:rsidR="00E026FD" w:rsidRDefault="00E026FD" w:rsidP="00E026FD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</w:t>
      </w:r>
      <w:r>
        <w:rPr>
          <w:rFonts w:ascii="Calibri" w:hAnsi="Calibri" w:cs="Calibri"/>
        </w:rPr>
        <w:t>: Bryan Carranza</w:t>
      </w:r>
    </w:p>
    <w:p w14:paraId="6DA8F04A" w14:textId="04A95B6A" w:rsidR="00E026FD" w:rsidRDefault="00E026FD" w:rsidP="00E026FD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</w:t>
      </w:r>
      <w:r>
        <w:rPr>
          <w:rFonts w:ascii="Calibri" w:hAnsi="Calibri" w:cs="Calibri"/>
        </w:rPr>
        <w:t>: Tablet</w:t>
      </w:r>
    </w:p>
    <w:p w14:paraId="05174418" w14:textId="37982012" w:rsidR="00E026FD" w:rsidRDefault="00E026FD" w:rsidP="00E026FD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Marca</w:t>
      </w:r>
      <w:r>
        <w:rPr>
          <w:rFonts w:ascii="Calibri" w:hAnsi="Calibri" w:cs="Calibri"/>
        </w:rPr>
        <w:t>: Samsung</w:t>
      </w:r>
    </w:p>
    <w:p w14:paraId="689BEDE9" w14:textId="53D9E663" w:rsidR="00E026FD" w:rsidRDefault="00E026FD" w:rsidP="00E026FD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Modelo</w:t>
      </w:r>
      <w:r>
        <w:rPr>
          <w:rFonts w:ascii="Calibri" w:hAnsi="Calibri" w:cs="Calibri"/>
        </w:rPr>
        <w:t>: A20</w:t>
      </w:r>
    </w:p>
    <w:p w14:paraId="2DC531C6" w14:textId="4F2A502E" w:rsidR="001000D2" w:rsidRPr="007B08F5" w:rsidRDefault="00E026FD" w:rsidP="001000D2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</w:t>
      </w:r>
      <w:r>
        <w:rPr>
          <w:rFonts w:ascii="Calibri" w:hAnsi="Calibri" w:cs="Calibri"/>
        </w:rPr>
        <w:t>: 2019</w:t>
      </w:r>
    </w:p>
    <w:p w14:paraId="0113468F" w14:textId="67A4AE0B" w:rsidR="001000D2" w:rsidRPr="00E026FD" w:rsidRDefault="001000D2" w:rsidP="001000D2">
      <w:pPr>
        <w:tabs>
          <w:tab w:val="left" w:pos="2388"/>
        </w:tabs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E026FD" w:rsidRPr="00E026FD">
        <w:rPr>
          <w:rFonts w:ascii="Arial" w:hAnsi="Arial" w:cs="Arial"/>
          <w:color w:val="155724"/>
          <w:lang w:val="es-ES" w:eastAsia="es-ES"/>
        </w:rPr>
        <w:t xml:space="preserve"> </w:t>
      </w:r>
      <w:r w:rsidR="00E026FD" w:rsidRPr="00E026FD">
        <w:rPr>
          <w:rFonts w:ascii="Calibri" w:hAnsi="Calibri" w:cs="Calibri"/>
          <w:lang w:val="es-ES"/>
        </w:rPr>
        <w:t>Dispositivo Guardado correctamente</w:t>
      </w:r>
      <w:r w:rsidRPr="00B97114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".</w:t>
      </w:r>
    </w:p>
    <w:p w14:paraId="5B869651" w14:textId="77777777" w:rsidR="001000D2" w:rsidRDefault="001000D2" w:rsidP="001000D2">
      <w:pPr>
        <w:rPr>
          <w:rFonts w:ascii="Calibri" w:hAnsi="Calibri" w:cs="Calibri"/>
        </w:rPr>
      </w:pPr>
    </w:p>
    <w:p w14:paraId="4EFFBBDC" w14:textId="4AA7DAD3" w:rsidR="001000D2" w:rsidRDefault="001000D2" w:rsidP="001000D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>Error al registrar (campos incompletos)</w:t>
      </w:r>
    </w:p>
    <w:p w14:paraId="43D6CF99" w14:textId="77777777" w:rsidR="001000D2" w:rsidRDefault="001000D2" w:rsidP="001000D2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22E6F0E8" w14:textId="442D6818" w:rsidR="001000D2" w:rsidRDefault="001000D2" w:rsidP="001000D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>ntento registrar un</w:t>
      </w:r>
      <w:r w:rsidR="00E026FD">
        <w:rPr>
          <w:rFonts w:ascii="Calibri" w:hAnsi="Calibri" w:cs="Calibri"/>
        </w:rPr>
        <w:t xml:space="preserve"> </w:t>
      </w:r>
      <w:r w:rsidR="00E026FD" w:rsidRPr="00E026FD">
        <w:rPr>
          <w:rFonts w:ascii="Calibri" w:hAnsi="Calibri" w:cs="Calibri"/>
          <w:lang w:val="es-ES"/>
        </w:rPr>
        <w:t xml:space="preserve">Dispositivo </w:t>
      </w:r>
      <w:r w:rsidRPr="00317ADC">
        <w:rPr>
          <w:rFonts w:ascii="Calibri" w:hAnsi="Calibri" w:cs="Calibri"/>
        </w:rPr>
        <w:t>con campos vacíos.</w:t>
      </w:r>
    </w:p>
    <w:p w14:paraId="10B4C355" w14:textId="77777777" w:rsidR="001000D2" w:rsidRDefault="001000D2" w:rsidP="001000D2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01B65F90" w14:textId="4CFB6BFC" w:rsidR="001000D2" w:rsidRPr="00B84A0E" w:rsidRDefault="001000D2" w:rsidP="00CE1C5A">
      <w:pPr>
        <w:pStyle w:val="Prrafodelista"/>
        <w:numPr>
          <w:ilvl w:val="0"/>
          <w:numId w:val="27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84A0E">
        <w:rPr>
          <w:rFonts w:ascii="Calibri" w:hAnsi="Calibri" w:cs="Calibri"/>
        </w:rPr>
        <w:t xml:space="preserve">Complete todos los campos menos el campo de </w:t>
      </w:r>
      <w:r w:rsidR="00E026FD">
        <w:rPr>
          <w:rFonts w:ascii="Calibri" w:hAnsi="Calibri" w:cs="Calibri"/>
        </w:rPr>
        <w:t>Marca</w:t>
      </w:r>
      <w:r w:rsidRPr="00B84A0E">
        <w:rPr>
          <w:rFonts w:ascii="Calibri" w:hAnsi="Calibri" w:cs="Calibri"/>
        </w:rPr>
        <w:t>:</w:t>
      </w:r>
    </w:p>
    <w:p w14:paraId="4C40E1E4" w14:textId="77777777" w:rsidR="00E026FD" w:rsidRDefault="00E026FD" w:rsidP="00E026FD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Cliente: Bryan Carranza</w:t>
      </w:r>
    </w:p>
    <w:p w14:paraId="7026D645" w14:textId="77777777" w:rsidR="00E026FD" w:rsidRDefault="00E026FD" w:rsidP="00E026FD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Tipo: Tablet</w:t>
      </w:r>
    </w:p>
    <w:p w14:paraId="1CF70B3B" w14:textId="646A70C5" w:rsidR="00E026FD" w:rsidRDefault="00E026FD" w:rsidP="00E026FD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Marca: </w:t>
      </w:r>
    </w:p>
    <w:p w14:paraId="4C769B24" w14:textId="77777777" w:rsidR="00E026FD" w:rsidRDefault="00E026FD" w:rsidP="00E026FD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Modelo: A20</w:t>
      </w:r>
    </w:p>
    <w:p w14:paraId="26129152" w14:textId="48F7CC39" w:rsidR="001000D2" w:rsidRPr="007B08F5" w:rsidRDefault="00E026FD" w:rsidP="00E026FD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Año: 2019</w:t>
      </w:r>
    </w:p>
    <w:p w14:paraId="315DB0A3" w14:textId="6C0A2123" w:rsidR="001000D2" w:rsidRPr="00CE1C5A" w:rsidRDefault="001000D2" w:rsidP="00CE1C5A">
      <w:pPr>
        <w:pStyle w:val="Prrafodelista"/>
        <w:numPr>
          <w:ilvl w:val="0"/>
          <w:numId w:val="27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CE1C5A">
        <w:rPr>
          <w:rFonts w:ascii="Calibri" w:hAnsi="Calibri" w:cs="Calibri"/>
        </w:rPr>
        <w:t>Haga clic en el botón "</w:t>
      </w:r>
      <w:r w:rsidR="00E026FD">
        <w:rPr>
          <w:rFonts w:ascii="Calibri" w:hAnsi="Calibri" w:cs="Calibri"/>
        </w:rPr>
        <w:t>Guardar</w:t>
      </w:r>
      <w:r w:rsidRPr="00CE1C5A">
        <w:rPr>
          <w:rFonts w:ascii="Calibri" w:hAnsi="Calibri" w:cs="Calibri"/>
        </w:rPr>
        <w:t>".</w:t>
      </w:r>
    </w:p>
    <w:p w14:paraId="724E1961" w14:textId="168D6D54" w:rsidR="001000D2" w:rsidRDefault="001000D2" w:rsidP="001000D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E026FD"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16E50BD2" w14:textId="77777777" w:rsidR="001000D2" w:rsidRDefault="001000D2" w:rsidP="001000D2">
      <w:pPr>
        <w:jc w:val="both"/>
        <w:rPr>
          <w:rFonts w:ascii="Calibri" w:hAnsi="Calibri" w:cs="Calibri"/>
        </w:rPr>
      </w:pPr>
    </w:p>
    <w:p w14:paraId="53389418" w14:textId="231773EB" w:rsidR="001000D2" w:rsidRDefault="001000D2" w:rsidP="001000D2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2: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</w:t>
      </w:r>
      <w:r w:rsidR="00E026FD" w:rsidRPr="00E026FD">
        <w:rPr>
          <w:rFonts w:ascii="Calibri" w:hAnsi="Calibri" w:cs="Calibri"/>
        </w:rPr>
        <w:t xml:space="preserve"> </w:t>
      </w:r>
      <w:r w:rsidR="00E026FD">
        <w:rPr>
          <w:rFonts w:ascii="Calibri" w:hAnsi="Calibri" w:cs="Calibri"/>
        </w:rPr>
        <w:t>Marca</w:t>
      </w:r>
      <w:r w:rsidR="00E026FD" w:rsidRPr="00733A3E">
        <w:rPr>
          <w:rFonts w:ascii="Calibri" w:hAnsi="Calibri" w:cs="Calibri"/>
          <w:b/>
          <w:bCs/>
        </w:rPr>
        <w:t xml:space="preserve"> </w:t>
      </w:r>
      <w:r w:rsidRPr="00733A3E">
        <w:rPr>
          <w:rFonts w:ascii="Calibri" w:hAnsi="Calibri" w:cs="Calibri"/>
          <w:b/>
          <w:bCs/>
        </w:rPr>
        <w:t>")</w:t>
      </w:r>
    </w:p>
    <w:p w14:paraId="3C9646BE" w14:textId="77777777" w:rsidR="001000D2" w:rsidRDefault="001000D2" w:rsidP="001000D2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6C24C1AF" w14:textId="10B3D6BD" w:rsidR="001000D2" w:rsidRDefault="001000D2" w:rsidP="001000D2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 w:rsidR="00E026FD">
        <w:rPr>
          <w:rFonts w:ascii="Calibri" w:hAnsi="Calibri" w:cs="Calibri"/>
        </w:rPr>
        <w:t>Marca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59274E89" w14:textId="77777777" w:rsidR="001000D2" w:rsidRDefault="001000D2" w:rsidP="001000D2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53FCB044" w14:textId="77777777" w:rsidR="001000D2" w:rsidRPr="00DC1FB3" w:rsidRDefault="001000D2" w:rsidP="00CE1C5A">
      <w:pPr>
        <w:pStyle w:val="Prrafodelista"/>
        <w:numPr>
          <w:ilvl w:val="0"/>
          <w:numId w:val="27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C1FB3">
        <w:rPr>
          <w:rFonts w:ascii="Calibri" w:hAnsi="Calibri" w:cs="Calibri"/>
        </w:rPr>
        <w:t>Complete todos los campos:</w:t>
      </w:r>
    </w:p>
    <w:p w14:paraId="51829ED0" w14:textId="77777777" w:rsidR="00E026FD" w:rsidRDefault="00E026FD" w:rsidP="00E026FD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Cliente: Bryan Carranza</w:t>
      </w:r>
    </w:p>
    <w:p w14:paraId="1B137A77" w14:textId="77777777" w:rsidR="00E026FD" w:rsidRDefault="00E026FD" w:rsidP="00E026FD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Tipo: Tablet</w:t>
      </w:r>
    </w:p>
    <w:p w14:paraId="554DE618" w14:textId="786DC989" w:rsidR="00E026FD" w:rsidRDefault="00E026FD" w:rsidP="00E026FD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Marca: </w:t>
      </w:r>
      <w:r>
        <w:rPr>
          <w:rFonts w:ascii="Calibri" w:hAnsi="Calibri" w:cs="Calibri"/>
        </w:rPr>
        <w:t>3123</w:t>
      </w:r>
    </w:p>
    <w:p w14:paraId="28810FC5" w14:textId="77777777" w:rsidR="00E026FD" w:rsidRDefault="00E026FD" w:rsidP="00E026FD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Modelo: A20</w:t>
      </w:r>
    </w:p>
    <w:p w14:paraId="48542EBD" w14:textId="6423358B" w:rsidR="001000D2" w:rsidRPr="00D03F29" w:rsidRDefault="00E026FD" w:rsidP="00E026FD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Año: 2019</w:t>
      </w:r>
    </w:p>
    <w:p w14:paraId="6091E558" w14:textId="33C366AA" w:rsidR="001000D2" w:rsidRPr="00CE1C5A" w:rsidRDefault="001000D2" w:rsidP="00CE1C5A">
      <w:pPr>
        <w:pStyle w:val="Prrafodelista"/>
        <w:numPr>
          <w:ilvl w:val="0"/>
          <w:numId w:val="27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CE1C5A">
        <w:rPr>
          <w:rFonts w:ascii="Calibri" w:hAnsi="Calibri" w:cs="Calibri"/>
        </w:rPr>
        <w:t>Haga clic en el botón "</w:t>
      </w:r>
      <w:r w:rsidR="00D03F29">
        <w:rPr>
          <w:rFonts w:ascii="Calibri" w:hAnsi="Calibri" w:cs="Calibri"/>
        </w:rPr>
        <w:t>Guardar</w:t>
      </w:r>
      <w:r w:rsidRPr="00CE1C5A">
        <w:rPr>
          <w:rFonts w:ascii="Calibri" w:hAnsi="Calibri" w:cs="Calibri"/>
        </w:rPr>
        <w:t>".</w:t>
      </w:r>
    </w:p>
    <w:p w14:paraId="388B9B38" w14:textId="2552DC0A" w:rsidR="001000D2" w:rsidRDefault="001000D2" w:rsidP="001000D2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="00D03F29">
        <w:rPr>
          <w:rFonts w:ascii="Calibri" w:hAnsi="Calibri" w:cs="Calibri"/>
        </w:rPr>
        <w:t>Utiliza un formato que coincida con el solicitado</w:t>
      </w:r>
      <w:r w:rsidRPr="00733A3E">
        <w:rPr>
          <w:rFonts w:ascii="Calibri" w:hAnsi="Calibri" w:cs="Calibri"/>
        </w:rPr>
        <w:t>.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5ECE8FCE" w14:textId="77777777" w:rsidR="001000D2" w:rsidRPr="0065367D" w:rsidRDefault="001000D2" w:rsidP="001000D2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367D">
        <w:rPr>
          <w:rFonts w:ascii="Calibri" w:hAnsi="Calibri" w:cs="Calibri"/>
          <w:b/>
          <w:bCs/>
        </w:rPr>
        <w:t>dición correcta</w:t>
      </w:r>
    </w:p>
    <w:p w14:paraId="356FB138" w14:textId="28E61564" w:rsidR="001000D2" w:rsidRPr="0065367D" w:rsidRDefault="001000D2" w:rsidP="001000D2">
      <w:pPr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editar un</w:t>
      </w:r>
      <w:r w:rsidR="00D03F29">
        <w:rPr>
          <w:rFonts w:ascii="Calibri" w:hAnsi="Calibri" w:cs="Calibri"/>
        </w:rPr>
        <w:t xml:space="preserve"> </w:t>
      </w:r>
      <w:r w:rsidR="00D03F29" w:rsidRPr="00E026FD">
        <w:rPr>
          <w:rFonts w:ascii="Calibri" w:hAnsi="Calibri" w:cs="Calibri"/>
          <w:lang w:val="es-ES"/>
        </w:rPr>
        <w:t xml:space="preserve">Dispositivo </w:t>
      </w:r>
      <w:r w:rsidRPr="0065367D">
        <w:rPr>
          <w:rFonts w:ascii="Calibri" w:hAnsi="Calibri" w:cs="Calibri"/>
        </w:rPr>
        <w:t>existente:</w:t>
      </w:r>
    </w:p>
    <w:p w14:paraId="18EE93F4" w14:textId="0D4BFBF7" w:rsidR="001000D2" w:rsidRPr="00AA70DD" w:rsidRDefault="001000D2" w:rsidP="00CE1C5A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 xml:space="preserve">Seleccione </w:t>
      </w:r>
      <w:r w:rsidR="00D03F29">
        <w:rPr>
          <w:rFonts w:ascii="Calibri" w:hAnsi="Calibri" w:cs="Calibri"/>
        </w:rPr>
        <w:t xml:space="preserve">un </w:t>
      </w:r>
      <w:r w:rsidR="00D03F29" w:rsidRPr="00E026FD">
        <w:rPr>
          <w:rFonts w:ascii="Calibri" w:hAnsi="Calibri" w:cs="Calibri"/>
          <w:lang w:val="es-ES"/>
        </w:rPr>
        <w:t xml:space="preserve">Dispositivo </w:t>
      </w:r>
      <w:r w:rsidRPr="00AA70DD">
        <w:rPr>
          <w:rFonts w:ascii="Calibri" w:hAnsi="Calibri" w:cs="Calibri"/>
        </w:rPr>
        <w:t>en la tabla haciendo clic en el ícono de visto.</w:t>
      </w:r>
    </w:p>
    <w:p w14:paraId="13AEAC9E" w14:textId="77777777" w:rsidR="001000D2" w:rsidRPr="00AA70DD" w:rsidRDefault="001000D2" w:rsidP="00CE1C5A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Modifique los campos necesarios.</w:t>
      </w:r>
    </w:p>
    <w:p w14:paraId="2F20ECFC" w14:textId="7C6533FC" w:rsidR="001000D2" w:rsidRPr="00AA70DD" w:rsidRDefault="001000D2" w:rsidP="00CE1C5A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Haga clic en el botón "</w:t>
      </w:r>
      <w:r w:rsidR="00D03F29">
        <w:rPr>
          <w:rFonts w:ascii="Calibri" w:hAnsi="Calibri" w:cs="Calibri"/>
        </w:rPr>
        <w:t>Guardar</w:t>
      </w:r>
      <w:r w:rsidRPr="00AA70DD">
        <w:rPr>
          <w:rFonts w:ascii="Calibri" w:hAnsi="Calibri" w:cs="Calibri"/>
        </w:rPr>
        <w:t>".</w:t>
      </w:r>
    </w:p>
    <w:p w14:paraId="1D30533F" w14:textId="77777777" w:rsidR="001000D2" w:rsidRDefault="001000D2" w:rsidP="001000D2">
      <w:pPr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0D7A2CB9" w14:textId="77777777" w:rsidR="00D03F29" w:rsidRDefault="00D03F29" w:rsidP="00D03F29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Cliente: Bryan Carranza</w:t>
      </w:r>
    </w:p>
    <w:p w14:paraId="2312713A" w14:textId="77777777" w:rsidR="00D03F29" w:rsidRDefault="00D03F29" w:rsidP="00D03F29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Tipo: Tablet</w:t>
      </w:r>
    </w:p>
    <w:p w14:paraId="158E8481" w14:textId="560CC53A" w:rsidR="00D03F29" w:rsidRDefault="00D03F29" w:rsidP="00D03F29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Marca: </w:t>
      </w:r>
      <w:r>
        <w:rPr>
          <w:rFonts w:ascii="Calibri" w:hAnsi="Calibri" w:cs="Calibri"/>
        </w:rPr>
        <w:t>Samsung</w:t>
      </w:r>
    </w:p>
    <w:p w14:paraId="177E18D1" w14:textId="77777777" w:rsidR="00D03F29" w:rsidRDefault="00D03F29" w:rsidP="00D03F29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Modelo: A20</w:t>
      </w:r>
    </w:p>
    <w:p w14:paraId="242A7FEB" w14:textId="177E9E9B" w:rsidR="00D03F29" w:rsidRPr="007B08F5" w:rsidRDefault="00D03F29" w:rsidP="007B08F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Año: 2019</w:t>
      </w:r>
    </w:p>
    <w:p w14:paraId="4061C4D0" w14:textId="1C05D13A" w:rsidR="005F3FB0" w:rsidRDefault="001000D2" w:rsidP="007B08F5">
      <w:pPr>
        <w:rPr>
          <w:rFonts w:asciiTheme="minorHAnsi" w:hAnsiTheme="minorHAnsi" w:cstheme="minorHAnsi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FA5BE7">
        <w:rPr>
          <w:rFonts w:ascii="Calibri" w:hAnsi="Calibri" w:cs="Calibri"/>
        </w:rPr>
        <w:t>"</w:t>
      </w:r>
      <w:r w:rsidR="007B08F5" w:rsidRPr="007B08F5">
        <w:rPr>
          <w:rFonts w:ascii="Arial" w:hAnsi="Arial" w:cs="Arial"/>
          <w:color w:val="004085"/>
          <w:lang w:val="es-ES" w:eastAsia="es-ES"/>
        </w:rPr>
        <w:t xml:space="preserve"> </w:t>
      </w:r>
      <w:r w:rsidR="007B08F5" w:rsidRPr="007B08F5">
        <w:rPr>
          <w:rFonts w:ascii="Calibri" w:hAnsi="Calibri" w:cs="Calibri"/>
          <w:lang w:val="es-ES"/>
        </w:rPr>
        <w:t xml:space="preserve">Dispositivo Actualizado </w:t>
      </w:r>
      <w:r w:rsidR="007B08F5" w:rsidRPr="007B08F5">
        <w:rPr>
          <w:rFonts w:ascii="Calibri" w:hAnsi="Calibri" w:cs="Calibri"/>
          <w:lang w:val="es-ES"/>
        </w:rPr>
        <w:t>correctamente.</w:t>
      </w:r>
      <w:r w:rsidRPr="00FA5BE7">
        <w:rPr>
          <w:rFonts w:ascii="Calibri" w:hAnsi="Calibri" w:cs="Calibri"/>
        </w:rPr>
        <w:t>"</w:t>
      </w:r>
    </w:p>
    <w:p w14:paraId="7099DEA8" w14:textId="77777777" w:rsidR="005F3FB0" w:rsidRDefault="005F3FB0" w:rsidP="005F3FB0">
      <w:pPr>
        <w:jc w:val="right"/>
        <w:rPr>
          <w:rFonts w:asciiTheme="minorHAnsi" w:hAnsiTheme="minorHAnsi" w:cstheme="minorHAnsi"/>
        </w:rPr>
      </w:pPr>
    </w:p>
    <w:p w14:paraId="59FFB842" w14:textId="77777777" w:rsidR="00EC2DB5" w:rsidRPr="00655166" w:rsidRDefault="00EC2DB5" w:rsidP="00EC2D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5166">
        <w:rPr>
          <w:rFonts w:ascii="Calibri" w:hAnsi="Calibri" w:cs="Calibri"/>
          <w:b/>
          <w:bCs/>
        </w:rPr>
        <w:t>liminación correcta</w:t>
      </w:r>
    </w:p>
    <w:p w14:paraId="424CA51A" w14:textId="6C2FBA5A" w:rsidR="00EC2DB5" w:rsidRPr="00655166" w:rsidRDefault="00EC2DB5" w:rsidP="00EC2DB5">
      <w:pPr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Para eliminar un </w:t>
      </w:r>
      <w:r w:rsidRPr="007B08F5">
        <w:rPr>
          <w:rFonts w:ascii="Calibri" w:hAnsi="Calibri" w:cs="Calibri"/>
          <w:lang w:val="es-ES"/>
        </w:rPr>
        <w:t>Dispositivo</w:t>
      </w:r>
      <w:r w:rsidRPr="00655166">
        <w:rPr>
          <w:rFonts w:ascii="Calibri" w:hAnsi="Calibri" w:cs="Calibri"/>
        </w:rPr>
        <w:t>:</w:t>
      </w:r>
    </w:p>
    <w:p w14:paraId="1166AA38" w14:textId="6B5FA3BB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Seleccione el </w:t>
      </w:r>
      <w:r w:rsidRPr="007B08F5">
        <w:rPr>
          <w:rFonts w:ascii="Calibri" w:hAnsi="Calibri" w:cs="Calibri"/>
          <w:lang w:val="es-ES"/>
        </w:rPr>
        <w:t xml:space="preserve">Dispositivo </w:t>
      </w:r>
      <w:r w:rsidRPr="00655166">
        <w:rPr>
          <w:rFonts w:ascii="Calibri" w:hAnsi="Calibri" w:cs="Calibri"/>
        </w:rPr>
        <w:t xml:space="preserve">en la tabla haciendo clic en el ícono de </w:t>
      </w:r>
      <w:r>
        <w:rPr>
          <w:rFonts w:ascii="Calibri" w:hAnsi="Calibri" w:cs="Calibri"/>
        </w:rPr>
        <w:t>papelera</w:t>
      </w:r>
      <w:r w:rsidRPr="00655166">
        <w:rPr>
          <w:rFonts w:ascii="Calibri" w:hAnsi="Calibri" w:cs="Calibri"/>
        </w:rPr>
        <w:t>.</w:t>
      </w:r>
    </w:p>
    <w:p w14:paraId="2A9CDCAB" w14:textId="77777777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Haga clic en el botón "Eliminar".</w:t>
      </w:r>
    </w:p>
    <w:p w14:paraId="5ECA5A0C" w14:textId="77777777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Confirme la acción en el diálogo que aparece.</w:t>
      </w:r>
    </w:p>
    <w:p w14:paraId="13ED549B" w14:textId="139F183F" w:rsidR="00EC2DB5" w:rsidRPr="00B82B1C" w:rsidRDefault="00EC2DB5" w:rsidP="00EC2DB5">
      <w:pPr>
        <w:jc w:val="both"/>
        <w:rPr>
          <w:rFonts w:ascii="Calibri" w:hAnsi="Calibri" w:cs="Calibri"/>
          <w:b/>
          <w:bCs/>
          <w:u w:val="single"/>
        </w:rPr>
      </w:pPr>
      <w:r w:rsidRPr="00655166">
        <w:rPr>
          <w:rFonts w:ascii="Calibri" w:hAnsi="Calibri" w:cs="Calibri"/>
          <w:b/>
          <w:bCs/>
        </w:rPr>
        <w:t>Resultado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>"El</w:t>
      </w:r>
      <w:r>
        <w:rPr>
          <w:rFonts w:ascii="Calibri" w:hAnsi="Calibri" w:cs="Calibri"/>
        </w:rPr>
        <w:t xml:space="preserve"> </w:t>
      </w:r>
      <w:r w:rsidRPr="007B08F5">
        <w:rPr>
          <w:rFonts w:ascii="Calibri" w:hAnsi="Calibri" w:cs="Calibri"/>
          <w:lang w:val="es-ES"/>
        </w:rPr>
        <w:t xml:space="preserve">Dispositivo </w:t>
      </w:r>
      <w:r w:rsidRPr="00B82B1C">
        <w:rPr>
          <w:rFonts w:ascii="Calibri" w:hAnsi="Calibri" w:cs="Calibri"/>
        </w:rPr>
        <w:t>fue eliminado correctamente."</w:t>
      </w:r>
    </w:p>
    <w:p w14:paraId="12D37469" w14:textId="77777777" w:rsidR="00EC2DB5" w:rsidRPr="007C3824" w:rsidRDefault="00EC2DB5" w:rsidP="00EC2DB5">
      <w:pPr>
        <w:jc w:val="both"/>
        <w:rPr>
          <w:rFonts w:ascii="Calibri" w:hAnsi="Calibri" w:cs="Calibri"/>
          <w:b/>
          <w:bCs/>
        </w:rPr>
      </w:pPr>
      <w:r w:rsidRPr="007C3824">
        <w:rPr>
          <w:rFonts w:ascii="Calibri" w:hAnsi="Calibri" w:cs="Calibri"/>
          <w:b/>
          <w:bCs/>
        </w:rPr>
        <w:t xml:space="preserve">Error al eliminar (sin </w:t>
      </w:r>
      <w:r>
        <w:rPr>
          <w:rFonts w:ascii="Calibri" w:hAnsi="Calibri" w:cs="Calibri"/>
          <w:b/>
          <w:bCs/>
        </w:rPr>
        <w:t>producto</w:t>
      </w:r>
      <w:r w:rsidRPr="007C3824">
        <w:rPr>
          <w:rFonts w:ascii="Calibri" w:hAnsi="Calibri" w:cs="Calibri"/>
          <w:b/>
          <w:bCs/>
        </w:rPr>
        <w:t xml:space="preserve"> seleccionado)</w:t>
      </w:r>
    </w:p>
    <w:p w14:paraId="5525992A" w14:textId="77777777" w:rsidR="00EC2DB5" w:rsidRPr="007C3824" w:rsidRDefault="00EC2DB5" w:rsidP="00EC2DB5">
      <w:pPr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>Intento de eliminación incorrecta:</w:t>
      </w:r>
    </w:p>
    <w:p w14:paraId="1E71C2DE" w14:textId="5EC57227" w:rsidR="00EC2DB5" w:rsidRPr="007C3824" w:rsidRDefault="00EC2DB5" w:rsidP="00EC2DB5">
      <w:pPr>
        <w:pStyle w:val="Prrafodelista"/>
        <w:numPr>
          <w:ilvl w:val="0"/>
          <w:numId w:val="255"/>
        </w:numPr>
        <w:spacing w:after="160" w:line="259" w:lineRule="auto"/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 xml:space="preserve">Hacer clic en "Eliminar" sin seleccionar ningún </w:t>
      </w:r>
      <w:r w:rsidRPr="007B08F5">
        <w:rPr>
          <w:rFonts w:ascii="Calibri" w:hAnsi="Calibri" w:cs="Calibri"/>
          <w:lang w:val="es-ES"/>
        </w:rPr>
        <w:t>Dispositiv</w:t>
      </w:r>
      <w:r>
        <w:rPr>
          <w:rFonts w:ascii="Calibri" w:hAnsi="Calibri" w:cs="Calibri"/>
          <w:lang w:val="es-ES"/>
        </w:rPr>
        <w:t>o</w:t>
      </w:r>
      <w:r w:rsidRPr="007C382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2C683C66" w14:textId="1C5104A9" w:rsidR="00EC2DB5" w:rsidRDefault="00EC2DB5" w:rsidP="00EC2DB5">
      <w:pPr>
        <w:jc w:val="both"/>
        <w:rPr>
          <w:rFonts w:asciiTheme="minorHAnsi" w:hAnsiTheme="minorHAnsi" w:cstheme="minorHAnsi"/>
        </w:rPr>
        <w:sectPr w:rsidR="00EC2DB5" w:rsidSect="001000D2">
          <w:pgSz w:w="11906" w:h="16838" w:code="9"/>
          <w:pgMar w:top="1440" w:right="1134" w:bottom="1440" w:left="1134" w:header="720" w:footer="720" w:gutter="0"/>
          <w:cols w:space="720"/>
          <w:docGrid w:linePitch="600" w:charSpace="32768"/>
        </w:sectPr>
      </w:pPr>
      <w:r>
        <w:rPr>
          <w:rFonts w:ascii="Calibri" w:hAnsi="Calibri" w:cs="Calibri"/>
          <w:b/>
          <w:bCs/>
        </w:rPr>
        <w:t>Mensaje</w:t>
      </w:r>
      <w:r w:rsidRPr="007C3824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 xml:space="preserve">"Primero debe seleccionar un </w:t>
      </w:r>
      <w:r w:rsidRPr="007B08F5">
        <w:rPr>
          <w:rFonts w:ascii="Calibri" w:hAnsi="Calibri" w:cs="Calibri"/>
          <w:lang w:val="es-ES"/>
        </w:rPr>
        <w:t xml:space="preserve">Dispositivo </w:t>
      </w:r>
      <w:r w:rsidRPr="00B82B1C">
        <w:rPr>
          <w:rFonts w:ascii="Calibri" w:hAnsi="Calibri" w:cs="Calibri"/>
        </w:rPr>
        <w:t>en la tabla para poder eliminarlo."</w:t>
      </w:r>
    </w:p>
    <w:p w14:paraId="708093B8" w14:textId="64F453CE" w:rsidR="007B08F5" w:rsidRPr="00F26727" w:rsidRDefault="007B08F5" w:rsidP="007B08F5">
      <w:pPr>
        <w:pStyle w:val="Ttulo4"/>
        <w:jc w:val="center"/>
        <w:rPr>
          <w:rFonts w:ascii="Calibri" w:hAnsi="Calibri" w:cs="Calibri"/>
        </w:rPr>
      </w:pPr>
      <w:bookmarkStart w:id="41" w:name="_Toc201839166"/>
      <w:r>
        <w:rPr>
          <w:rFonts w:ascii="Calibri" w:hAnsi="Calibri" w:cs="Calibri"/>
        </w:rPr>
        <w:lastRenderedPageBreak/>
        <w:t>P</w:t>
      </w:r>
      <w:r>
        <w:rPr>
          <w:rFonts w:ascii="Calibri" w:hAnsi="Calibri" w:cs="Calibri"/>
        </w:rPr>
        <w:t>ágina Reparaciones</w:t>
      </w:r>
      <w:bookmarkEnd w:id="41"/>
    </w:p>
    <w:p w14:paraId="0FAFEECF" w14:textId="77777777" w:rsidR="007B08F5" w:rsidRDefault="007B08F5" w:rsidP="007B08F5">
      <w:pPr>
        <w:tabs>
          <w:tab w:val="left" w:pos="10224"/>
        </w:tabs>
        <w:rPr>
          <w:noProof/>
        </w:rPr>
      </w:pPr>
    </w:p>
    <w:p w14:paraId="6B694381" w14:textId="77777777" w:rsidR="007B08F5" w:rsidRDefault="007B08F5" w:rsidP="007B08F5">
      <w:pPr>
        <w:tabs>
          <w:tab w:val="left" w:pos="10224"/>
        </w:tabs>
        <w:rPr>
          <w:noProof/>
        </w:rPr>
      </w:pPr>
    </w:p>
    <w:p w14:paraId="404F9091" w14:textId="77777777" w:rsidR="007B08F5" w:rsidRDefault="007B08F5" w:rsidP="007B08F5">
      <w:pPr>
        <w:tabs>
          <w:tab w:val="left" w:pos="10224"/>
        </w:tabs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6848" behindDoc="0" locked="0" layoutInCell="1" allowOverlap="1" wp14:anchorId="39C4E585" wp14:editId="51A5DF28">
                <wp:simplePos x="0" y="0"/>
                <wp:positionH relativeFrom="page">
                  <wp:posOffset>76200</wp:posOffset>
                </wp:positionH>
                <wp:positionV relativeFrom="paragraph">
                  <wp:posOffset>335280</wp:posOffset>
                </wp:positionV>
                <wp:extent cx="10144125" cy="4467225"/>
                <wp:effectExtent l="0" t="0" r="28575" b="28575"/>
                <wp:wrapNone/>
                <wp:docPr id="15690092" name="Grupo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144125" cy="4467225"/>
                          <a:chOff x="219075" y="0"/>
                          <a:chExt cx="10144125" cy="4467225"/>
                        </a:xfrm>
                      </wpg:grpSpPr>
                      <wpg:grpSp>
                        <wpg:cNvPr id="246167423" name="Grupo 41"/>
                        <wpg:cNvGrpSpPr/>
                        <wpg:grpSpPr>
                          <a:xfrm>
                            <a:off x="3562350" y="0"/>
                            <a:ext cx="2381250" cy="1571625"/>
                            <a:chOff x="0" y="0"/>
                            <a:chExt cx="2381250" cy="1571625"/>
                          </a:xfrm>
                        </wpg:grpSpPr>
                        <wps:wsp>
                          <wps:cNvPr id="1207548443" name="Conector recto 37"/>
                          <wps:cNvCnPr/>
                          <wps:spPr>
                            <a:xfrm>
                              <a:off x="0" y="28575"/>
                              <a:ext cx="1504950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88221891" name="Conector recto 37"/>
                          <wps:cNvCnPr/>
                          <wps:spPr>
                            <a:xfrm>
                              <a:off x="828675" y="9525"/>
                              <a:ext cx="695325" cy="102870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72889078" name="Conector recto 37"/>
                          <wps:cNvCnPr/>
                          <wps:spPr>
                            <a:xfrm flipH="1">
                              <a:off x="1514475" y="0"/>
                              <a:ext cx="95250" cy="10382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2483988" name="Conector recto 37"/>
                          <wps:cNvCnPr/>
                          <wps:spPr>
                            <a:xfrm flipH="1">
                              <a:off x="1524000" y="9525"/>
                              <a:ext cx="828675" cy="10001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58703535" name="Rectángulo 38"/>
                          <wps:cNvSpPr/>
                          <wps:spPr>
                            <a:xfrm>
                              <a:off x="838200" y="1028700"/>
                              <a:ext cx="1543050" cy="542925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BD385C" w14:textId="77777777" w:rsidR="007B08F5" w:rsidRPr="00AF7740" w:rsidRDefault="007B08F5" w:rsidP="007B08F5">
                                <w:pPr>
                                  <w:jc w:val="center"/>
                                  <w:rPr>
                                    <w:lang w:val="es-ES"/>
                                  </w:rPr>
                                </w:pPr>
                                <w:r>
                                  <w:rPr>
                                    <w:lang w:val="es-ES"/>
                                  </w:rPr>
                                  <w:t xml:space="preserve">Menú de navegación a las distintas paginas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0686635" name="Conector: angular 39"/>
                        <wps:cNvCnPr/>
                        <wps:spPr>
                          <a:xfrm flipH="1">
                            <a:off x="847725" y="1419225"/>
                            <a:ext cx="628650" cy="1190625"/>
                          </a:xfrm>
                          <a:prstGeom prst="bentConnector3">
                            <a:avLst>
                              <a:gd name="adj1" fmla="val 25058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71821928" name="Conector: angular 39"/>
                        <wps:cNvCnPr/>
                        <wps:spPr>
                          <a:xfrm>
                            <a:off x="1333500" y="2619375"/>
                            <a:ext cx="342900" cy="1247775"/>
                          </a:xfrm>
                          <a:prstGeom prst="bentConnector3">
                            <a:avLst>
                              <a:gd name="adj1" fmla="val -4884"/>
                            </a:avLst>
                          </a:prstGeom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4891207" name="Rectángulo 38"/>
                        <wps:cNvSpPr/>
                        <wps:spPr>
                          <a:xfrm>
                            <a:off x="219075" y="1295400"/>
                            <a:ext cx="990600" cy="13716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A0D2EB" w14:textId="77777777" w:rsidR="007B08F5" w:rsidRPr="00AF7740" w:rsidRDefault="007B08F5" w:rsidP="007B08F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Campos necesarios para ingresar la información de las reparaciones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7047617" name="Conector recto de flecha 40"/>
                        <wps:cNvCnPr/>
                        <wps:spPr>
                          <a:xfrm>
                            <a:off x="3381375" y="3514725"/>
                            <a:ext cx="476250" cy="47625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9977880" name="Rectángulo 38"/>
                        <wps:cNvSpPr/>
                        <wps:spPr>
                          <a:xfrm>
                            <a:off x="3162300" y="4010025"/>
                            <a:ext cx="1638300" cy="4572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20AEA" w14:textId="77777777" w:rsidR="007B08F5" w:rsidRPr="00AF7740" w:rsidRDefault="007B08F5" w:rsidP="007B08F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guardar la información a la BD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0268415" name="Conector recto de flecha 40"/>
                        <wps:cNvCnPr/>
                        <wps:spPr>
                          <a:xfrm flipH="1">
                            <a:off x="8429625" y="2447925"/>
                            <a:ext cx="552450" cy="638175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3823673" name="Rectángulo 38"/>
                        <wps:cNvSpPr/>
                        <wps:spPr>
                          <a:xfrm>
                            <a:off x="6896100" y="3057525"/>
                            <a:ext cx="1638300" cy="733425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4F3D634" w14:textId="77777777" w:rsidR="007B08F5" w:rsidRPr="00AF7740" w:rsidRDefault="007B08F5" w:rsidP="007B08F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actualizar la información de una reparación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8195842" name="Conector recto de flecha 40"/>
                        <wps:cNvCnPr/>
                        <wps:spPr>
                          <a:xfrm>
                            <a:off x="9163050" y="2524125"/>
                            <a:ext cx="142875" cy="609600"/>
                          </a:xfrm>
                          <a:prstGeom prst="straightConnector1">
                            <a:avLst/>
                          </a:prstGeom>
                          <a:ln w="19050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arrow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1123190" name="Rectángulo 38"/>
                        <wps:cNvSpPr/>
                        <wps:spPr>
                          <a:xfrm>
                            <a:off x="8705850" y="3162300"/>
                            <a:ext cx="1657350" cy="685800"/>
                          </a:xfrm>
                          <a:prstGeom prst="rect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9B0BE1" w14:textId="77777777" w:rsidR="007B08F5" w:rsidRPr="00AF7740" w:rsidRDefault="007B08F5" w:rsidP="007B08F5">
                              <w:pPr>
                                <w:jc w:val="center"/>
                                <w:rPr>
                                  <w:lang w:val="es-ES"/>
                                </w:rPr>
                              </w:pPr>
                              <w:r>
                                <w:rPr>
                                  <w:lang w:val="es-ES"/>
                                </w:rPr>
                                <w:t>Botón para eliminar la información de una reparacion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9C4E585" id="_x0000_s1083" style="position:absolute;margin-left:6pt;margin-top:26.4pt;width:798.75pt;height:351.75pt;z-index:251726848;mso-position-horizontal-relative:page;mso-width-relative:margin" coordorigin="2190" coordsize="101441,446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">
                <v:group id="Grupo 41" o:spid="_x0000_s1084" style="position:absolute;left:35623;width:23813;height:15716" coordsize="23812,15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">
                  <v:line id="Conector recto 37" o:spid="_x0000_s1085" style="position:absolute;visibility:visible;mso-wrap-style:square" from="0,285" to="15049,102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" strokecolor="black [3200]" strokeweight="1.5pt">
                    <v:stroke joinstyle="miter"/>
                  </v:line>
                  <v:line id="Conector recto 37" o:spid="_x0000_s1086" style="position:absolute;visibility:visible;mso-wrap-style:square" from="8286,95" to="15240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" strokecolor="black [3200]" strokeweight="1.5pt">
                    <v:stroke joinstyle="miter"/>
                  </v:line>
                  <v:line id="Conector recto 37" o:spid="_x0000_s1087" style="position:absolute;flip:x;visibility:visible;mso-wrap-style:square" from="15144,0" to="16097,103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" strokecolor="black [3200]" strokeweight="1.5pt">
                    <v:stroke joinstyle="miter"/>
                  </v:line>
                  <v:line id="Conector recto 37" o:spid="_x0000_s1088" style="position:absolute;flip:x;visibility:visible;mso-wrap-style:square" from="15240,95" to="23526,100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" strokecolor="black [3200]" strokeweight="1.5pt">
                    <v:stroke joinstyle="miter"/>
                  </v:line>
                  <v:rect id="Rectángulo 38" o:spid="_x0000_s1089" style="position:absolute;left:8382;top:10287;width:15430;height:54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" filled="f" strokecolor="black [3200]">
                    <v:stroke joinstyle="round"/>
                    <v:textbox>
                      <w:txbxContent>
                        <w:p w14:paraId="1DBD385C" w14:textId="77777777" w:rsidR="007B08F5" w:rsidRPr="00AF7740" w:rsidRDefault="007B08F5" w:rsidP="007B08F5">
                          <w:pPr>
                            <w:jc w:val="center"/>
                            <w:rPr>
                              <w:lang w:val="es-ES"/>
                            </w:rPr>
                          </w:pPr>
                          <w:r>
                            <w:rPr>
                              <w:lang w:val="es-ES"/>
                            </w:rPr>
                            <w:t xml:space="preserve">Menú de navegación a las distintas paginas </w:t>
                          </w:r>
                        </w:p>
                      </w:txbxContent>
                    </v:textbox>
                  </v:rect>
                </v:group>
                <v:shape id="Conector: angular 39" o:spid="_x0000_s1090" type="#_x0000_t34" style="position:absolute;left:8477;top:14192;width:6286;height:11906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" adj="5413" strokecolor="black [3200]" strokeweight="1.5pt"/>
                <v:shape id="Conector: angular 39" o:spid="_x0000_s1091" type="#_x0000_t34" style="position:absolute;left:13335;top:26193;width:3429;height:12478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" adj="-1055" strokecolor="black [3200]" strokeweight="1.5pt"/>
                <v:rect id="Rectángulo 38" o:spid="_x0000_s1092" style="position:absolute;left:2190;top:12954;width:9906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" filled="f" strokecolor="black [3200]">
                  <v:stroke joinstyle="round"/>
                  <v:textbox>
                    <w:txbxContent>
                      <w:p w14:paraId="35A0D2EB" w14:textId="77777777" w:rsidR="007B08F5" w:rsidRPr="00AF7740" w:rsidRDefault="007B08F5" w:rsidP="007B08F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Campos necesarios para ingresar la información de las reparaciones</w:t>
                        </w:r>
                      </w:p>
                    </w:txbxContent>
                  </v:textbox>
                </v:rect>
                <v:shape id="Conector recto de flecha 40" o:spid="_x0000_s1093" type="#_x0000_t32" style="position:absolute;left:33813;top:35147;width:4763;height:47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" strokecolor="black [3200]" strokeweight="1.5pt">
                  <v:stroke endarrow="open"/>
                </v:shape>
                <v:rect id="Rectángulo 38" o:spid="_x0000_s1094" style="position:absolute;left:31623;top:40100;width:16383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20C20AEA" w14:textId="77777777" w:rsidR="007B08F5" w:rsidRPr="00AF7740" w:rsidRDefault="007B08F5" w:rsidP="007B08F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guardar la información a la BD</w:t>
                        </w:r>
                      </w:p>
                    </w:txbxContent>
                  </v:textbox>
                </v:rect>
                <v:shape id="Conector recto de flecha 40" o:spid="_x0000_s1095" type="#_x0000_t32" style="position:absolute;left:84296;top:24479;width:5524;height:63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" strokecolor="black [3200]" strokeweight="1.5pt">
                  <v:stroke endarrow="open"/>
                </v:shape>
                <v:rect id="Rectángulo 38" o:spid="_x0000_s1096" style="position:absolute;left:68961;top:30575;width:16383;height:7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" filled="f" strokecolor="black [3200]">
                  <v:stroke joinstyle="round"/>
                  <v:textbox>
                    <w:txbxContent>
                      <w:p w14:paraId="04F3D634" w14:textId="77777777" w:rsidR="007B08F5" w:rsidRPr="00AF7740" w:rsidRDefault="007B08F5" w:rsidP="007B08F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actualizar la información de una reparación</w:t>
                        </w:r>
                      </w:p>
                    </w:txbxContent>
                  </v:textbox>
                </v:rect>
                <v:shape id="Conector recto de flecha 40" o:spid="_x0000_s1097" type="#_x0000_t32" style="position:absolute;left:91630;top:25241;width:1429;height:609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" strokecolor="black [3200]" strokeweight="1.5pt">
                  <v:stroke endarrow="open"/>
                </v:shape>
                <v:rect id="Rectángulo 38" o:spid="_x0000_s1098" style="position:absolute;left:87058;top:31623;width:16574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" filled="f" strokecolor="black [3200]">
                  <v:stroke joinstyle="round"/>
                  <v:textbox>
                    <w:txbxContent>
                      <w:p w14:paraId="0C9B0BE1" w14:textId="77777777" w:rsidR="007B08F5" w:rsidRPr="00AF7740" w:rsidRDefault="007B08F5" w:rsidP="007B08F5">
                        <w:pPr>
                          <w:jc w:val="center"/>
                          <w:rPr>
                            <w:lang w:val="es-ES"/>
                          </w:rPr>
                        </w:pPr>
                        <w:r>
                          <w:rPr>
                            <w:lang w:val="es-ES"/>
                          </w:rPr>
                          <w:t>Botón para eliminar la información de una reparacion</w:t>
                        </w:r>
                      </w:p>
                    </w:txbxContent>
                  </v:textbox>
                </v:rect>
                <w10:wrap anchorx="page"/>
              </v:group>
            </w:pict>
          </mc:Fallback>
        </mc:AlternateContent>
      </w:r>
      <w:r>
        <w:rPr>
          <w:noProof/>
        </w:rPr>
        <w:drawing>
          <wp:inline distT="0" distB="0" distL="0" distR="0" wp14:anchorId="636ED214" wp14:editId="2D7E2D39">
            <wp:extent cx="8724900" cy="4980940"/>
            <wp:effectExtent l="0" t="0" r="0" b="0"/>
            <wp:docPr id="1598578772" name="Imagen 1" descr="Interfaz de usuario gráfica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578772" name="Imagen 1" descr="Interfaz de usuario gráfica, Aplicación&#10;&#10;El contenido generado por IA puede ser incorrecto."/>
                    <pic:cNvPicPr/>
                  </pic:nvPicPr>
                  <pic:blipFill rotWithShape="1">
                    <a:blip r:embed="rId13"/>
                    <a:srcRect r="15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0" cy="4980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77C52D" w14:textId="77777777" w:rsidR="00E42C07" w:rsidRDefault="00E42C07" w:rsidP="005F3FB0">
      <w:pPr>
        <w:jc w:val="both"/>
        <w:rPr>
          <w:rFonts w:asciiTheme="minorHAnsi" w:hAnsiTheme="minorHAnsi" w:cstheme="minorHAnsi"/>
        </w:rPr>
      </w:pPr>
    </w:p>
    <w:p w14:paraId="61D5BB4B" w14:textId="77777777" w:rsidR="00E42C07" w:rsidRDefault="00E42C07" w:rsidP="005F3FB0">
      <w:pPr>
        <w:jc w:val="both"/>
        <w:rPr>
          <w:rFonts w:asciiTheme="minorHAnsi" w:hAnsiTheme="minorHAnsi" w:cstheme="minorHAnsi"/>
        </w:rPr>
        <w:sectPr w:rsidR="00E42C07" w:rsidSect="005F3FB0">
          <w:pgSz w:w="16838" w:h="11906" w:orient="landscape" w:code="9"/>
          <w:pgMar w:top="1134" w:right="1440" w:bottom="1134" w:left="1440" w:header="720" w:footer="720" w:gutter="0"/>
          <w:cols w:space="720"/>
          <w:docGrid w:linePitch="600" w:charSpace="32768"/>
        </w:sectPr>
      </w:pPr>
    </w:p>
    <w:p w14:paraId="7972E189" w14:textId="77777777" w:rsidR="007B08F5" w:rsidRPr="005E7251" w:rsidRDefault="007B08F5" w:rsidP="007B08F5">
      <w:pPr>
        <w:pStyle w:val="Ttulo3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42" w:name="_Toc186290149"/>
      <w:bookmarkStart w:id="43" w:name="_Toc186476303"/>
      <w:bookmarkStart w:id="44" w:name="_Toc186813313"/>
      <w:bookmarkStart w:id="45" w:name="_Toc187523750"/>
      <w:r w:rsidRPr="005E7251">
        <w:rPr>
          <w:rFonts w:ascii="Calibri" w:hAnsi="Calibri" w:cs="Calibri"/>
          <w:color w:val="000000" w:themeColor="text1"/>
          <w:sz w:val="24"/>
          <w:szCs w:val="24"/>
        </w:rPr>
        <w:lastRenderedPageBreak/>
        <w:t>De</w:t>
      </w:r>
      <w:r>
        <w:rPr>
          <w:rFonts w:ascii="Calibri" w:hAnsi="Calibri" w:cs="Calibri"/>
          <w:color w:val="000000" w:themeColor="text1"/>
          <w:sz w:val="24"/>
          <w:szCs w:val="24"/>
        </w:rPr>
        <w:t>scripción</w:t>
      </w:r>
      <w:r w:rsidRPr="005E7251">
        <w:rPr>
          <w:rFonts w:ascii="Calibri" w:hAnsi="Calibri" w:cs="Calibri"/>
          <w:color w:val="000000" w:themeColor="text1"/>
          <w:sz w:val="24"/>
          <w:szCs w:val="24"/>
        </w:rPr>
        <w:t xml:space="preserve"> breve </w:t>
      </w:r>
    </w:p>
    <w:p w14:paraId="47434725" w14:textId="5C7F69D4" w:rsidR="007B08F5" w:rsidRPr="00747A18" w:rsidRDefault="007B08F5" w:rsidP="007B08F5">
      <w:pPr>
        <w:tabs>
          <w:tab w:val="left" w:pos="4932"/>
        </w:tabs>
        <w:jc w:val="both"/>
        <w:rPr>
          <w:rFonts w:ascii="Calibri" w:hAnsi="Calibri" w:cs="Calibri"/>
        </w:rPr>
      </w:pPr>
      <w:r w:rsidRPr="00E932C5">
        <w:rPr>
          <w:rFonts w:ascii="Calibri" w:hAnsi="Calibri" w:cs="Calibri"/>
        </w:rPr>
        <w:t>Est</w:t>
      </w:r>
      <w:r>
        <w:rPr>
          <w:rFonts w:ascii="Calibri" w:hAnsi="Calibri" w:cs="Calibri"/>
        </w:rPr>
        <w:t>a</w:t>
      </w:r>
      <w:r w:rsidRPr="00E932C5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ventana </w:t>
      </w:r>
      <w:r w:rsidRPr="006C5666">
        <w:rPr>
          <w:rFonts w:ascii="Calibri" w:hAnsi="Calibri" w:cs="Calibri"/>
        </w:rPr>
        <w:t>es</w:t>
      </w:r>
      <w:r>
        <w:rPr>
          <w:rFonts w:ascii="Calibri" w:hAnsi="Calibri" w:cs="Calibri"/>
        </w:rPr>
        <w:t>tá</w:t>
      </w:r>
      <w:r w:rsidRPr="006C5666">
        <w:rPr>
          <w:rFonts w:ascii="Calibri" w:hAnsi="Calibri" w:cs="Calibri"/>
        </w:rPr>
        <w:t xml:space="preserve"> diseñada</w:t>
      </w:r>
      <w:r w:rsidRPr="00C51BDB">
        <w:rPr>
          <w:rFonts w:ascii="Calibri" w:hAnsi="Calibri" w:cs="Calibri"/>
        </w:rPr>
        <w:t> </w:t>
      </w:r>
      <w:r>
        <w:rPr>
          <w:rFonts w:ascii="Calibri" w:hAnsi="Calibri" w:cs="Calibri"/>
        </w:rPr>
        <w:t>para la</w:t>
      </w:r>
      <w:r w:rsidRPr="005E7251">
        <w:rPr>
          <w:rFonts w:ascii="Calibri" w:hAnsi="Calibri" w:cs="Calibri"/>
        </w:rPr>
        <w:t xml:space="preserve"> gestión de </w:t>
      </w:r>
      <w:r w:rsidR="006D4AD9">
        <w:rPr>
          <w:rFonts w:ascii="Calibri" w:hAnsi="Calibri" w:cs="Calibri"/>
        </w:rPr>
        <w:t>reparación</w:t>
      </w:r>
      <w:r>
        <w:rPr>
          <w:rFonts w:ascii="Calibri" w:hAnsi="Calibri" w:cs="Calibri"/>
        </w:rPr>
        <w:t>.</w:t>
      </w:r>
    </w:p>
    <w:p w14:paraId="7B0D3260" w14:textId="77777777" w:rsidR="007B08F5" w:rsidRDefault="007B08F5" w:rsidP="007B08F5">
      <w:pPr>
        <w:tabs>
          <w:tab w:val="left" w:pos="4932"/>
        </w:tabs>
        <w:jc w:val="both"/>
        <w:rPr>
          <w:rFonts w:ascii="Calibri" w:hAnsi="Calibri" w:cs="Calibri"/>
        </w:rPr>
      </w:pPr>
    </w:p>
    <w:p w14:paraId="44528835" w14:textId="77777777" w:rsidR="007B08F5" w:rsidRPr="006362C4" w:rsidRDefault="007B08F5" w:rsidP="007B08F5">
      <w:pPr>
        <w:tabs>
          <w:tab w:val="left" w:pos="4932"/>
        </w:tabs>
        <w:jc w:val="both"/>
        <w:rPr>
          <w:rFonts w:ascii="Calibri" w:hAnsi="Calibri" w:cs="Calibri"/>
          <w:b/>
          <w:bCs/>
        </w:rPr>
      </w:pPr>
      <w:r w:rsidRPr="006362C4">
        <w:rPr>
          <w:rFonts w:ascii="Calibri" w:hAnsi="Calibri" w:cs="Calibri"/>
          <w:b/>
          <w:bCs/>
        </w:rPr>
        <w:t>Funcionalidades principales</w:t>
      </w:r>
    </w:p>
    <w:p w14:paraId="2D40327F" w14:textId="77777777" w:rsidR="007B08F5" w:rsidRPr="00641BCA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641BCA">
        <w:rPr>
          <w:rFonts w:ascii="Calibri" w:hAnsi="Calibri" w:cs="Calibri"/>
          <w:b/>
          <w:bCs/>
        </w:rPr>
        <w:t>Inicialización:</w:t>
      </w:r>
    </w:p>
    <w:p w14:paraId="12DDF26E" w14:textId="48A28CC9" w:rsidR="007B08F5" w:rsidRDefault="007B08F5" w:rsidP="007B08F5">
      <w:pPr>
        <w:pStyle w:val="Prrafodelista"/>
        <w:numPr>
          <w:ilvl w:val="0"/>
          <w:numId w:val="263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Carga los </w:t>
      </w:r>
      <w:r>
        <w:rPr>
          <w:rFonts w:ascii="Calibri" w:hAnsi="Calibri" w:cs="Calibri"/>
        </w:rPr>
        <w:t>clientes</w:t>
      </w:r>
      <w:r w:rsidR="006D4AD9">
        <w:rPr>
          <w:rFonts w:ascii="Calibri" w:hAnsi="Calibri" w:cs="Calibri"/>
        </w:rPr>
        <w:t xml:space="preserve"> con sus dispositivos que estén</w:t>
      </w:r>
      <w:r w:rsidRPr="001000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registrados </w:t>
      </w:r>
      <w:r w:rsidRPr="001000D2">
        <w:rPr>
          <w:rFonts w:ascii="Calibri" w:hAnsi="Calibri" w:cs="Calibri"/>
        </w:rPr>
        <w:t>en el combobox correspondiente.</w:t>
      </w:r>
    </w:p>
    <w:p w14:paraId="3D3D3877" w14:textId="7313FFE1" w:rsidR="006D4AD9" w:rsidRPr="006D4AD9" w:rsidRDefault="006D4AD9" w:rsidP="006D4AD9">
      <w:pPr>
        <w:pStyle w:val="Prrafodelista"/>
        <w:numPr>
          <w:ilvl w:val="0"/>
          <w:numId w:val="263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Carga los </w:t>
      </w:r>
      <w:r>
        <w:rPr>
          <w:rFonts w:ascii="Calibri" w:hAnsi="Calibri" w:cs="Calibri"/>
        </w:rPr>
        <w:t>técnicos</w:t>
      </w:r>
      <w:r>
        <w:rPr>
          <w:rFonts w:ascii="Calibri" w:hAnsi="Calibri" w:cs="Calibri"/>
        </w:rPr>
        <w:t xml:space="preserve"> que </w:t>
      </w:r>
      <w:r>
        <w:rPr>
          <w:rFonts w:ascii="Calibri" w:hAnsi="Calibri" w:cs="Calibri"/>
        </w:rPr>
        <w:t>estén</w:t>
      </w:r>
      <w:r w:rsidRPr="001000D2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registrados </w:t>
      </w:r>
      <w:r w:rsidRPr="001000D2">
        <w:rPr>
          <w:rFonts w:ascii="Calibri" w:hAnsi="Calibri" w:cs="Calibri"/>
        </w:rPr>
        <w:t>en el combobox correspondiente.</w:t>
      </w:r>
    </w:p>
    <w:p w14:paraId="67AA1397" w14:textId="2C66EB8A" w:rsidR="007B08F5" w:rsidRPr="001000D2" w:rsidRDefault="007B08F5" w:rsidP="007B08F5">
      <w:pPr>
        <w:pStyle w:val="Prrafodelista"/>
        <w:numPr>
          <w:ilvl w:val="0"/>
          <w:numId w:val="263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Inicializa la tabla con tod</w:t>
      </w:r>
      <w:r w:rsidR="006D4AD9">
        <w:rPr>
          <w:rFonts w:ascii="Calibri" w:hAnsi="Calibri" w:cs="Calibri"/>
        </w:rPr>
        <w:t>as las reparaciones existentes</w:t>
      </w:r>
      <w:r w:rsidRPr="001000D2">
        <w:rPr>
          <w:rFonts w:ascii="Calibri" w:hAnsi="Calibri" w:cs="Calibri"/>
        </w:rPr>
        <w:t>.</w:t>
      </w:r>
    </w:p>
    <w:p w14:paraId="02BE7973" w14:textId="77777777" w:rsidR="007B08F5" w:rsidRPr="006362C4" w:rsidRDefault="007B08F5" w:rsidP="007B08F5"/>
    <w:p w14:paraId="6045F257" w14:textId="77777777" w:rsidR="007B08F5" w:rsidRPr="001000D2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Registro de nuevos productos:</w:t>
      </w:r>
    </w:p>
    <w:p w14:paraId="766ECAF9" w14:textId="34920398" w:rsidR="007B08F5" w:rsidRPr="001000D2" w:rsidRDefault="007B08F5" w:rsidP="007B08F5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Permite agregar </w:t>
      </w:r>
      <w:r w:rsidR="006D4AD9" w:rsidRPr="001000D2">
        <w:rPr>
          <w:rFonts w:ascii="Calibri" w:hAnsi="Calibri" w:cs="Calibri"/>
        </w:rPr>
        <w:t>nuev</w:t>
      </w:r>
      <w:r w:rsidR="006D4AD9">
        <w:rPr>
          <w:rFonts w:ascii="Calibri" w:hAnsi="Calibri" w:cs="Calibri"/>
        </w:rPr>
        <w:t>as reparaciones</w:t>
      </w:r>
      <w:r w:rsidR="006D4AD9" w:rsidRPr="001000D2">
        <w:rPr>
          <w:rFonts w:ascii="Calibri" w:hAnsi="Calibri" w:cs="Calibri"/>
        </w:rPr>
        <w:t xml:space="preserve"> </w:t>
      </w:r>
      <w:r w:rsidRPr="001000D2">
        <w:rPr>
          <w:rFonts w:ascii="Calibri" w:hAnsi="Calibri" w:cs="Calibri"/>
        </w:rPr>
        <w:t xml:space="preserve">con su </w:t>
      </w:r>
      <w:r>
        <w:rPr>
          <w:rFonts w:ascii="Calibri" w:hAnsi="Calibri" w:cs="Calibri"/>
        </w:rPr>
        <w:t>cliente</w:t>
      </w:r>
      <w:r w:rsidR="006D4AD9">
        <w:rPr>
          <w:rFonts w:ascii="Calibri" w:hAnsi="Calibri" w:cs="Calibri"/>
        </w:rPr>
        <w:t xml:space="preserve"> y dispositivo</w:t>
      </w:r>
      <w:r>
        <w:rPr>
          <w:rFonts w:ascii="Calibri" w:hAnsi="Calibri" w:cs="Calibri"/>
        </w:rPr>
        <w:t xml:space="preserve">, </w:t>
      </w:r>
      <w:r w:rsidR="006D4AD9">
        <w:rPr>
          <w:rFonts w:ascii="Calibri" w:hAnsi="Calibri" w:cs="Calibri"/>
        </w:rPr>
        <w:t>tecnico</w:t>
      </w:r>
      <w:r>
        <w:rPr>
          <w:rFonts w:ascii="Calibri" w:hAnsi="Calibri" w:cs="Calibri"/>
        </w:rPr>
        <w:t xml:space="preserve">, </w:t>
      </w:r>
      <w:r w:rsidR="006D4AD9">
        <w:rPr>
          <w:rFonts w:ascii="Calibri" w:hAnsi="Calibri" w:cs="Calibri"/>
        </w:rPr>
        <w:t>Repuestos</w:t>
      </w:r>
      <w:r>
        <w:rPr>
          <w:rFonts w:ascii="Calibri" w:hAnsi="Calibri" w:cs="Calibri"/>
        </w:rPr>
        <w:t xml:space="preserve">, </w:t>
      </w:r>
      <w:r w:rsidR="006D4AD9">
        <w:rPr>
          <w:rFonts w:ascii="Calibri" w:hAnsi="Calibri" w:cs="Calibri"/>
        </w:rPr>
        <w:t>total Repuestos</w:t>
      </w:r>
      <w:r>
        <w:rPr>
          <w:rFonts w:ascii="Calibri" w:hAnsi="Calibri" w:cs="Calibri"/>
        </w:rPr>
        <w:t xml:space="preserve">, </w:t>
      </w:r>
      <w:r w:rsidR="006D4AD9">
        <w:rPr>
          <w:rFonts w:ascii="Calibri" w:hAnsi="Calibri" w:cs="Calibri"/>
        </w:rPr>
        <w:t xml:space="preserve">Servicio, total </w:t>
      </w:r>
      <w:r w:rsidR="006D4AD9">
        <w:rPr>
          <w:rFonts w:ascii="Calibri" w:hAnsi="Calibri" w:cs="Calibri"/>
        </w:rPr>
        <w:t>Servicio</w:t>
      </w:r>
      <w:r w:rsidR="006D4AD9">
        <w:rPr>
          <w:rFonts w:ascii="Calibri" w:hAnsi="Calibri" w:cs="Calibri"/>
        </w:rPr>
        <w:t>, fecha de reparación</w:t>
      </w:r>
      <w:r w:rsidRPr="001000D2">
        <w:rPr>
          <w:rFonts w:ascii="Calibri" w:hAnsi="Calibri" w:cs="Calibri"/>
        </w:rPr>
        <w:t>.</w:t>
      </w:r>
    </w:p>
    <w:p w14:paraId="136D9B5C" w14:textId="77777777" w:rsidR="007B08F5" w:rsidRPr="001000D2" w:rsidRDefault="007B08F5" w:rsidP="007B08F5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Asigna automáticamente un código aleatorio.</w:t>
      </w:r>
    </w:p>
    <w:p w14:paraId="6EEDD749" w14:textId="77777777" w:rsidR="007B08F5" w:rsidRPr="001000D2" w:rsidRDefault="007B08F5" w:rsidP="007B08F5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Valida los campos obligatorios antes de proceder al registro.</w:t>
      </w:r>
    </w:p>
    <w:p w14:paraId="3568F492" w14:textId="5EDAC9D7" w:rsidR="007B08F5" w:rsidRDefault="007B08F5" w:rsidP="007B08F5">
      <w:pPr>
        <w:pStyle w:val="Prrafodelista"/>
        <w:numPr>
          <w:ilvl w:val="0"/>
          <w:numId w:val="267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Actualiza la tabla visual con l</w:t>
      </w:r>
      <w:r w:rsidR="006D4AD9">
        <w:rPr>
          <w:rFonts w:ascii="Calibri" w:hAnsi="Calibri" w:cs="Calibri"/>
        </w:rPr>
        <w:t>as nuevas reparaciones</w:t>
      </w:r>
      <w:r w:rsidR="006D4AD9" w:rsidRPr="001000D2">
        <w:rPr>
          <w:rFonts w:ascii="Calibri" w:hAnsi="Calibri" w:cs="Calibri"/>
        </w:rPr>
        <w:t xml:space="preserve"> </w:t>
      </w:r>
      <w:r w:rsidR="006D4AD9">
        <w:rPr>
          <w:rFonts w:ascii="Calibri" w:hAnsi="Calibri" w:cs="Calibri"/>
        </w:rPr>
        <w:t>añadidas</w:t>
      </w:r>
      <w:r w:rsidRPr="001000D2">
        <w:rPr>
          <w:rFonts w:ascii="Calibri" w:hAnsi="Calibri" w:cs="Calibri"/>
        </w:rPr>
        <w:t>.</w:t>
      </w:r>
    </w:p>
    <w:p w14:paraId="167B51FE" w14:textId="77777777" w:rsidR="007B08F5" w:rsidRPr="001000D2" w:rsidRDefault="007B08F5" w:rsidP="007B08F5">
      <w:pPr>
        <w:pStyle w:val="Prrafodelista"/>
        <w:spacing w:after="160" w:line="259" w:lineRule="auto"/>
        <w:ind w:left="1800"/>
        <w:rPr>
          <w:rFonts w:ascii="Calibri" w:hAnsi="Calibri" w:cs="Calibri"/>
        </w:rPr>
      </w:pPr>
    </w:p>
    <w:p w14:paraId="140545A8" w14:textId="77777777" w:rsidR="007B08F5" w:rsidRPr="001000D2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Edición de productos existentes:</w:t>
      </w:r>
    </w:p>
    <w:p w14:paraId="294E0357" w14:textId="41A09B2B" w:rsidR="007B08F5" w:rsidRPr="001000D2" w:rsidRDefault="007B08F5" w:rsidP="007B08F5">
      <w:pPr>
        <w:pStyle w:val="Prrafodelista"/>
        <w:numPr>
          <w:ilvl w:val="0"/>
          <w:numId w:val="269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 xml:space="preserve">Permite modificar la información de </w:t>
      </w:r>
      <w:r>
        <w:rPr>
          <w:rFonts w:ascii="Calibri" w:hAnsi="Calibri" w:cs="Calibri"/>
        </w:rPr>
        <w:t>l</w:t>
      </w:r>
      <w:r w:rsidR="006D4AD9">
        <w:rPr>
          <w:rFonts w:ascii="Calibri" w:hAnsi="Calibri" w:cs="Calibri"/>
        </w:rPr>
        <w:t>as reparaciones seleccionadas</w:t>
      </w:r>
      <w:r w:rsidRPr="001000D2">
        <w:rPr>
          <w:rFonts w:ascii="Calibri" w:hAnsi="Calibri" w:cs="Calibri"/>
        </w:rPr>
        <w:t>.</w:t>
      </w:r>
    </w:p>
    <w:p w14:paraId="30E2FB1F" w14:textId="77777777" w:rsidR="007B08F5" w:rsidRPr="001000D2" w:rsidRDefault="007B08F5" w:rsidP="007B08F5">
      <w:pPr>
        <w:pStyle w:val="Prrafodelista"/>
        <w:numPr>
          <w:ilvl w:val="0"/>
          <w:numId w:val="269"/>
        </w:numPr>
        <w:spacing w:after="160" w:line="259" w:lineRule="auto"/>
        <w:rPr>
          <w:rFonts w:ascii="Calibri" w:hAnsi="Calibri" w:cs="Calibri"/>
        </w:rPr>
      </w:pPr>
      <w:r w:rsidRPr="001000D2">
        <w:rPr>
          <w:rFonts w:ascii="Calibri" w:hAnsi="Calibri" w:cs="Calibri"/>
        </w:rPr>
        <w:t>Actualiza los datos en la base de datos y refresca la tabla visual.</w:t>
      </w:r>
    </w:p>
    <w:p w14:paraId="0EC897ED" w14:textId="77777777" w:rsidR="007B08F5" w:rsidRPr="00641BCA" w:rsidRDefault="007B08F5" w:rsidP="007B08F5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40791366" w14:textId="77777777" w:rsidR="007B08F5" w:rsidRPr="001000D2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Eliminación de productos:</w:t>
      </w:r>
    </w:p>
    <w:p w14:paraId="7FEA01A6" w14:textId="697355A4" w:rsidR="007B08F5" w:rsidRPr="00641BCA" w:rsidRDefault="007B08F5" w:rsidP="007B08F5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Permite eliminar</w:t>
      </w:r>
      <w:r w:rsidR="006D4AD9">
        <w:rPr>
          <w:rFonts w:ascii="Calibri" w:hAnsi="Calibri" w:cs="Calibri"/>
        </w:rPr>
        <w:t xml:space="preserve"> la</w:t>
      </w:r>
      <w:r w:rsidRPr="00641BCA">
        <w:rPr>
          <w:rFonts w:ascii="Calibri" w:hAnsi="Calibri" w:cs="Calibri"/>
        </w:rPr>
        <w:t xml:space="preserve"> </w:t>
      </w:r>
      <w:r w:rsidR="006D4AD9">
        <w:rPr>
          <w:rFonts w:ascii="Calibri" w:hAnsi="Calibri" w:cs="Calibri"/>
        </w:rPr>
        <w:t>reparación</w:t>
      </w:r>
      <w:r w:rsidR="006D4AD9" w:rsidRPr="00641BCA">
        <w:rPr>
          <w:rFonts w:ascii="Calibri" w:hAnsi="Calibri" w:cs="Calibri"/>
        </w:rPr>
        <w:t xml:space="preserve"> </w:t>
      </w:r>
      <w:r w:rsidRPr="00641BCA">
        <w:rPr>
          <w:rFonts w:ascii="Calibri" w:hAnsi="Calibri" w:cs="Calibri"/>
        </w:rPr>
        <w:t>seleccionad</w:t>
      </w:r>
      <w:r>
        <w:rPr>
          <w:rFonts w:ascii="Calibri" w:hAnsi="Calibri" w:cs="Calibri"/>
        </w:rPr>
        <w:t>o</w:t>
      </w:r>
      <w:r w:rsidRPr="00641BCA">
        <w:rPr>
          <w:rFonts w:ascii="Calibri" w:hAnsi="Calibri" w:cs="Calibri"/>
        </w:rPr>
        <w:t>s previamente.</w:t>
      </w:r>
    </w:p>
    <w:p w14:paraId="4F4E3617" w14:textId="77777777" w:rsidR="007B08F5" w:rsidRDefault="007B08F5" w:rsidP="007B08F5">
      <w:pPr>
        <w:pStyle w:val="Prrafodelista"/>
        <w:numPr>
          <w:ilvl w:val="1"/>
          <w:numId w:val="23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>Solicita confirmación antes de proceder a la eliminación.</w:t>
      </w:r>
    </w:p>
    <w:p w14:paraId="067DE2B5" w14:textId="77777777" w:rsidR="007B08F5" w:rsidRPr="00641BCA" w:rsidRDefault="007B08F5" w:rsidP="007B08F5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266EDEC5" w14:textId="77777777" w:rsidR="007B08F5" w:rsidRPr="001000D2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Visualización:</w:t>
      </w:r>
    </w:p>
    <w:p w14:paraId="0664FB12" w14:textId="43E0A504" w:rsidR="007B08F5" w:rsidRPr="00641BCA" w:rsidRDefault="007B08F5" w:rsidP="007B08F5">
      <w:pPr>
        <w:pStyle w:val="Prrafodelista"/>
        <w:numPr>
          <w:ilvl w:val="1"/>
          <w:numId w:val="236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Muestra la información de </w:t>
      </w:r>
      <w:r w:rsidR="006D4AD9" w:rsidRPr="00641BCA">
        <w:rPr>
          <w:rFonts w:ascii="Calibri" w:hAnsi="Calibri" w:cs="Calibri"/>
        </w:rPr>
        <w:t>l</w:t>
      </w:r>
      <w:r w:rsidR="006D4AD9">
        <w:rPr>
          <w:rFonts w:ascii="Calibri" w:hAnsi="Calibri" w:cs="Calibri"/>
        </w:rPr>
        <w:t>a reparación</w:t>
      </w:r>
      <w:r w:rsidR="006D4AD9" w:rsidRPr="00641BCA">
        <w:rPr>
          <w:rFonts w:ascii="Calibri" w:hAnsi="Calibri" w:cs="Calibri"/>
        </w:rPr>
        <w:t xml:space="preserve"> </w:t>
      </w:r>
      <w:r w:rsidRPr="00641BCA">
        <w:rPr>
          <w:rFonts w:ascii="Calibri" w:hAnsi="Calibri" w:cs="Calibri"/>
        </w:rPr>
        <w:t>en una tabla.</w:t>
      </w:r>
    </w:p>
    <w:p w14:paraId="6B008A4C" w14:textId="77777777" w:rsidR="007B08F5" w:rsidRPr="00641BCA" w:rsidRDefault="007B08F5" w:rsidP="007B08F5">
      <w:pPr>
        <w:pStyle w:val="Prrafodelista"/>
        <w:tabs>
          <w:tab w:val="left" w:pos="4932"/>
        </w:tabs>
        <w:spacing w:after="160" w:line="259" w:lineRule="auto"/>
        <w:ind w:left="1800"/>
        <w:jc w:val="both"/>
        <w:rPr>
          <w:rFonts w:ascii="Calibri" w:hAnsi="Calibri" w:cs="Calibri"/>
        </w:rPr>
      </w:pPr>
    </w:p>
    <w:p w14:paraId="0EC67E9F" w14:textId="77777777" w:rsidR="007B08F5" w:rsidRPr="001000D2" w:rsidRDefault="007B08F5" w:rsidP="007B08F5">
      <w:pPr>
        <w:pStyle w:val="Prrafodelista"/>
        <w:numPr>
          <w:ilvl w:val="1"/>
          <w:numId w:val="264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  <w:b/>
          <w:bCs/>
        </w:rPr>
      </w:pPr>
      <w:r w:rsidRPr="001000D2">
        <w:rPr>
          <w:rFonts w:ascii="Calibri" w:hAnsi="Calibri" w:cs="Calibri"/>
          <w:b/>
          <w:bCs/>
        </w:rPr>
        <w:t>Interacción con la tabla:</w:t>
      </w:r>
    </w:p>
    <w:p w14:paraId="6FF45AB9" w14:textId="783D7EC7" w:rsidR="007B08F5" w:rsidRPr="00641BCA" w:rsidRDefault="007B08F5" w:rsidP="007B08F5">
      <w:pPr>
        <w:pStyle w:val="Prrafodelista"/>
        <w:numPr>
          <w:ilvl w:val="1"/>
          <w:numId w:val="237"/>
        </w:numPr>
        <w:tabs>
          <w:tab w:val="left" w:pos="4932"/>
        </w:tabs>
        <w:spacing w:after="160" w:line="259" w:lineRule="auto"/>
        <w:jc w:val="both"/>
        <w:rPr>
          <w:rFonts w:ascii="Calibri" w:hAnsi="Calibri" w:cs="Calibri"/>
        </w:rPr>
      </w:pPr>
      <w:r w:rsidRPr="00641BCA">
        <w:rPr>
          <w:rFonts w:ascii="Calibri" w:hAnsi="Calibri" w:cs="Calibri"/>
        </w:rPr>
        <w:t xml:space="preserve">Permite seleccionar </w:t>
      </w:r>
      <w:r w:rsidR="006D4AD9">
        <w:rPr>
          <w:rFonts w:ascii="Calibri" w:hAnsi="Calibri" w:cs="Calibri"/>
        </w:rPr>
        <w:t xml:space="preserve">una </w:t>
      </w:r>
      <w:r w:rsidR="006D4AD9">
        <w:rPr>
          <w:rFonts w:ascii="Calibri" w:hAnsi="Calibri" w:cs="Calibri"/>
        </w:rPr>
        <w:t>reparación</w:t>
      </w:r>
      <w:r w:rsidRPr="001000D2">
        <w:rPr>
          <w:rFonts w:ascii="Calibri" w:hAnsi="Calibri" w:cs="Calibri"/>
        </w:rPr>
        <w:t xml:space="preserve"> </w:t>
      </w:r>
      <w:r w:rsidRPr="00641BCA">
        <w:rPr>
          <w:rFonts w:ascii="Calibri" w:hAnsi="Calibri" w:cs="Calibri"/>
        </w:rPr>
        <w:t>para edición o eliminación.</w:t>
      </w:r>
    </w:p>
    <w:p w14:paraId="0C49578F" w14:textId="77777777" w:rsidR="007B08F5" w:rsidRPr="007B08F5" w:rsidRDefault="007B08F5" w:rsidP="007B08F5">
      <w:pPr>
        <w:pStyle w:val="Ttulo3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r w:rsidRPr="009D5D1E">
        <w:rPr>
          <w:rFonts w:ascii="Calibri" w:hAnsi="Calibri" w:cs="Calibri"/>
          <w:color w:val="000000" w:themeColor="text1"/>
          <w:sz w:val="24"/>
          <w:szCs w:val="24"/>
        </w:rPr>
        <w:t>Instrucciones para registrar, editar y eliminar u</w:t>
      </w:r>
      <w:r>
        <w:rPr>
          <w:rFonts w:ascii="Calibri" w:hAnsi="Calibri" w:cs="Calibri"/>
          <w:color w:val="000000" w:themeColor="text1"/>
          <w:sz w:val="24"/>
          <w:szCs w:val="24"/>
        </w:rPr>
        <w:t xml:space="preserve">na categoría </w:t>
      </w:r>
    </w:p>
    <w:p w14:paraId="74B0AF3C" w14:textId="77777777" w:rsidR="007B08F5" w:rsidRDefault="007B08F5" w:rsidP="007B08F5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R</w:t>
      </w:r>
      <w:r w:rsidRPr="0065367D">
        <w:rPr>
          <w:rFonts w:ascii="Calibri" w:hAnsi="Calibri" w:cs="Calibri"/>
          <w:b/>
          <w:bCs/>
        </w:rPr>
        <w:t>egistro correcto</w:t>
      </w:r>
    </w:p>
    <w:p w14:paraId="393F8A08" w14:textId="77777777" w:rsidR="007B08F5" w:rsidRPr="0065367D" w:rsidRDefault="007B08F5" w:rsidP="007B08F5">
      <w:pPr>
        <w:tabs>
          <w:tab w:val="left" w:pos="2388"/>
        </w:tabs>
        <w:jc w:val="both"/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registrar un</w:t>
      </w:r>
      <w:r>
        <w:rPr>
          <w:rFonts w:ascii="Calibri" w:hAnsi="Calibri" w:cs="Calibri"/>
        </w:rPr>
        <w:t>a nueva categoría</w:t>
      </w:r>
      <w:r w:rsidRPr="0065367D">
        <w:rPr>
          <w:rFonts w:ascii="Calibri" w:hAnsi="Calibri" w:cs="Calibri"/>
        </w:rPr>
        <w:t>:</w:t>
      </w:r>
    </w:p>
    <w:p w14:paraId="559F2AD9" w14:textId="77777777" w:rsidR="007B08F5" w:rsidRPr="00D042AF" w:rsidRDefault="007B08F5" w:rsidP="007B08F5">
      <w:pPr>
        <w:pStyle w:val="Prrafodelista"/>
        <w:numPr>
          <w:ilvl w:val="0"/>
          <w:numId w:val="25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042AF">
        <w:rPr>
          <w:rFonts w:ascii="Calibri" w:hAnsi="Calibri" w:cs="Calibri"/>
        </w:rPr>
        <w:t>Complete todos los campos obligatorios:</w:t>
      </w:r>
    </w:p>
    <w:p w14:paraId="181AE8B2" w14:textId="4DB1D829" w:rsidR="007B08F5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 y Dispositivo</w:t>
      </w:r>
    </w:p>
    <w:p w14:paraId="35E112DC" w14:textId="4E612245" w:rsidR="006D4AD9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Técnico</w:t>
      </w:r>
    </w:p>
    <w:p w14:paraId="12830F6F" w14:textId="069E44A6" w:rsidR="006D4AD9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Repuestos</w:t>
      </w:r>
    </w:p>
    <w:p w14:paraId="50432A89" w14:textId="55A6F123" w:rsidR="006D4AD9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Repuestos</w:t>
      </w:r>
    </w:p>
    <w:p w14:paraId="6F1FABF0" w14:textId="23B0B09F" w:rsidR="006D4AD9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</w:t>
      </w:r>
    </w:p>
    <w:p w14:paraId="2BF2469E" w14:textId="2CDB778C" w:rsidR="006D4AD9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Servicio</w:t>
      </w:r>
    </w:p>
    <w:p w14:paraId="033AA188" w14:textId="60BF8F5E" w:rsidR="006D4AD9" w:rsidRPr="007B013E" w:rsidRDefault="006D4AD9" w:rsidP="007B08F5">
      <w:pPr>
        <w:pStyle w:val="Prrafodelista"/>
        <w:numPr>
          <w:ilvl w:val="0"/>
          <w:numId w:val="24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 de Reparación</w:t>
      </w:r>
    </w:p>
    <w:p w14:paraId="5B5DC0DD" w14:textId="77777777" w:rsidR="007B08F5" w:rsidRPr="0065367D" w:rsidRDefault="007B08F5" w:rsidP="007B08F5">
      <w:pPr>
        <w:pStyle w:val="Prrafodelista"/>
        <w:tabs>
          <w:tab w:val="left" w:pos="2388"/>
        </w:tabs>
        <w:ind w:left="1068"/>
        <w:jc w:val="both"/>
        <w:rPr>
          <w:rFonts w:ascii="Calibri" w:hAnsi="Calibri" w:cs="Calibri"/>
        </w:rPr>
      </w:pPr>
    </w:p>
    <w:p w14:paraId="36BCD413" w14:textId="77777777" w:rsidR="007B08F5" w:rsidRPr="001000D2" w:rsidRDefault="007B08F5" w:rsidP="007B08F5">
      <w:pPr>
        <w:pStyle w:val="Prrafodelista"/>
        <w:numPr>
          <w:ilvl w:val="0"/>
          <w:numId w:val="25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1000D2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1000D2">
        <w:rPr>
          <w:rFonts w:ascii="Calibri" w:hAnsi="Calibri" w:cs="Calibri"/>
        </w:rPr>
        <w:t>".</w:t>
      </w:r>
    </w:p>
    <w:p w14:paraId="0520A510" w14:textId="77777777" w:rsidR="007B08F5" w:rsidRDefault="007B08F5" w:rsidP="007B08F5">
      <w:pPr>
        <w:tabs>
          <w:tab w:val="left" w:pos="2388"/>
        </w:tabs>
        <w:jc w:val="both"/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0EF7216B" w14:textId="39267785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 y Dispositivo</w:t>
      </w:r>
      <w:r>
        <w:rPr>
          <w:rFonts w:ascii="Calibri" w:hAnsi="Calibri" w:cs="Calibri"/>
        </w:rPr>
        <w:t>: Brian Alex A20</w:t>
      </w:r>
    </w:p>
    <w:p w14:paraId="39C9CF14" w14:textId="6EF105D5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Técnico</w:t>
      </w:r>
      <w:r>
        <w:rPr>
          <w:rFonts w:ascii="Calibri" w:hAnsi="Calibri" w:cs="Calibri"/>
        </w:rPr>
        <w:t>: Amanda Burgos</w:t>
      </w:r>
    </w:p>
    <w:p w14:paraId="0E19F781" w14:textId="7B43B24C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Repuestos</w:t>
      </w:r>
      <w:r>
        <w:rPr>
          <w:rFonts w:ascii="Calibri" w:hAnsi="Calibri" w:cs="Calibri"/>
        </w:rPr>
        <w:t>: Batería</w:t>
      </w:r>
    </w:p>
    <w:p w14:paraId="1538BD0C" w14:textId="73737D4E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Repuestos</w:t>
      </w:r>
      <w:r>
        <w:rPr>
          <w:rFonts w:ascii="Calibri" w:hAnsi="Calibri" w:cs="Calibri"/>
        </w:rPr>
        <w:t>: 20</w:t>
      </w:r>
    </w:p>
    <w:p w14:paraId="3CB93D24" w14:textId="258F4F71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</w:t>
      </w:r>
      <w:r>
        <w:rPr>
          <w:rFonts w:ascii="Calibri" w:hAnsi="Calibri" w:cs="Calibri"/>
        </w:rPr>
        <w:t>: Cambio de Batería</w:t>
      </w:r>
    </w:p>
    <w:p w14:paraId="296B685E" w14:textId="72A6124D" w:rsidR="006D4AD9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Servicio</w:t>
      </w:r>
      <w:r>
        <w:rPr>
          <w:rFonts w:ascii="Calibri" w:hAnsi="Calibri" w:cs="Calibri"/>
        </w:rPr>
        <w:t>: 50</w:t>
      </w:r>
    </w:p>
    <w:p w14:paraId="188FB345" w14:textId="2FD0D41D" w:rsidR="006D4AD9" w:rsidRPr="007B013E" w:rsidRDefault="006D4AD9" w:rsidP="006D4AD9">
      <w:pPr>
        <w:pStyle w:val="Prrafodelista"/>
        <w:numPr>
          <w:ilvl w:val="0"/>
          <w:numId w:val="24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Fecha de </w:t>
      </w:r>
      <w:r>
        <w:rPr>
          <w:rFonts w:ascii="Calibri" w:hAnsi="Calibri" w:cs="Calibri"/>
        </w:rPr>
        <w:t>Reparación: 26/06/2025</w:t>
      </w:r>
    </w:p>
    <w:p w14:paraId="0E91EB28" w14:textId="77777777" w:rsidR="006D4AD9" w:rsidRPr="007B08F5" w:rsidRDefault="006D4AD9" w:rsidP="006D4AD9">
      <w:pPr>
        <w:pStyle w:val="Prrafodelista"/>
        <w:tabs>
          <w:tab w:val="left" w:pos="2388"/>
        </w:tabs>
        <w:spacing w:after="160" w:line="259" w:lineRule="auto"/>
        <w:ind w:left="1068"/>
        <w:jc w:val="both"/>
        <w:rPr>
          <w:rFonts w:ascii="Calibri" w:hAnsi="Calibri" w:cs="Calibri"/>
        </w:rPr>
      </w:pPr>
    </w:p>
    <w:p w14:paraId="2216FC39" w14:textId="523B4D29" w:rsidR="007B08F5" w:rsidRPr="00E026FD" w:rsidRDefault="007B08F5" w:rsidP="007B08F5">
      <w:pPr>
        <w:tabs>
          <w:tab w:val="left" w:pos="2388"/>
        </w:tabs>
        <w:jc w:val="both"/>
        <w:rPr>
          <w:rFonts w:ascii="Calibri" w:hAnsi="Calibri" w:cs="Calibri"/>
          <w:lang w:val="es-ES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 w:rsidRPr="00E026FD">
        <w:rPr>
          <w:rFonts w:ascii="Arial" w:hAnsi="Arial" w:cs="Arial"/>
          <w:color w:val="155724"/>
          <w:lang w:val="es-ES" w:eastAsia="es-ES"/>
        </w:rPr>
        <w:t xml:space="preserve"> </w:t>
      </w:r>
      <w:r w:rsidR="006D4AD9">
        <w:rPr>
          <w:rFonts w:ascii="Calibri" w:hAnsi="Calibri" w:cs="Calibri"/>
        </w:rPr>
        <w:t>Reparación</w:t>
      </w:r>
      <w:r w:rsidR="006D4AD9" w:rsidRPr="00E026FD">
        <w:rPr>
          <w:rFonts w:ascii="Calibri" w:hAnsi="Calibri" w:cs="Calibri"/>
          <w:lang w:val="es-ES"/>
        </w:rPr>
        <w:t xml:space="preserve"> </w:t>
      </w:r>
      <w:r w:rsidRPr="00E026FD">
        <w:rPr>
          <w:rFonts w:ascii="Calibri" w:hAnsi="Calibri" w:cs="Calibri"/>
          <w:lang w:val="es-ES"/>
        </w:rPr>
        <w:t>Guardad</w:t>
      </w:r>
      <w:r w:rsidR="006D4AD9">
        <w:rPr>
          <w:rFonts w:ascii="Calibri" w:hAnsi="Calibri" w:cs="Calibri"/>
          <w:lang w:val="es-ES"/>
        </w:rPr>
        <w:t>a</w:t>
      </w:r>
      <w:r w:rsidRPr="00E026FD">
        <w:rPr>
          <w:rFonts w:ascii="Calibri" w:hAnsi="Calibri" w:cs="Calibri"/>
          <w:lang w:val="es-ES"/>
        </w:rPr>
        <w:t xml:space="preserve"> correctamente</w:t>
      </w:r>
      <w:r w:rsidRPr="00B97114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".</w:t>
      </w:r>
    </w:p>
    <w:p w14:paraId="66D6CD07" w14:textId="77777777" w:rsidR="007B08F5" w:rsidRDefault="007B08F5" w:rsidP="007B08F5">
      <w:pPr>
        <w:rPr>
          <w:rFonts w:ascii="Calibri" w:hAnsi="Calibri" w:cs="Calibri"/>
        </w:rPr>
      </w:pPr>
    </w:p>
    <w:p w14:paraId="598479D5" w14:textId="77777777" w:rsidR="007B08F5" w:rsidRDefault="007B08F5" w:rsidP="007B08F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1: </w:t>
      </w:r>
      <w:r w:rsidRPr="005D0B96">
        <w:rPr>
          <w:rFonts w:ascii="Calibri" w:hAnsi="Calibri" w:cs="Calibri"/>
          <w:b/>
          <w:bCs/>
        </w:rPr>
        <w:t>Error al registrar (campos incompletos)</w:t>
      </w:r>
    </w:p>
    <w:p w14:paraId="4A42B69F" w14:textId="77777777" w:rsidR="007B08F5" w:rsidRDefault="007B08F5" w:rsidP="007B08F5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7C64CE38" w14:textId="7D8A2D90" w:rsidR="007B08F5" w:rsidRDefault="007B08F5" w:rsidP="007B08F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Usted i</w:t>
      </w:r>
      <w:r w:rsidRPr="00317ADC">
        <w:rPr>
          <w:rFonts w:ascii="Calibri" w:hAnsi="Calibri" w:cs="Calibri"/>
        </w:rPr>
        <w:t>ntento registrar un</w:t>
      </w:r>
      <w:r w:rsidR="006D4AD9">
        <w:rPr>
          <w:rFonts w:ascii="Calibri" w:hAnsi="Calibri" w:cs="Calibri"/>
        </w:rPr>
        <w:t xml:space="preserve">a </w:t>
      </w:r>
      <w:r w:rsidR="006D4AD9">
        <w:rPr>
          <w:rFonts w:ascii="Calibri" w:hAnsi="Calibri" w:cs="Calibri"/>
        </w:rPr>
        <w:t>Reparación</w:t>
      </w:r>
      <w:r w:rsidR="006D4AD9" w:rsidRPr="00E026FD">
        <w:rPr>
          <w:rFonts w:ascii="Calibri" w:hAnsi="Calibri" w:cs="Calibri"/>
          <w:lang w:val="es-ES"/>
        </w:rPr>
        <w:t xml:space="preserve"> </w:t>
      </w:r>
      <w:r w:rsidRPr="00317ADC">
        <w:rPr>
          <w:rFonts w:ascii="Calibri" w:hAnsi="Calibri" w:cs="Calibri"/>
        </w:rPr>
        <w:t>con campos vacíos.</w:t>
      </w:r>
    </w:p>
    <w:p w14:paraId="42484017" w14:textId="77777777" w:rsidR="007B08F5" w:rsidRDefault="007B08F5" w:rsidP="007B08F5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68CF9509" w14:textId="1B05E942" w:rsidR="007B08F5" w:rsidRPr="00B84A0E" w:rsidRDefault="007B08F5" w:rsidP="007B08F5">
      <w:pPr>
        <w:pStyle w:val="Prrafodelista"/>
        <w:numPr>
          <w:ilvl w:val="0"/>
          <w:numId w:val="27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B84A0E">
        <w:rPr>
          <w:rFonts w:ascii="Calibri" w:hAnsi="Calibri" w:cs="Calibri"/>
        </w:rPr>
        <w:t xml:space="preserve">Complete todos los campos menos el campo de </w:t>
      </w:r>
      <w:r w:rsidR="006D4AD9">
        <w:rPr>
          <w:rFonts w:ascii="Calibri" w:hAnsi="Calibri" w:cs="Calibri"/>
        </w:rPr>
        <w:t>Repuestos</w:t>
      </w:r>
      <w:r w:rsidRPr="00B84A0E">
        <w:rPr>
          <w:rFonts w:ascii="Calibri" w:hAnsi="Calibri" w:cs="Calibri"/>
        </w:rPr>
        <w:t>:</w:t>
      </w:r>
    </w:p>
    <w:p w14:paraId="7478FCB7" w14:textId="77777777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 y Dispositivo: Brian Alex A20</w:t>
      </w:r>
    </w:p>
    <w:p w14:paraId="60840199" w14:textId="77777777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Técnico: Amanda Burgos</w:t>
      </w:r>
    </w:p>
    <w:p w14:paraId="433E3402" w14:textId="377756CB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Repuestos:</w:t>
      </w:r>
    </w:p>
    <w:p w14:paraId="445DFA02" w14:textId="77777777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Repuestos: 20</w:t>
      </w:r>
    </w:p>
    <w:p w14:paraId="644CEAED" w14:textId="77777777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Servicio: Cambio de Batería</w:t>
      </w:r>
    </w:p>
    <w:p w14:paraId="75DD7BE2" w14:textId="77777777" w:rsidR="006D4AD9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Servicio: 50</w:t>
      </w:r>
    </w:p>
    <w:p w14:paraId="4CE67B9F" w14:textId="77777777" w:rsidR="006D4AD9" w:rsidRPr="007B013E" w:rsidRDefault="006D4AD9" w:rsidP="006D4AD9">
      <w:pPr>
        <w:pStyle w:val="Prrafodelista"/>
        <w:numPr>
          <w:ilvl w:val="0"/>
          <w:numId w:val="272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 de Reparación: 26/06/2025</w:t>
      </w:r>
    </w:p>
    <w:p w14:paraId="5AB5332C" w14:textId="77777777" w:rsidR="006D4AD9" w:rsidRPr="007B08F5" w:rsidRDefault="006D4AD9" w:rsidP="006D4AD9">
      <w:pPr>
        <w:pStyle w:val="Prrafodelista"/>
        <w:tabs>
          <w:tab w:val="left" w:pos="2388"/>
        </w:tabs>
        <w:spacing w:after="160" w:line="259" w:lineRule="auto"/>
        <w:ind w:left="1068"/>
        <w:jc w:val="both"/>
        <w:rPr>
          <w:rFonts w:ascii="Calibri" w:hAnsi="Calibri" w:cs="Calibri"/>
        </w:rPr>
      </w:pPr>
    </w:p>
    <w:p w14:paraId="76DCFB4C" w14:textId="77777777" w:rsidR="007B08F5" w:rsidRPr="00CE1C5A" w:rsidRDefault="007B08F5" w:rsidP="007B08F5">
      <w:pPr>
        <w:pStyle w:val="Prrafodelista"/>
        <w:numPr>
          <w:ilvl w:val="0"/>
          <w:numId w:val="273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CE1C5A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CE1C5A">
        <w:rPr>
          <w:rFonts w:ascii="Calibri" w:hAnsi="Calibri" w:cs="Calibri"/>
        </w:rPr>
        <w:t>".</w:t>
      </w:r>
    </w:p>
    <w:p w14:paraId="16A17B96" w14:textId="77777777" w:rsidR="007B08F5" w:rsidRDefault="007B08F5" w:rsidP="007B08F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>
        <w:rPr>
          <w:rFonts w:ascii="Calibri" w:hAnsi="Calibri" w:cs="Calibri"/>
        </w:rPr>
        <w:t>Completa este campo</w:t>
      </w:r>
      <w:r w:rsidRPr="00317ADC">
        <w:rPr>
          <w:rFonts w:ascii="Calibri" w:hAnsi="Calibri" w:cs="Calibri"/>
        </w:rPr>
        <w:t xml:space="preserve">. </w:t>
      </w:r>
      <w:r w:rsidRPr="0065367D">
        <w:rPr>
          <w:rFonts w:ascii="Calibri" w:hAnsi="Calibri" w:cs="Calibri"/>
        </w:rPr>
        <w:t>"</w:t>
      </w:r>
      <w:r w:rsidRPr="005D0B96">
        <w:rPr>
          <w:rFonts w:ascii="Calibri" w:hAnsi="Calibri" w:cs="Calibri"/>
        </w:rPr>
        <w:t>.</w:t>
      </w:r>
    </w:p>
    <w:p w14:paraId="4C0EEF66" w14:textId="77777777" w:rsidR="007B08F5" w:rsidRDefault="007B08F5" w:rsidP="007B08F5">
      <w:pPr>
        <w:jc w:val="both"/>
        <w:rPr>
          <w:rFonts w:ascii="Calibri" w:hAnsi="Calibri" w:cs="Calibri"/>
        </w:rPr>
      </w:pPr>
    </w:p>
    <w:p w14:paraId="740307F3" w14:textId="77777777" w:rsidR="007B08F5" w:rsidRDefault="007B08F5" w:rsidP="007B08F5">
      <w:pPr>
        <w:jc w:val="both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Error 2: </w:t>
      </w:r>
      <w:r w:rsidRPr="005D0B96">
        <w:rPr>
          <w:rFonts w:ascii="Calibri" w:hAnsi="Calibri" w:cs="Calibri"/>
          <w:b/>
          <w:bCs/>
        </w:rPr>
        <w:t>Error al registrar (</w:t>
      </w:r>
      <w:r>
        <w:rPr>
          <w:rFonts w:ascii="Calibri" w:hAnsi="Calibri" w:cs="Calibri"/>
          <w:b/>
          <w:bCs/>
        </w:rPr>
        <w:t xml:space="preserve">números en el campo </w:t>
      </w:r>
      <w:r w:rsidRPr="00733A3E">
        <w:rPr>
          <w:rFonts w:ascii="Calibri" w:hAnsi="Calibri" w:cs="Calibri"/>
          <w:b/>
          <w:bCs/>
        </w:rPr>
        <w:t>"</w:t>
      </w:r>
      <w:r w:rsidRPr="00E026FD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Marca</w:t>
      </w:r>
      <w:r w:rsidRPr="00733A3E">
        <w:rPr>
          <w:rFonts w:ascii="Calibri" w:hAnsi="Calibri" w:cs="Calibri"/>
          <w:b/>
          <w:bCs/>
        </w:rPr>
        <w:t xml:space="preserve"> ")</w:t>
      </w:r>
    </w:p>
    <w:p w14:paraId="3354E4B2" w14:textId="77777777" w:rsidR="007B08F5" w:rsidRDefault="007B08F5" w:rsidP="007B08F5">
      <w:pPr>
        <w:jc w:val="both"/>
        <w:rPr>
          <w:rFonts w:ascii="Calibri" w:hAnsi="Calibri" w:cs="Calibri"/>
        </w:rPr>
      </w:pPr>
      <w:r w:rsidRPr="00317ADC">
        <w:rPr>
          <w:rFonts w:ascii="Calibri" w:hAnsi="Calibri" w:cs="Calibri"/>
        </w:rPr>
        <w:t>¿Qué paso?</w:t>
      </w:r>
    </w:p>
    <w:p w14:paraId="5AD65E66" w14:textId="79F937AE" w:rsidR="007B08F5" w:rsidRDefault="007B08F5" w:rsidP="007B08F5">
      <w:pPr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 xml:space="preserve">Usted ingreso números en el campo </w:t>
      </w:r>
      <w:r w:rsidRPr="00733A3E">
        <w:rPr>
          <w:rFonts w:ascii="Calibri" w:hAnsi="Calibri" w:cs="Calibri"/>
        </w:rPr>
        <w:t>"</w:t>
      </w:r>
      <w:r w:rsidR="006D4AD9" w:rsidRPr="006D4AD9">
        <w:rPr>
          <w:rFonts w:ascii="Calibri" w:hAnsi="Calibri" w:cs="Calibri"/>
        </w:rPr>
        <w:t xml:space="preserve"> </w:t>
      </w:r>
      <w:r w:rsidR="006D4AD9">
        <w:rPr>
          <w:rFonts w:ascii="Calibri" w:hAnsi="Calibri" w:cs="Calibri"/>
        </w:rPr>
        <w:t>Repuestos</w:t>
      </w:r>
      <w:r w:rsidR="006D4AD9" w:rsidRPr="00733A3E">
        <w:rPr>
          <w:rFonts w:ascii="Calibri" w:hAnsi="Calibri" w:cs="Calibri"/>
        </w:rPr>
        <w:t xml:space="preserve"> </w:t>
      </w:r>
      <w:r w:rsidRPr="00733A3E">
        <w:rPr>
          <w:rFonts w:ascii="Calibri" w:hAnsi="Calibri" w:cs="Calibri"/>
        </w:rPr>
        <w:t>"</w:t>
      </w:r>
      <w:r w:rsidRPr="00317ADC">
        <w:rPr>
          <w:rFonts w:ascii="Calibri" w:hAnsi="Calibri" w:cs="Calibri"/>
        </w:rPr>
        <w:t>.</w:t>
      </w:r>
    </w:p>
    <w:p w14:paraId="6CF051CF" w14:textId="77777777" w:rsidR="007B08F5" w:rsidRDefault="007B08F5" w:rsidP="007B08F5">
      <w:pPr>
        <w:jc w:val="both"/>
        <w:rPr>
          <w:rFonts w:ascii="Calibri" w:hAnsi="Calibri" w:cs="Calibri"/>
          <w:b/>
          <w:bCs/>
        </w:rPr>
      </w:pPr>
      <w:r w:rsidRPr="00B97114">
        <w:rPr>
          <w:rFonts w:ascii="Calibri" w:hAnsi="Calibri" w:cs="Calibri"/>
          <w:b/>
          <w:bCs/>
        </w:rPr>
        <w:t xml:space="preserve">Ejemplo erróneo </w:t>
      </w:r>
    </w:p>
    <w:p w14:paraId="5A7F5B79" w14:textId="77777777" w:rsidR="007B08F5" w:rsidRPr="00DC1FB3" w:rsidRDefault="007B08F5" w:rsidP="007B08F5">
      <w:pPr>
        <w:pStyle w:val="Prrafodelista"/>
        <w:numPr>
          <w:ilvl w:val="0"/>
          <w:numId w:val="27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DC1FB3">
        <w:rPr>
          <w:rFonts w:ascii="Calibri" w:hAnsi="Calibri" w:cs="Calibri"/>
        </w:rPr>
        <w:t>Complete todos los campos:</w:t>
      </w:r>
    </w:p>
    <w:p w14:paraId="5E97B8C1" w14:textId="77777777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 y Dispositivo: Brian Alex A20</w:t>
      </w:r>
    </w:p>
    <w:p w14:paraId="7D97A00C" w14:textId="77777777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Técnico: Amanda Burgos</w:t>
      </w:r>
    </w:p>
    <w:p w14:paraId="3CE3E7B1" w14:textId="733450C1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Repuestos:</w:t>
      </w:r>
      <w:r>
        <w:rPr>
          <w:rFonts w:ascii="Calibri" w:hAnsi="Calibri" w:cs="Calibri"/>
        </w:rPr>
        <w:t>123</w:t>
      </w:r>
    </w:p>
    <w:p w14:paraId="0E3C4A8B" w14:textId="77777777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Repuestos: 20</w:t>
      </w:r>
    </w:p>
    <w:p w14:paraId="3A0476C9" w14:textId="77777777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Servicio: Cambio de Batería</w:t>
      </w:r>
    </w:p>
    <w:p w14:paraId="584DD103" w14:textId="77777777" w:rsidR="006D4AD9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Servicio: 50</w:t>
      </w:r>
    </w:p>
    <w:p w14:paraId="3C5851AF" w14:textId="77777777" w:rsidR="006D4AD9" w:rsidRPr="007B013E" w:rsidRDefault="006D4AD9" w:rsidP="006D4AD9">
      <w:pPr>
        <w:pStyle w:val="Prrafodelista"/>
        <w:numPr>
          <w:ilvl w:val="0"/>
          <w:numId w:val="246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 de Reparación: 26/06/2025</w:t>
      </w:r>
    </w:p>
    <w:p w14:paraId="7E4956E6" w14:textId="77777777" w:rsidR="006D4AD9" w:rsidRPr="00D03F29" w:rsidRDefault="006D4AD9" w:rsidP="006D4AD9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</w:p>
    <w:p w14:paraId="3C5477F3" w14:textId="77777777" w:rsidR="007B08F5" w:rsidRPr="00CE1C5A" w:rsidRDefault="007B08F5" w:rsidP="007B08F5">
      <w:pPr>
        <w:pStyle w:val="Prrafodelista"/>
        <w:numPr>
          <w:ilvl w:val="0"/>
          <w:numId w:val="274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 w:rsidRPr="00CE1C5A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CE1C5A">
        <w:rPr>
          <w:rFonts w:ascii="Calibri" w:hAnsi="Calibri" w:cs="Calibri"/>
        </w:rPr>
        <w:t>".</w:t>
      </w:r>
    </w:p>
    <w:p w14:paraId="0F8A668B" w14:textId="68067CEE" w:rsidR="007B08F5" w:rsidRDefault="007B08F5" w:rsidP="007B08F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lastRenderedPageBreak/>
        <w:t>Mensaje</w:t>
      </w:r>
      <w:r w:rsidRPr="005D0B96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65367D">
        <w:rPr>
          <w:rFonts w:ascii="Calibri" w:hAnsi="Calibri" w:cs="Calibri"/>
        </w:rPr>
        <w:t>"</w:t>
      </w:r>
      <w:r>
        <w:rPr>
          <w:rFonts w:ascii="Calibri" w:hAnsi="Calibri" w:cs="Calibri"/>
        </w:rPr>
        <w:t>Utiliza un formato que coincida con el solicitado</w:t>
      </w:r>
      <w:r w:rsidRPr="00733A3E">
        <w:rPr>
          <w:rFonts w:ascii="Calibri" w:hAnsi="Calibri" w:cs="Calibri"/>
        </w:rPr>
        <w:t>.</w:t>
      </w:r>
      <w:r w:rsidRPr="0065367D">
        <w:rPr>
          <w:rFonts w:ascii="Calibri" w:hAnsi="Calibri" w:cs="Calibri"/>
        </w:rPr>
        <w:t>"</w:t>
      </w:r>
    </w:p>
    <w:p w14:paraId="744DCEE1" w14:textId="77777777" w:rsidR="006D4AD9" w:rsidRDefault="006D4AD9" w:rsidP="007B08F5">
      <w:pPr>
        <w:jc w:val="both"/>
        <w:rPr>
          <w:rFonts w:ascii="Calibri" w:hAnsi="Calibri" w:cs="Calibri"/>
        </w:rPr>
      </w:pPr>
    </w:p>
    <w:p w14:paraId="4B8C9DFD" w14:textId="77777777" w:rsidR="007B08F5" w:rsidRPr="0065367D" w:rsidRDefault="007B08F5" w:rsidP="007B08F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367D">
        <w:rPr>
          <w:rFonts w:ascii="Calibri" w:hAnsi="Calibri" w:cs="Calibri"/>
          <w:b/>
          <w:bCs/>
        </w:rPr>
        <w:t>dición correcta</w:t>
      </w:r>
    </w:p>
    <w:p w14:paraId="6C95D54A" w14:textId="64FFD1AE" w:rsidR="007B08F5" w:rsidRPr="0065367D" w:rsidRDefault="007B08F5" w:rsidP="007B08F5">
      <w:pPr>
        <w:rPr>
          <w:rFonts w:ascii="Calibri" w:hAnsi="Calibri" w:cs="Calibri"/>
        </w:rPr>
      </w:pPr>
      <w:r w:rsidRPr="0065367D">
        <w:rPr>
          <w:rFonts w:ascii="Calibri" w:hAnsi="Calibri" w:cs="Calibri"/>
        </w:rPr>
        <w:t>Para editar un</w:t>
      </w:r>
      <w:r w:rsidR="006D4AD9">
        <w:rPr>
          <w:rFonts w:ascii="Calibri" w:hAnsi="Calibri" w:cs="Calibri"/>
        </w:rPr>
        <w:t>a</w:t>
      </w:r>
      <w:r>
        <w:rPr>
          <w:rFonts w:ascii="Calibri" w:hAnsi="Calibri" w:cs="Calibri"/>
        </w:rPr>
        <w:t xml:space="preserve"> </w:t>
      </w:r>
      <w:r w:rsidR="006D4AD9">
        <w:rPr>
          <w:rFonts w:ascii="Calibri" w:hAnsi="Calibri" w:cs="Calibri"/>
        </w:rPr>
        <w:t>Reparación</w:t>
      </w:r>
      <w:r w:rsidR="006D4AD9" w:rsidRPr="00E026FD">
        <w:rPr>
          <w:rFonts w:ascii="Calibri" w:hAnsi="Calibri" w:cs="Calibri"/>
          <w:lang w:val="es-ES"/>
        </w:rPr>
        <w:t xml:space="preserve"> </w:t>
      </w:r>
      <w:r w:rsidRPr="0065367D">
        <w:rPr>
          <w:rFonts w:ascii="Calibri" w:hAnsi="Calibri" w:cs="Calibri"/>
        </w:rPr>
        <w:t>existente:</w:t>
      </w:r>
    </w:p>
    <w:p w14:paraId="4B2464AE" w14:textId="05A9ACE7" w:rsidR="007B08F5" w:rsidRPr="00AA70DD" w:rsidRDefault="007B08F5" w:rsidP="007B08F5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 xml:space="preserve">Seleccione </w:t>
      </w:r>
      <w:r>
        <w:rPr>
          <w:rFonts w:ascii="Calibri" w:hAnsi="Calibri" w:cs="Calibri"/>
        </w:rPr>
        <w:t>un</w:t>
      </w:r>
      <w:r w:rsidR="006D4AD9">
        <w:rPr>
          <w:rFonts w:ascii="Calibri" w:hAnsi="Calibri" w:cs="Calibri"/>
        </w:rPr>
        <w:t xml:space="preserve">a </w:t>
      </w:r>
      <w:r w:rsidR="006D4AD9">
        <w:rPr>
          <w:rFonts w:ascii="Calibri" w:hAnsi="Calibri" w:cs="Calibri"/>
        </w:rPr>
        <w:t>Reparación</w:t>
      </w:r>
      <w:r w:rsidR="006D4AD9" w:rsidRPr="00E026FD">
        <w:rPr>
          <w:rFonts w:ascii="Calibri" w:hAnsi="Calibri" w:cs="Calibri"/>
          <w:lang w:val="es-ES"/>
        </w:rPr>
        <w:t xml:space="preserve"> </w:t>
      </w:r>
      <w:r w:rsidRPr="00AA70DD">
        <w:rPr>
          <w:rFonts w:ascii="Calibri" w:hAnsi="Calibri" w:cs="Calibri"/>
        </w:rPr>
        <w:t xml:space="preserve">en la tabla haciendo clic en el ícono de </w:t>
      </w:r>
      <w:r w:rsidR="006D4AD9">
        <w:rPr>
          <w:rFonts w:ascii="Calibri" w:hAnsi="Calibri" w:cs="Calibri"/>
        </w:rPr>
        <w:t>bolígrafo.</w:t>
      </w:r>
    </w:p>
    <w:p w14:paraId="4E373729" w14:textId="77777777" w:rsidR="007B08F5" w:rsidRPr="00AA70DD" w:rsidRDefault="007B08F5" w:rsidP="007B08F5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Modifique los campos necesarios.</w:t>
      </w:r>
    </w:p>
    <w:p w14:paraId="374BF277" w14:textId="77777777" w:rsidR="007B08F5" w:rsidRPr="00AA70DD" w:rsidRDefault="007B08F5" w:rsidP="007B08F5">
      <w:pPr>
        <w:pStyle w:val="Prrafodelista"/>
        <w:numPr>
          <w:ilvl w:val="0"/>
          <w:numId w:val="275"/>
        </w:numPr>
        <w:spacing w:after="160" w:line="259" w:lineRule="auto"/>
        <w:rPr>
          <w:rFonts w:ascii="Calibri" w:hAnsi="Calibri" w:cs="Calibri"/>
        </w:rPr>
      </w:pPr>
      <w:r w:rsidRPr="00AA70DD">
        <w:rPr>
          <w:rFonts w:ascii="Calibri" w:hAnsi="Calibri" w:cs="Calibri"/>
        </w:rPr>
        <w:t>Haga clic en el botón "</w:t>
      </w:r>
      <w:r>
        <w:rPr>
          <w:rFonts w:ascii="Calibri" w:hAnsi="Calibri" w:cs="Calibri"/>
        </w:rPr>
        <w:t>Guardar</w:t>
      </w:r>
      <w:r w:rsidRPr="00AA70DD">
        <w:rPr>
          <w:rFonts w:ascii="Calibri" w:hAnsi="Calibri" w:cs="Calibri"/>
        </w:rPr>
        <w:t>".</w:t>
      </w:r>
    </w:p>
    <w:p w14:paraId="77A19F83" w14:textId="77777777" w:rsidR="007B08F5" w:rsidRDefault="007B08F5" w:rsidP="007B08F5">
      <w:pPr>
        <w:rPr>
          <w:rFonts w:ascii="Calibri" w:hAnsi="Calibri" w:cs="Calibri"/>
          <w:b/>
          <w:bCs/>
        </w:rPr>
      </w:pPr>
      <w:r w:rsidRPr="0065367D">
        <w:rPr>
          <w:rFonts w:ascii="Calibri" w:hAnsi="Calibri" w:cs="Calibri"/>
          <w:b/>
          <w:bCs/>
        </w:rPr>
        <w:t>Ejemplo correcto:</w:t>
      </w:r>
    </w:p>
    <w:p w14:paraId="68EAD087" w14:textId="77777777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Cliente y Dispositivo: Brian Alex A20</w:t>
      </w:r>
    </w:p>
    <w:p w14:paraId="134ECCE6" w14:textId="77777777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Técnico: Amanda Burgos</w:t>
      </w:r>
    </w:p>
    <w:p w14:paraId="51173EB6" w14:textId="621348EB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Repuestos:</w:t>
      </w:r>
      <w:r>
        <w:rPr>
          <w:rFonts w:ascii="Calibri" w:hAnsi="Calibri" w:cs="Calibri"/>
        </w:rPr>
        <w:t xml:space="preserve"> Bateria</w:t>
      </w:r>
    </w:p>
    <w:p w14:paraId="03CDBDF0" w14:textId="77777777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Repuestos: 20</w:t>
      </w:r>
    </w:p>
    <w:p w14:paraId="06FC504C" w14:textId="77777777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Servicio: Cambio de Batería</w:t>
      </w:r>
    </w:p>
    <w:p w14:paraId="18A11841" w14:textId="77777777" w:rsidR="00EC2DB5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Total Servicio: 50</w:t>
      </w:r>
    </w:p>
    <w:p w14:paraId="772C2244" w14:textId="77777777" w:rsidR="00EC2DB5" w:rsidRPr="007B013E" w:rsidRDefault="00EC2DB5" w:rsidP="00EC2DB5">
      <w:pPr>
        <w:pStyle w:val="Prrafodelista"/>
        <w:numPr>
          <w:ilvl w:val="0"/>
          <w:numId w:val="249"/>
        </w:numPr>
        <w:tabs>
          <w:tab w:val="left" w:pos="2388"/>
        </w:tabs>
        <w:spacing w:after="160" w:line="259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Fecha de Reparación: 26/06/2025</w:t>
      </w:r>
    </w:p>
    <w:p w14:paraId="566B2EAF" w14:textId="77777777" w:rsidR="00EC2DB5" w:rsidRPr="007B08F5" w:rsidRDefault="00EC2DB5" w:rsidP="00EC2DB5">
      <w:pPr>
        <w:pStyle w:val="Prrafodelista"/>
        <w:tabs>
          <w:tab w:val="left" w:pos="2388"/>
        </w:tabs>
        <w:spacing w:after="160" w:line="259" w:lineRule="auto"/>
        <w:ind w:left="1440"/>
        <w:jc w:val="both"/>
        <w:rPr>
          <w:rFonts w:ascii="Calibri" w:hAnsi="Calibri" w:cs="Calibri"/>
        </w:rPr>
      </w:pPr>
    </w:p>
    <w:p w14:paraId="689416AE" w14:textId="3E35445A" w:rsidR="00B1168F" w:rsidRDefault="007B08F5" w:rsidP="006D4AD9">
      <w:pPr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65367D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FA5BE7">
        <w:rPr>
          <w:rFonts w:ascii="Calibri" w:hAnsi="Calibri" w:cs="Calibri"/>
        </w:rPr>
        <w:t>"</w:t>
      </w:r>
      <w:r w:rsidRPr="007B08F5">
        <w:rPr>
          <w:rFonts w:ascii="Arial" w:hAnsi="Arial" w:cs="Arial"/>
          <w:color w:val="004085"/>
          <w:lang w:val="es-ES" w:eastAsia="es-ES"/>
        </w:rPr>
        <w:t xml:space="preserve"> </w:t>
      </w:r>
      <w:r w:rsidR="00EC2DB5">
        <w:rPr>
          <w:rFonts w:ascii="Calibri" w:hAnsi="Calibri" w:cs="Calibri"/>
        </w:rPr>
        <w:t>Reparación</w:t>
      </w:r>
      <w:r w:rsidR="00EC2DB5" w:rsidRPr="00E026FD">
        <w:rPr>
          <w:rFonts w:ascii="Calibri" w:hAnsi="Calibri" w:cs="Calibri"/>
          <w:lang w:val="es-ES"/>
        </w:rPr>
        <w:t xml:space="preserve"> </w:t>
      </w:r>
      <w:r w:rsidRPr="007B08F5">
        <w:rPr>
          <w:rFonts w:ascii="Calibri" w:hAnsi="Calibri" w:cs="Calibri"/>
          <w:lang w:val="es-ES"/>
        </w:rPr>
        <w:t>Actualizad</w:t>
      </w:r>
      <w:r w:rsidR="00EC2DB5">
        <w:rPr>
          <w:rFonts w:ascii="Calibri" w:hAnsi="Calibri" w:cs="Calibri"/>
          <w:lang w:val="es-ES"/>
        </w:rPr>
        <w:t>a</w:t>
      </w:r>
      <w:r w:rsidRPr="007B08F5">
        <w:rPr>
          <w:rFonts w:ascii="Calibri" w:hAnsi="Calibri" w:cs="Calibri"/>
          <w:lang w:val="es-ES"/>
        </w:rPr>
        <w:t xml:space="preserve"> correctamente.</w:t>
      </w:r>
      <w:r w:rsidRPr="00FA5BE7">
        <w:rPr>
          <w:rFonts w:ascii="Calibri" w:hAnsi="Calibri" w:cs="Calibri"/>
        </w:rPr>
        <w:t>"</w:t>
      </w:r>
      <w:bookmarkEnd w:id="42"/>
      <w:bookmarkEnd w:id="43"/>
      <w:bookmarkEnd w:id="44"/>
      <w:bookmarkEnd w:id="45"/>
    </w:p>
    <w:p w14:paraId="244490C1" w14:textId="77777777" w:rsidR="00EC2DB5" w:rsidRDefault="00EC2DB5" w:rsidP="006D4AD9">
      <w:pPr>
        <w:rPr>
          <w:rFonts w:ascii="Calibri" w:hAnsi="Calibri" w:cs="Calibri"/>
        </w:rPr>
      </w:pPr>
    </w:p>
    <w:p w14:paraId="52814E8B" w14:textId="77777777" w:rsidR="00EC2DB5" w:rsidRDefault="00EC2DB5" w:rsidP="00EC2DB5">
      <w:pPr>
        <w:jc w:val="right"/>
        <w:rPr>
          <w:rFonts w:asciiTheme="minorHAnsi" w:hAnsiTheme="minorHAnsi" w:cstheme="minorHAnsi"/>
        </w:rPr>
      </w:pPr>
    </w:p>
    <w:p w14:paraId="45AF1CC3" w14:textId="77777777" w:rsidR="00EC2DB5" w:rsidRPr="00655166" w:rsidRDefault="00EC2DB5" w:rsidP="00EC2DB5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E</w:t>
      </w:r>
      <w:r w:rsidRPr="00655166">
        <w:rPr>
          <w:rFonts w:ascii="Calibri" w:hAnsi="Calibri" w:cs="Calibri"/>
          <w:b/>
          <w:bCs/>
        </w:rPr>
        <w:t>liminación correcta</w:t>
      </w:r>
    </w:p>
    <w:p w14:paraId="69EF3EC0" w14:textId="77777777" w:rsidR="00EC2DB5" w:rsidRPr="00655166" w:rsidRDefault="00EC2DB5" w:rsidP="00EC2DB5">
      <w:pPr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Para eliminar un </w:t>
      </w:r>
      <w:r w:rsidRPr="007B08F5">
        <w:rPr>
          <w:rFonts w:ascii="Calibri" w:hAnsi="Calibri" w:cs="Calibri"/>
          <w:lang w:val="es-ES"/>
        </w:rPr>
        <w:t>Dispositivo</w:t>
      </w:r>
      <w:r w:rsidRPr="00655166">
        <w:rPr>
          <w:rFonts w:ascii="Calibri" w:hAnsi="Calibri" w:cs="Calibri"/>
        </w:rPr>
        <w:t>:</w:t>
      </w:r>
    </w:p>
    <w:p w14:paraId="1A474AC2" w14:textId="6F7752D1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 xml:space="preserve">Seleccione </w:t>
      </w:r>
      <w:r>
        <w:rPr>
          <w:rFonts w:ascii="Calibri" w:hAnsi="Calibri" w:cs="Calibri"/>
        </w:rPr>
        <w:t>la</w:t>
      </w:r>
      <w:r w:rsidRPr="0065516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Reparación</w:t>
      </w:r>
      <w:r w:rsidRPr="00E026FD">
        <w:rPr>
          <w:rFonts w:ascii="Calibri" w:hAnsi="Calibri" w:cs="Calibri"/>
          <w:lang w:val="es-ES"/>
        </w:rPr>
        <w:t xml:space="preserve"> </w:t>
      </w:r>
      <w:r w:rsidRPr="00655166">
        <w:rPr>
          <w:rFonts w:ascii="Calibri" w:hAnsi="Calibri" w:cs="Calibri"/>
        </w:rPr>
        <w:t xml:space="preserve">en la tabla haciendo clic en el ícono de </w:t>
      </w:r>
      <w:r>
        <w:rPr>
          <w:rFonts w:ascii="Calibri" w:hAnsi="Calibri" w:cs="Calibri"/>
        </w:rPr>
        <w:t>papelera</w:t>
      </w:r>
      <w:r w:rsidRPr="00655166">
        <w:rPr>
          <w:rFonts w:ascii="Calibri" w:hAnsi="Calibri" w:cs="Calibri"/>
        </w:rPr>
        <w:t>.</w:t>
      </w:r>
    </w:p>
    <w:p w14:paraId="3C0BA362" w14:textId="77777777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Haga clic en el botón "Eliminar".</w:t>
      </w:r>
    </w:p>
    <w:p w14:paraId="2587B534" w14:textId="77777777" w:rsidR="00EC2DB5" w:rsidRPr="00655166" w:rsidRDefault="00EC2DB5" w:rsidP="00EC2DB5">
      <w:pPr>
        <w:pStyle w:val="Prrafodelista"/>
        <w:numPr>
          <w:ilvl w:val="0"/>
          <w:numId w:val="254"/>
        </w:numPr>
        <w:spacing w:after="160" w:line="259" w:lineRule="auto"/>
        <w:jc w:val="both"/>
        <w:rPr>
          <w:rFonts w:ascii="Calibri" w:hAnsi="Calibri" w:cs="Calibri"/>
        </w:rPr>
      </w:pPr>
      <w:r w:rsidRPr="00655166">
        <w:rPr>
          <w:rFonts w:ascii="Calibri" w:hAnsi="Calibri" w:cs="Calibri"/>
        </w:rPr>
        <w:t>Confirme la acción en el diálogo que aparece.</w:t>
      </w:r>
    </w:p>
    <w:p w14:paraId="623F541F" w14:textId="643D120C" w:rsidR="00EC2DB5" w:rsidRPr="00EC2DB5" w:rsidRDefault="00EC2DB5" w:rsidP="00EC2DB5">
      <w:pPr>
        <w:jc w:val="both"/>
        <w:rPr>
          <w:rFonts w:ascii="Calibri" w:hAnsi="Calibri" w:cs="Calibri"/>
          <w:lang w:val="es-ES"/>
        </w:rPr>
      </w:pPr>
      <w:r w:rsidRPr="00655166">
        <w:rPr>
          <w:rFonts w:ascii="Calibri" w:hAnsi="Calibri" w:cs="Calibri"/>
          <w:b/>
          <w:bCs/>
        </w:rPr>
        <w:t>Resultado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>"</w:t>
      </w:r>
      <w:r w:rsidRPr="00EC2DB5">
        <w:rPr>
          <w:rFonts w:ascii="Segoe UI" w:hAnsi="Segoe UI" w:cs="Segoe UI"/>
          <w:color w:val="721C24"/>
          <w:lang w:val="es-ES" w:eastAsia="es-ES"/>
        </w:rPr>
        <w:t xml:space="preserve"> </w:t>
      </w:r>
      <w:r w:rsidRPr="00EC2DB5">
        <w:rPr>
          <w:rFonts w:ascii="Calibri" w:hAnsi="Calibri" w:cs="Calibri"/>
          <w:lang w:val="es-ES"/>
        </w:rPr>
        <w:t>Reparación</w:t>
      </w:r>
      <w:r w:rsidRPr="00EC2DB5">
        <w:rPr>
          <w:rFonts w:ascii="Calibri" w:hAnsi="Calibri" w:cs="Calibri"/>
          <w:lang w:val="es-ES"/>
        </w:rPr>
        <w:t xml:space="preserve"> Eliminado </w:t>
      </w:r>
      <w:r w:rsidRPr="00EC2DB5">
        <w:rPr>
          <w:rFonts w:ascii="Calibri" w:hAnsi="Calibri" w:cs="Calibri"/>
          <w:lang w:val="es-ES"/>
        </w:rPr>
        <w:t>correctamente.</w:t>
      </w:r>
      <w:r w:rsidRPr="00B82B1C">
        <w:rPr>
          <w:rFonts w:ascii="Calibri" w:hAnsi="Calibri" w:cs="Calibri"/>
        </w:rPr>
        <w:t>"</w:t>
      </w:r>
    </w:p>
    <w:p w14:paraId="328B0700" w14:textId="77777777" w:rsidR="00EC2DB5" w:rsidRPr="007C3824" w:rsidRDefault="00EC2DB5" w:rsidP="00EC2DB5">
      <w:pPr>
        <w:jc w:val="both"/>
        <w:rPr>
          <w:rFonts w:ascii="Calibri" w:hAnsi="Calibri" w:cs="Calibri"/>
          <w:b/>
          <w:bCs/>
        </w:rPr>
      </w:pPr>
      <w:r w:rsidRPr="007C3824">
        <w:rPr>
          <w:rFonts w:ascii="Calibri" w:hAnsi="Calibri" w:cs="Calibri"/>
          <w:b/>
          <w:bCs/>
        </w:rPr>
        <w:t xml:space="preserve">Error al eliminar (sin </w:t>
      </w:r>
      <w:r>
        <w:rPr>
          <w:rFonts w:ascii="Calibri" w:hAnsi="Calibri" w:cs="Calibri"/>
          <w:b/>
          <w:bCs/>
        </w:rPr>
        <w:t>producto</w:t>
      </w:r>
      <w:r w:rsidRPr="007C3824">
        <w:rPr>
          <w:rFonts w:ascii="Calibri" w:hAnsi="Calibri" w:cs="Calibri"/>
          <w:b/>
          <w:bCs/>
        </w:rPr>
        <w:t xml:space="preserve"> seleccionado)</w:t>
      </w:r>
    </w:p>
    <w:p w14:paraId="1A984765" w14:textId="77777777" w:rsidR="00EC2DB5" w:rsidRPr="007C3824" w:rsidRDefault="00EC2DB5" w:rsidP="00EC2DB5">
      <w:pPr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>Intento de eliminación incorrecta:</w:t>
      </w:r>
    </w:p>
    <w:p w14:paraId="5EF7B09A" w14:textId="6E873603" w:rsidR="00EC2DB5" w:rsidRPr="007C3824" w:rsidRDefault="00EC2DB5" w:rsidP="00EC2DB5">
      <w:pPr>
        <w:pStyle w:val="Prrafodelista"/>
        <w:numPr>
          <w:ilvl w:val="0"/>
          <w:numId w:val="255"/>
        </w:numPr>
        <w:spacing w:after="160" w:line="259" w:lineRule="auto"/>
        <w:jc w:val="both"/>
        <w:rPr>
          <w:rFonts w:ascii="Calibri" w:hAnsi="Calibri" w:cs="Calibri"/>
        </w:rPr>
      </w:pPr>
      <w:r w:rsidRPr="007C3824">
        <w:rPr>
          <w:rFonts w:ascii="Calibri" w:hAnsi="Calibri" w:cs="Calibri"/>
        </w:rPr>
        <w:t xml:space="preserve">Hacer clic en "Eliminar" sin seleccionar ningún </w:t>
      </w:r>
      <w:r w:rsidRPr="00EC2DB5">
        <w:rPr>
          <w:rFonts w:ascii="Calibri" w:hAnsi="Calibri" w:cs="Calibri"/>
          <w:lang w:val="es-ES"/>
        </w:rPr>
        <w:t>Reparación</w:t>
      </w:r>
      <w:r w:rsidRPr="007C3824">
        <w:rPr>
          <w:rFonts w:ascii="Calibri" w:hAnsi="Calibri" w:cs="Calibri"/>
        </w:rPr>
        <w:t>.</w:t>
      </w:r>
      <w:r>
        <w:rPr>
          <w:rFonts w:ascii="Calibri" w:hAnsi="Calibri" w:cs="Calibri"/>
        </w:rPr>
        <w:t xml:space="preserve"> </w:t>
      </w:r>
    </w:p>
    <w:p w14:paraId="6B6B6A25" w14:textId="09CB6BA6" w:rsidR="00EC2DB5" w:rsidRDefault="00EC2DB5" w:rsidP="00EC2DB5">
      <w:pPr>
        <w:jc w:val="both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Mensaje</w:t>
      </w:r>
      <w:r w:rsidRPr="007C3824">
        <w:rPr>
          <w:rFonts w:ascii="Calibri" w:hAnsi="Calibri" w:cs="Calibri"/>
          <w:b/>
          <w:bCs/>
        </w:rPr>
        <w:t xml:space="preserve"> esperado:</w:t>
      </w:r>
      <w:r>
        <w:rPr>
          <w:rFonts w:ascii="Calibri" w:hAnsi="Calibri" w:cs="Calibri"/>
          <w:b/>
          <w:bCs/>
        </w:rPr>
        <w:t xml:space="preserve"> </w:t>
      </w:r>
      <w:r w:rsidRPr="00B82B1C">
        <w:rPr>
          <w:rFonts w:ascii="Calibri" w:hAnsi="Calibri" w:cs="Calibri"/>
        </w:rPr>
        <w:t xml:space="preserve">"Primero debe seleccionar un </w:t>
      </w:r>
      <w:r w:rsidRPr="00EC2DB5">
        <w:rPr>
          <w:rFonts w:ascii="Calibri" w:hAnsi="Calibri" w:cs="Calibri"/>
          <w:lang w:val="es-ES"/>
        </w:rPr>
        <w:t xml:space="preserve">Reparación </w:t>
      </w:r>
      <w:r w:rsidRPr="00B82B1C">
        <w:rPr>
          <w:rFonts w:ascii="Calibri" w:hAnsi="Calibri" w:cs="Calibri"/>
        </w:rPr>
        <w:t>en la tabla para poder eliminarlo.</w:t>
      </w:r>
    </w:p>
    <w:p w14:paraId="58CEE022" w14:textId="77777777" w:rsidR="008676F9" w:rsidRDefault="008676F9" w:rsidP="008676F9">
      <w:pPr>
        <w:pStyle w:val="Ttulo1"/>
        <w:jc w:val="center"/>
        <w:rPr>
          <w:rFonts w:ascii="Calibri" w:hAnsi="Calibri" w:cs="Calibri"/>
          <w:b w:val="0"/>
          <w:bCs w:val="0"/>
          <w:color w:val="000000" w:themeColor="text1"/>
          <w:sz w:val="24"/>
          <w:szCs w:val="24"/>
        </w:rPr>
      </w:pPr>
      <w:bookmarkStart w:id="46" w:name="_Toc186813375"/>
      <w:bookmarkStart w:id="47" w:name="_Toc187523815"/>
      <w:r w:rsidRPr="00140E44">
        <w:rPr>
          <w:rFonts w:ascii="Calibri" w:hAnsi="Calibri" w:cs="Calibri"/>
          <w:color w:val="000000" w:themeColor="text1"/>
          <w:sz w:val="24"/>
          <w:szCs w:val="24"/>
        </w:rPr>
        <w:t>Soporte técnico</w:t>
      </w:r>
      <w:bookmarkEnd w:id="46"/>
      <w:bookmarkEnd w:id="47"/>
    </w:p>
    <w:p w14:paraId="13795A10" w14:textId="77777777" w:rsidR="008676F9" w:rsidRPr="00140E44" w:rsidRDefault="008676F9" w:rsidP="008676F9"/>
    <w:p w14:paraId="3180C5E5" w14:textId="77777777" w:rsidR="008676F9" w:rsidRDefault="008676F9" w:rsidP="008676F9">
      <w:pPr>
        <w:tabs>
          <w:tab w:val="left" w:pos="12996"/>
        </w:tabs>
      </w:pPr>
      <w:r>
        <w:t xml:space="preserve">Si </w:t>
      </w:r>
      <w:r w:rsidRPr="008D3CA6">
        <w:t>no has encontrado una solución a tu problema, por favor comunícate al siguiente número:</w:t>
      </w:r>
    </w:p>
    <w:p w14:paraId="3434B0DE" w14:textId="302BBB24" w:rsidR="008676F9" w:rsidRDefault="008676F9" w:rsidP="008676F9">
      <w:pPr>
        <w:tabs>
          <w:tab w:val="left" w:pos="12996"/>
        </w:tabs>
      </w:pPr>
      <w:r>
        <w:t xml:space="preserve">Teléfono: </w:t>
      </w:r>
      <w:r w:rsidR="007B08F5">
        <w:t>0980616659</w:t>
      </w:r>
    </w:p>
    <w:p w14:paraId="647203D9" w14:textId="0D6A2634" w:rsidR="008676F9" w:rsidRPr="009A1C5A" w:rsidRDefault="008676F9" w:rsidP="008676F9">
      <w:pPr>
        <w:tabs>
          <w:tab w:val="left" w:pos="12996"/>
        </w:tabs>
      </w:pPr>
      <w:r>
        <w:t xml:space="preserve">Correo electrónico: </w:t>
      </w:r>
      <w:r w:rsidR="007B08F5">
        <w:t>bryancarranzafreijo@gmail.com</w:t>
      </w:r>
    </w:p>
    <w:p w14:paraId="58192C8C" w14:textId="77777777" w:rsidR="008676F9" w:rsidRPr="005F3FB0" w:rsidRDefault="008676F9" w:rsidP="005F3FB0">
      <w:pPr>
        <w:jc w:val="both"/>
        <w:rPr>
          <w:rFonts w:asciiTheme="minorHAnsi" w:hAnsiTheme="minorHAnsi" w:cstheme="minorHAnsi"/>
        </w:rPr>
      </w:pPr>
    </w:p>
    <w:sectPr w:rsidR="008676F9" w:rsidRPr="005F3FB0" w:rsidSect="00E30B12">
      <w:pgSz w:w="11906" w:h="16838" w:code="9"/>
      <w:pgMar w:top="1440" w:right="1134" w:bottom="1440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76A4D9" w14:textId="77777777" w:rsidR="000A3529" w:rsidRDefault="000A3529">
      <w:r>
        <w:separator/>
      </w:r>
    </w:p>
  </w:endnote>
  <w:endnote w:type="continuationSeparator" w:id="0">
    <w:p w14:paraId="00A8FD83" w14:textId="77777777" w:rsidR="000A3529" w:rsidRDefault="000A3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168D070" w14:textId="77777777" w:rsidR="000A3529" w:rsidRDefault="000A3529">
      <w:r>
        <w:separator/>
      </w:r>
    </w:p>
  </w:footnote>
  <w:footnote w:type="continuationSeparator" w:id="0">
    <w:p w14:paraId="35651264" w14:textId="77777777" w:rsidR="000A3529" w:rsidRDefault="000A35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13C743" w14:textId="585AC9E0" w:rsidR="00A3332F" w:rsidRDefault="00A3332F" w:rsidP="00465F69">
    <w:pPr>
      <w:pStyle w:val="Encabezado"/>
      <w:jc w:val="right"/>
    </w:pP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Arial" w:hAnsi="Arial" w:cs="Arial" w:hint="default"/>
        <w:b/>
        <w:i w:val="0"/>
        <w:sz w:val="28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Book Antiqua" w:hAnsi="Book Antiqua" w:cs="Book Antiqua" w:hint="default"/>
        <w:b/>
        <w:i w:val="0"/>
        <w:sz w:val="24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Ttulo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Ttulo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Wingdings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Symbol" w:hAnsi="Symbol" w:cs="Symbol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Symbol" w:hAnsi="Symbol" w:cs="Symbol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Symbol" w:hAnsi="Symbol" w:cs="Symbol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Symbol" w:hAnsi="Symbol" w:cs="Symbol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Symbol" w:hAnsi="Symbol" w:cs="Symbol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Symbol" w:hAnsi="Symbol" w:cs="Symbol" w:hint="default"/>
      </w:rPr>
    </w:lvl>
  </w:abstractNum>
  <w:abstractNum w:abstractNumId="2" w15:restartNumberingAfterBreak="0">
    <w:nsid w:val="00000004"/>
    <w:multiLevelType w:val="singleLevel"/>
    <w:tmpl w:val="00000004"/>
    <w:name w:val="WW8Num4"/>
    <w:lvl w:ilvl="0">
      <w:start w:val="1"/>
      <w:numFmt w:val="bullet"/>
      <w:lvlText w:val=""/>
      <w:lvlJc w:val="left"/>
      <w:pPr>
        <w:tabs>
          <w:tab w:val="num" w:pos="1620"/>
        </w:tabs>
        <w:ind w:left="1620" w:hanging="360"/>
      </w:pPr>
      <w:rPr>
        <w:rFonts w:ascii="Wingdings" w:hAnsi="Wingdings" w:cs="Book Antiqua" w:hint="default"/>
      </w:rPr>
    </w:lvl>
  </w:abstractNum>
  <w:abstractNum w:abstractNumId="3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1620"/>
        </w:tabs>
        <w:ind w:left="16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2"/>
      <w:numFmt w:val="decimal"/>
      <w:lvlText w:val="%1."/>
      <w:lvlJc w:val="left"/>
      <w:pPr>
        <w:tabs>
          <w:tab w:val="num" w:pos="405"/>
        </w:tabs>
        <w:ind w:left="405" w:hanging="405"/>
      </w:pPr>
      <w:rPr>
        <w:rFonts w:ascii="Wingdings" w:hAnsi="Wingdings" w:cs="Wingdings" w:hint="default"/>
        <w:lang w:val="en-GB"/>
      </w:rPr>
    </w:lvl>
    <w:lvl w:ilvl="1">
      <w:start w:val="2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ascii="Wingdings" w:hAnsi="Wingdings" w:cs="Wingdings" w:hint="default"/>
        <w:lang w:val="en-GB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ascii="Wingdings" w:hAnsi="Wingdings" w:cs="Wingdings" w:hint="default"/>
        <w:lang w:val="en-GB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ascii="Wingdings" w:hAnsi="Wingdings" w:cs="Wingdings" w:hint="default"/>
        <w:lang w:val="en-GB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ascii="Wingdings" w:hAnsi="Wingdings" w:cs="Wingdings" w:hint="default"/>
        <w:lang w:val="en-GB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ascii="Wingdings" w:hAnsi="Wingdings" w:cs="Wingdings" w:hint="default"/>
        <w:lang w:val="en-GB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ascii="Wingdings" w:hAnsi="Wingdings" w:cs="Wingdings" w:hint="default"/>
        <w:lang w:val="en-GB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ascii="Wingdings" w:hAnsi="Wingdings" w:cs="Wingdings" w:hint="default"/>
        <w:lang w:val="en-GB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ascii="Wingdings" w:hAnsi="Wingdings" w:cs="Wingdings" w:hint="default"/>
        <w:lang w:val="en-GB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3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Book Antiqua" w:hint="default"/>
        <w:b/>
        <w:i w:val="0"/>
        <w:color w:val="auto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cs="Book Antiqua" w:hint="default"/>
        <w:b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cs="Book Antiqua" w:hint="default"/>
        <w:b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cs="Book Antiqua" w:hint="default"/>
        <w:b/>
        <w:i w:val="0"/>
        <w:color w:val="auto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520" w:hanging="1080"/>
      </w:pPr>
      <w:rPr>
        <w:rFonts w:cs="Book Antiqua" w:hint="default"/>
        <w:b/>
        <w:i w:val="0"/>
        <w:color w:val="auto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cs="Book Antiqua" w:hint="default"/>
        <w:b/>
        <w:i w:val="0"/>
        <w:color w:val="auto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600" w:hanging="1440"/>
      </w:pPr>
      <w:rPr>
        <w:rFonts w:cs="Book Antiqua" w:hint="default"/>
        <w:b/>
        <w:i w:val="0"/>
        <w:color w:val="auto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320" w:hanging="1800"/>
      </w:pPr>
      <w:rPr>
        <w:rFonts w:cs="Book Antiqua" w:hint="default"/>
        <w:b/>
        <w:i w:val="0"/>
        <w:color w:val="auto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cs="Book Antiqua" w:hint="default"/>
        <w:b/>
        <w:i w:val="0"/>
        <w:color w:val="auto"/>
      </w:rPr>
    </w:lvl>
  </w:abstractNum>
  <w:abstractNum w:abstractNumId="6" w15:restartNumberingAfterBreak="0">
    <w:nsid w:val="00000008"/>
    <w:multiLevelType w:val="singleLevel"/>
    <w:tmpl w:val="1936B0CC"/>
    <w:name w:val="WW8Num8"/>
    <w:lvl w:ilvl="0">
      <w:start w:val="1"/>
      <w:numFmt w:val="decimal"/>
      <w:lvlText w:val="RN-%1."/>
      <w:lvlJc w:val="left"/>
      <w:pPr>
        <w:tabs>
          <w:tab w:val="num" w:pos="2520"/>
        </w:tabs>
        <w:ind w:left="2520" w:hanging="360"/>
      </w:pPr>
      <w:rPr>
        <w:rFonts w:ascii="Arial" w:hAnsi="Arial" w:cs="Arial" w:hint="default"/>
        <w:b/>
        <w:i w:val="0"/>
        <w:sz w:val="28"/>
        <w:szCs w:val="18"/>
      </w:rPr>
    </w:lvl>
  </w:abstractNum>
  <w:abstractNum w:abstractNumId="7" w15:restartNumberingAfterBreak="0">
    <w:nsid w:val="001D151E"/>
    <w:multiLevelType w:val="hybridMultilevel"/>
    <w:tmpl w:val="DBE6B3E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00A86CC7"/>
    <w:multiLevelType w:val="hybridMultilevel"/>
    <w:tmpl w:val="79E602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C23801"/>
    <w:multiLevelType w:val="hybridMultilevel"/>
    <w:tmpl w:val="8898C08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00D04D3A"/>
    <w:multiLevelType w:val="multilevel"/>
    <w:tmpl w:val="EF1E1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0D75D83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" w15:restartNumberingAfterBreak="0">
    <w:nsid w:val="01AF350D"/>
    <w:multiLevelType w:val="hybridMultilevel"/>
    <w:tmpl w:val="BDB8EA1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1C03FDF"/>
    <w:multiLevelType w:val="hybridMultilevel"/>
    <w:tmpl w:val="1B2E3BA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02274C25"/>
    <w:multiLevelType w:val="hybridMultilevel"/>
    <w:tmpl w:val="D1D6AC10"/>
    <w:lvl w:ilvl="0" w:tplc="300A000F">
      <w:start w:val="1"/>
      <w:numFmt w:val="decimal"/>
      <w:lvlText w:val="%1."/>
      <w:lvlJc w:val="left"/>
      <w:pPr>
        <w:ind w:left="1068" w:hanging="360"/>
      </w:p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02325652"/>
    <w:multiLevelType w:val="multilevel"/>
    <w:tmpl w:val="B1D0E94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5D58DB"/>
    <w:multiLevelType w:val="hybridMultilevel"/>
    <w:tmpl w:val="D8E8C78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272713A"/>
    <w:multiLevelType w:val="multilevel"/>
    <w:tmpl w:val="251E3F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2BA4BBA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02D309C4"/>
    <w:multiLevelType w:val="hybridMultilevel"/>
    <w:tmpl w:val="E1EE1BA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02F47276"/>
    <w:multiLevelType w:val="hybridMultilevel"/>
    <w:tmpl w:val="CE9EFE4E"/>
    <w:lvl w:ilvl="0" w:tplc="FFFFFFFF">
      <w:start w:val="1"/>
      <w:numFmt w:val="lowerRoman"/>
      <w:lvlText w:val="%1."/>
      <w:lvlJc w:val="right"/>
      <w:pPr>
        <w:ind w:left="2868" w:hanging="180"/>
      </w:pPr>
    </w:lvl>
    <w:lvl w:ilvl="1" w:tplc="300A0019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 w15:restartNumberingAfterBreak="0">
    <w:nsid w:val="03311FDF"/>
    <w:multiLevelType w:val="hybridMultilevel"/>
    <w:tmpl w:val="37065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3463813"/>
    <w:multiLevelType w:val="hybridMultilevel"/>
    <w:tmpl w:val="EE54BDAA"/>
    <w:lvl w:ilvl="0" w:tplc="300A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3" w15:restartNumberingAfterBreak="0">
    <w:nsid w:val="035C0806"/>
    <w:multiLevelType w:val="multilevel"/>
    <w:tmpl w:val="FA3803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4" w15:restartNumberingAfterBreak="0">
    <w:nsid w:val="03686DBA"/>
    <w:multiLevelType w:val="hybridMultilevel"/>
    <w:tmpl w:val="F948EA4E"/>
    <w:lvl w:ilvl="0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880" w:hanging="360"/>
      </w:pPr>
    </w:lvl>
    <w:lvl w:ilvl="2" w:tplc="FFFFFFFF" w:tentative="1">
      <w:start w:val="1"/>
      <w:numFmt w:val="lowerRoman"/>
      <w:lvlText w:val="%3."/>
      <w:lvlJc w:val="right"/>
      <w:pPr>
        <w:ind w:left="3600" w:hanging="180"/>
      </w:pPr>
    </w:lvl>
    <w:lvl w:ilvl="3" w:tplc="FFFFFFFF" w:tentative="1">
      <w:start w:val="1"/>
      <w:numFmt w:val="decimal"/>
      <w:lvlText w:val="%4."/>
      <w:lvlJc w:val="left"/>
      <w:pPr>
        <w:ind w:left="4320" w:hanging="360"/>
      </w:pPr>
    </w:lvl>
    <w:lvl w:ilvl="4" w:tplc="FFFFFFFF" w:tentative="1">
      <w:start w:val="1"/>
      <w:numFmt w:val="lowerLetter"/>
      <w:lvlText w:val="%5."/>
      <w:lvlJc w:val="left"/>
      <w:pPr>
        <w:ind w:left="5040" w:hanging="360"/>
      </w:pPr>
    </w:lvl>
    <w:lvl w:ilvl="5" w:tplc="FFFFFFFF" w:tentative="1">
      <w:start w:val="1"/>
      <w:numFmt w:val="lowerRoman"/>
      <w:lvlText w:val="%6."/>
      <w:lvlJc w:val="right"/>
      <w:pPr>
        <w:ind w:left="5760" w:hanging="180"/>
      </w:pPr>
    </w:lvl>
    <w:lvl w:ilvl="6" w:tplc="FFFFFFFF" w:tentative="1">
      <w:start w:val="1"/>
      <w:numFmt w:val="decimal"/>
      <w:lvlText w:val="%7."/>
      <w:lvlJc w:val="left"/>
      <w:pPr>
        <w:ind w:left="6480" w:hanging="360"/>
      </w:pPr>
    </w:lvl>
    <w:lvl w:ilvl="7" w:tplc="FFFFFFFF" w:tentative="1">
      <w:start w:val="1"/>
      <w:numFmt w:val="lowerLetter"/>
      <w:lvlText w:val="%8."/>
      <w:lvlJc w:val="left"/>
      <w:pPr>
        <w:ind w:left="7200" w:hanging="360"/>
      </w:pPr>
    </w:lvl>
    <w:lvl w:ilvl="8" w:tplc="FFFFFFFF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5" w15:restartNumberingAfterBreak="0">
    <w:nsid w:val="03772036"/>
    <w:multiLevelType w:val="hybridMultilevel"/>
    <w:tmpl w:val="AEA0DE9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038A769B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27" w15:restartNumberingAfterBreak="0">
    <w:nsid w:val="03B038D7"/>
    <w:multiLevelType w:val="multilevel"/>
    <w:tmpl w:val="799E474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047817E6"/>
    <w:multiLevelType w:val="hybridMultilevel"/>
    <w:tmpl w:val="F298632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4834E97"/>
    <w:multiLevelType w:val="multilevel"/>
    <w:tmpl w:val="BF2EC93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0" w15:restartNumberingAfterBreak="0">
    <w:nsid w:val="049B5AB4"/>
    <w:multiLevelType w:val="multilevel"/>
    <w:tmpl w:val="00EA87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1" w15:restartNumberingAfterBreak="0">
    <w:nsid w:val="04A73048"/>
    <w:multiLevelType w:val="multilevel"/>
    <w:tmpl w:val="2B407AB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2" w15:restartNumberingAfterBreak="0">
    <w:nsid w:val="04C93345"/>
    <w:multiLevelType w:val="hybridMultilevel"/>
    <w:tmpl w:val="00C4CD8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05847B04"/>
    <w:multiLevelType w:val="hybridMultilevel"/>
    <w:tmpl w:val="C90EA8A6"/>
    <w:lvl w:ilvl="0" w:tplc="878C9CC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2C594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40B00BC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67129D54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9785AD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940C004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7CBD2A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8410D79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7AE6398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058860ED"/>
    <w:multiLevelType w:val="hybridMultilevel"/>
    <w:tmpl w:val="E298A40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05B7722E"/>
    <w:multiLevelType w:val="hybridMultilevel"/>
    <w:tmpl w:val="D5DAA0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05C03392"/>
    <w:multiLevelType w:val="hybridMultilevel"/>
    <w:tmpl w:val="4DE225AC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05E55C8C"/>
    <w:multiLevelType w:val="multilevel"/>
    <w:tmpl w:val="4B10F86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" w15:restartNumberingAfterBreak="0">
    <w:nsid w:val="06161FE8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39" w15:restartNumberingAfterBreak="0">
    <w:nsid w:val="062A2AE9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0" w15:restartNumberingAfterBreak="0">
    <w:nsid w:val="062F6853"/>
    <w:multiLevelType w:val="hybridMultilevel"/>
    <w:tmpl w:val="B9B04CB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063F593A"/>
    <w:multiLevelType w:val="multilevel"/>
    <w:tmpl w:val="B83EADD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64F453C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07601A38"/>
    <w:multiLevelType w:val="hybridMultilevel"/>
    <w:tmpl w:val="D292B5F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076E36C8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5" w15:restartNumberingAfterBreak="0">
    <w:nsid w:val="08473E5E"/>
    <w:multiLevelType w:val="hybridMultilevel"/>
    <w:tmpl w:val="6452081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08641D48"/>
    <w:multiLevelType w:val="hybridMultilevel"/>
    <w:tmpl w:val="C158F8A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090413E7"/>
    <w:multiLevelType w:val="multilevel"/>
    <w:tmpl w:val="1152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0A173941"/>
    <w:multiLevelType w:val="hybridMultilevel"/>
    <w:tmpl w:val="6D4EA2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0A1A3D8B"/>
    <w:multiLevelType w:val="multilevel"/>
    <w:tmpl w:val="C5E69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 w15:restartNumberingAfterBreak="0">
    <w:nsid w:val="0A557E5A"/>
    <w:multiLevelType w:val="multilevel"/>
    <w:tmpl w:val="F86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A5B683D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2" w15:restartNumberingAfterBreak="0">
    <w:nsid w:val="0A62769E"/>
    <w:multiLevelType w:val="hybridMultilevel"/>
    <w:tmpl w:val="F9DE3AF2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" w15:restartNumberingAfterBreak="0">
    <w:nsid w:val="0AAB6CAB"/>
    <w:multiLevelType w:val="hybridMultilevel"/>
    <w:tmpl w:val="488CA06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 w15:restartNumberingAfterBreak="0">
    <w:nsid w:val="0AE11BA3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5" w15:restartNumberingAfterBreak="0">
    <w:nsid w:val="0B3A6EE1"/>
    <w:multiLevelType w:val="multilevel"/>
    <w:tmpl w:val="F86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0BCA03FE"/>
    <w:multiLevelType w:val="hybridMultilevel"/>
    <w:tmpl w:val="CDE0A6F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BCD7B43"/>
    <w:multiLevelType w:val="hybridMultilevel"/>
    <w:tmpl w:val="504258FE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8" w15:restartNumberingAfterBreak="0">
    <w:nsid w:val="0C455D01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0CF53EA2"/>
    <w:multiLevelType w:val="hybridMultilevel"/>
    <w:tmpl w:val="FDF08598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0" w15:restartNumberingAfterBreak="0">
    <w:nsid w:val="0D010B22"/>
    <w:multiLevelType w:val="hybridMultilevel"/>
    <w:tmpl w:val="EC9487D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" w15:restartNumberingAfterBreak="0">
    <w:nsid w:val="0D0644B3"/>
    <w:multiLevelType w:val="multilevel"/>
    <w:tmpl w:val="2F566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2" w15:restartNumberingAfterBreak="0">
    <w:nsid w:val="0D983259"/>
    <w:multiLevelType w:val="hybridMultilevel"/>
    <w:tmpl w:val="CFDA9B4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0D984489"/>
    <w:multiLevelType w:val="hybridMultilevel"/>
    <w:tmpl w:val="1DB04972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0D9A7484"/>
    <w:multiLevelType w:val="hybridMultilevel"/>
    <w:tmpl w:val="867E22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0DAD612C"/>
    <w:multiLevelType w:val="hybridMultilevel"/>
    <w:tmpl w:val="248C96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0DB76A9D"/>
    <w:multiLevelType w:val="multilevel"/>
    <w:tmpl w:val="23EEB2E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0E0A3EF9"/>
    <w:multiLevelType w:val="hybridMultilevel"/>
    <w:tmpl w:val="AE9650A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0E52081D"/>
    <w:multiLevelType w:val="hybridMultilevel"/>
    <w:tmpl w:val="A1DC283E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9" w15:restartNumberingAfterBreak="0">
    <w:nsid w:val="0E755CE1"/>
    <w:multiLevelType w:val="hybridMultilevel"/>
    <w:tmpl w:val="D52208B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0E80718A"/>
    <w:multiLevelType w:val="hybridMultilevel"/>
    <w:tmpl w:val="055C0C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0ED65BBE"/>
    <w:multiLevelType w:val="multilevel"/>
    <w:tmpl w:val="B6F2E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0F0D1196"/>
    <w:multiLevelType w:val="hybridMultilevel"/>
    <w:tmpl w:val="120256F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3" w15:restartNumberingAfterBreak="0">
    <w:nsid w:val="0F30642B"/>
    <w:multiLevelType w:val="hybridMultilevel"/>
    <w:tmpl w:val="7876D1A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0F387A17"/>
    <w:multiLevelType w:val="hybridMultilevel"/>
    <w:tmpl w:val="4DC4D6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0F4D262B"/>
    <w:multiLevelType w:val="hybridMultilevel"/>
    <w:tmpl w:val="A9443E36"/>
    <w:lvl w:ilvl="0" w:tplc="FFFFFFFF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1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6" w15:restartNumberingAfterBreak="0">
    <w:nsid w:val="0F834704"/>
    <w:multiLevelType w:val="hybridMultilevel"/>
    <w:tmpl w:val="4DECB1C8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0F8D506C"/>
    <w:multiLevelType w:val="multilevel"/>
    <w:tmpl w:val="E306E4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0FFC7320"/>
    <w:multiLevelType w:val="multilevel"/>
    <w:tmpl w:val="A73E99EC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0217E47"/>
    <w:multiLevelType w:val="hybridMultilevel"/>
    <w:tmpl w:val="11C87BC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10327FA8"/>
    <w:multiLevelType w:val="hybridMultilevel"/>
    <w:tmpl w:val="C282768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10361DAB"/>
    <w:multiLevelType w:val="hybridMultilevel"/>
    <w:tmpl w:val="A9D269F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2" w15:restartNumberingAfterBreak="0">
    <w:nsid w:val="10E1445D"/>
    <w:multiLevelType w:val="multilevel"/>
    <w:tmpl w:val="18A0305E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11256278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4" w15:restartNumberingAfterBreak="0">
    <w:nsid w:val="11466347"/>
    <w:multiLevelType w:val="hybridMultilevel"/>
    <w:tmpl w:val="148CBEC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5" w15:restartNumberingAfterBreak="0">
    <w:nsid w:val="11470737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6" w15:restartNumberingAfterBreak="0">
    <w:nsid w:val="11521841"/>
    <w:multiLevelType w:val="hybridMultilevel"/>
    <w:tmpl w:val="E2768B6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7" w15:restartNumberingAfterBreak="0">
    <w:nsid w:val="115D42C2"/>
    <w:multiLevelType w:val="hybridMultilevel"/>
    <w:tmpl w:val="8EC2387A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8" w15:restartNumberingAfterBreak="0">
    <w:nsid w:val="115F2A3C"/>
    <w:multiLevelType w:val="multilevel"/>
    <w:tmpl w:val="EC6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 w15:restartNumberingAfterBreak="0">
    <w:nsid w:val="1176167A"/>
    <w:multiLevelType w:val="hybridMultilevel"/>
    <w:tmpl w:val="D630A0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199466A"/>
    <w:multiLevelType w:val="hybridMultilevel"/>
    <w:tmpl w:val="5D54F666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1" w15:restartNumberingAfterBreak="0">
    <w:nsid w:val="11A10C51"/>
    <w:multiLevelType w:val="hybridMultilevel"/>
    <w:tmpl w:val="476EC4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2115B46"/>
    <w:multiLevelType w:val="hybridMultilevel"/>
    <w:tmpl w:val="CBEA614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2127F84"/>
    <w:multiLevelType w:val="hybridMultilevel"/>
    <w:tmpl w:val="A120D3E4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4" w15:restartNumberingAfterBreak="0">
    <w:nsid w:val="12795467"/>
    <w:multiLevelType w:val="hybridMultilevel"/>
    <w:tmpl w:val="6A06D7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5" w15:restartNumberingAfterBreak="0">
    <w:nsid w:val="128C4349"/>
    <w:multiLevelType w:val="hybridMultilevel"/>
    <w:tmpl w:val="E06074B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6" w15:restartNumberingAfterBreak="0">
    <w:nsid w:val="12D351CF"/>
    <w:multiLevelType w:val="multilevel"/>
    <w:tmpl w:val="667056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1320649E"/>
    <w:multiLevelType w:val="multilevel"/>
    <w:tmpl w:val="B31A8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 w15:restartNumberingAfterBreak="0">
    <w:nsid w:val="134D1AFA"/>
    <w:multiLevelType w:val="multilevel"/>
    <w:tmpl w:val="692C2780"/>
    <w:lvl w:ilvl="0">
      <w:start w:val="1"/>
      <w:numFmt w:val="bullet"/>
      <w:lvlText w:val=""/>
      <w:lvlJc w:val="left"/>
      <w:pPr>
        <w:ind w:left="1674" w:hanging="540"/>
      </w:pPr>
      <w:rPr>
        <w:rFonts w:ascii="Symbol" w:hAnsi="Symbol" w:hint="default"/>
        <w:sz w:val="24"/>
      </w:rPr>
    </w:lvl>
    <w:lvl w:ilvl="1">
      <w:start w:val="2"/>
      <w:numFmt w:val="decimal"/>
      <w:lvlText w:val="%1.%2."/>
      <w:lvlJc w:val="left"/>
      <w:pPr>
        <w:ind w:left="1854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2214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2574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2574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2934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2934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3294" w:hanging="2160"/>
      </w:pPr>
      <w:rPr>
        <w:rFonts w:hint="default"/>
        <w:sz w:val="24"/>
      </w:rPr>
    </w:lvl>
  </w:abstractNum>
  <w:abstractNum w:abstractNumId="99" w15:restartNumberingAfterBreak="0">
    <w:nsid w:val="135E2C58"/>
    <w:multiLevelType w:val="hybridMultilevel"/>
    <w:tmpl w:val="B9D0FA0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0" w15:restartNumberingAfterBreak="0">
    <w:nsid w:val="13851608"/>
    <w:multiLevelType w:val="multilevel"/>
    <w:tmpl w:val="5DA64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13BE1683"/>
    <w:multiLevelType w:val="hybridMultilevel"/>
    <w:tmpl w:val="BCC4483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2" w15:restartNumberingAfterBreak="0">
    <w:nsid w:val="13DB6FA4"/>
    <w:multiLevelType w:val="multilevel"/>
    <w:tmpl w:val="300CA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3FC6CA3"/>
    <w:multiLevelType w:val="multilevel"/>
    <w:tmpl w:val="147AD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4" w15:restartNumberingAfterBreak="0">
    <w:nsid w:val="14327200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 w15:restartNumberingAfterBreak="0">
    <w:nsid w:val="151E50DE"/>
    <w:multiLevelType w:val="hybridMultilevel"/>
    <w:tmpl w:val="939428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6" w15:restartNumberingAfterBreak="0">
    <w:nsid w:val="152A165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7" w15:restartNumberingAfterBreak="0">
    <w:nsid w:val="155040FF"/>
    <w:multiLevelType w:val="hybridMultilevel"/>
    <w:tmpl w:val="7B7602B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8" w15:restartNumberingAfterBreak="0">
    <w:nsid w:val="156C726C"/>
    <w:multiLevelType w:val="multilevel"/>
    <w:tmpl w:val="F3C44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9" w15:restartNumberingAfterBreak="0">
    <w:nsid w:val="1575612E"/>
    <w:multiLevelType w:val="hybridMultilevel"/>
    <w:tmpl w:val="5582F67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0" w15:restartNumberingAfterBreak="0">
    <w:nsid w:val="157732A2"/>
    <w:multiLevelType w:val="hybridMultilevel"/>
    <w:tmpl w:val="369450B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1" w15:restartNumberingAfterBreak="0">
    <w:nsid w:val="158B2CC2"/>
    <w:multiLevelType w:val="multilevel"/>
    <w:tmpl w:val="CC6C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15B16B21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16090924"/>
    <w:multiLevelType w:val="hybridMultilevel"/>
    <w:tmpl w:val="4246F99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4" w15:restartNumberingAfterBreak="0">
    <w:nsid w:val="16160DCE"/>
    <w:multiLevelType w:val="hybridMultilevel"/>
    <w:tmpl w:val="05306E6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5" w15:restartNumberingAfterBreak="0">
    <w:nsid w:val="1642048C"/>
    <w:multiLevelType w:val="hybridMultilevel"/>
    <w:tmpl w:val="7080438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6" w15:restartNumberingAfterBreak="0">
    <w:nsid w:val="16794B36"/>
    <w:multiLevelType w:val="hybridMultilevel"/>
    <w:tmpl w:val="0A28FB6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7" w15:restartNumberingAfterBreak="0">
    <w:nsid w:val="16BD0EF1"/>
    <w:multiLevelType w:val="hybridMultilevel"/>
    <w:tmpl w:val="A74C97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16DE7598"/>
    <w:multiLevelType w:val="hybridMultilevel"/>
    <w:tmpl w:val="266ED0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16E62C3D"/>
    <w:multiLevelType w:val="hybridMultilevel"/>
    <w:tmpl w:val="C130F50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0" w15:restartNumberingAfterBreak="0">
    <w:nsid w:val="16EC1DDB"/>
    <w:multiLevelType w:val="hybridMultilevel"/>
    <w:tmpl w:val="452C39EC"/>
    <w:lvl w:ilvl="0" w:tplc="FFFFFFFF">
      <w:start w:val="1"/>
      <w:numFmt w:val="lowerRoman"/>
      <w:lvlText w:val="%1."/>
      <w:lvlJc w:val="right"/>
      <w:pPr>
        <w:ind w:left="2160" w:hanging="18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1" w15:restartNumberingAfterBreak="0">
    <w:nsid w:val="17111AC6"/>
    <w:multiLevelType w:val="hybridMultilevel"/>
    <w:tmpl w:val="C988F8A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2" w15:restartNumberingAfterBreak="0">
    <w:nsid w:val="17123E65"/>
    <w:multiLevelType w:val="multilevel"/>
    <w:tmpl w:val="4B10F86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23" w15:restartNumberingAfterBreak="0">
    <w:nsid w:val="17137640"/>
    <w:multiLevelType w:val="hybridMultilevel"/>
    <w:tmpl w:val="8216E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172C3371"/>
    <w:multiLevelType w:val="multilevel"/>
    <w:tmpl w:val="EFE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5" w15:restartNumberingAfterBreak="0">
    <w:nsid w:val="1731624D"/>
    <w:multiLevelType w:val="multilevel"/>
    <w:tmpl w:val="DEDE8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6" w15:restartNumberingAfterBreak="0">
    <w:nsid w:val="174E3E65"/>
    <w:multiLevelType w:val="hybridMultilevel"/>
    <w:tmpl w:val="F3327F6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17500B0A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28" w15:restartNumberingAfterBreak="0">
    <w:nsid w:val="17B541CE"/>
    <w:multiLevelType w:val="hybridMultilevel"/>
    <w:tmpl w:val="5E08D84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9" w15:restartNumberingAfterBreak="0">
    <w:nsid w:val="17E9723E"/>
    <w:multiLevelType w:val="multilevel"/>
    <w:tmpl w:val="37C4B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0" w15:restartNumberingAfterBreak="0">
    <w:nsid w:val="18051B83"/>
    <w:multiLevelType w:val="multilevel"/>
    <w:tmpl w:val="35EE43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1" w15:restartNumberingAfterBreak="0">
    <w:nsid w:val="180D4EDA"/>
    <w:multiLevelType w:val="hybridMultilevel"/>
    <w:tmpl w:val="5F62C842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2" w15:restartNumberingAfterBreak="0">
    <w:nsid w:val="18507DAF"/>
    <w:multiLevelType w:val="hybridMultilevel"/>
    <w:tmpl w:val="CE4A68AC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3" w15:restartNumberingAfterBreak="0">
    <w:nsid w:val="18522722"/>
    <w:multiLevelType w:val="hybridMultilevel"/>
    <w:tmpl w:val="092C3190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4" w15:restartNumberingAfterBreak="0">
    <w:nsid w:val="18645A38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5" w15:restartNumberingAfterBreak="0">
    <w:nsid w:val="18DC6CB1"/>
    <w:multiLevelType w:val="multilevel"/>
    <w:tmpl w:val="835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6" w15:restartNumberingAfterBreak="0">
    <w:nsid w:val="19063E90"/>
    <w:multiLevelType w:val="multilevel"/>
    <w:tmpl w:val="C75A711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19266FA8"/>
    <w:multiLevelType w:val="hybridMultilevel"/>
    <w:tmpl w:val="ABA67E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193D7C38"/>
    <w:multiLevelType w:val="hybridMultilevel"/>
    <w:tmpl w:val="957C2ADE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9" w15:restartNumberingAfterBreak="0">
    <w:nsid w:val="193F3BC8"/>
    <w:multiLevelType w:val="hybridMultilevel"/>
    <w:tmpl w:val="521689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0" w15:restartNumberingAfterBreak="0">
    <w:nsid w:val="1940645E"/>
    <w:multiLevelType w:val="hybridMultilevel"/>
    <w:tmpl w:val="DB90D7C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1" w15:restartNumberingAfterBreak="0">
    <w:nsid w:val="197A0BFD"/>
    <w:multiLevelType w:val="hybridMultilevel"/>
    <w:tmpl w:val="22B4AB00"/>
    <w:lvl w:ilvl="0" w:tplc="D37493B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23C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FEB8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6D1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430A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1C13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A34BD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EF2D4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AE0F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2" w15:restartNumberingAfterBreak="0">
    <w:nsid w:val="19A57FE3"/>
    <w:multiLevelType w:val="multilevel"/>
    <w:tmpl w:val="9154E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3" w15:restartNumberingAfterBreak="0">
    <w:nsid w:val="19CE3CB6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44" w15:restartNumberingAfterBreak="0">
    <w:nsid w:val="1A0D265F"/>
    <w:multiLevelType w:val="hybridMultilevel"/>
    <w:tmpl w:val="A1B4F3B6"/>
    <w:lvl w:ilvl="0" w:tplc="300A000F">
      <w:start w:val="1"/>
      <w:numFmt w:val="decimal"/>
      <w:lvlText w:val="%1."/>
      <w:lvlJc w:val="left"/>
      <w:pPr>
        <w:ind w:left="2160" w:hanging="360"/>
      </w:pPr>
    </w:lvl>
    <w:lvl w:ilvl="1" w:tplc="300A0019" w:tentative="1">
      <w:start w:val="1"/>
      <w:numFmt w:val="lowerLetter"/>
      <w:lvlText w:val="%2."/>
      <w:lvlJc w:val="left"/>
      <w:pPr>
        <w:ind w:left="2880" w:hanging="360"/>
      </w:pPr>
    </w:lvl>
    <w:lvl w:ilvl="2" w:tplc="300A001B" w:tentative="1">
      <w:start w:val="1"/>
      <w:numFmt w:val="lowerRoman"/>
      <w:lvlText w:val="%3."/>
      <w:lvlJc w:val="right"/>
      <w:pPr>
        <w:ind w:left="3600" w:hanging="180"/>
      </w:pPr>
    </w:lvl>
    <w:lvl w:ilvl="3" w:tplc="300A000F" w:tentative="1">
      <w:start w:val="1"/>
      <w:numFmt w:val="decimal"/>
      <w:lvlText w:val="%4."/>
      <w:lvlJc w:val="left"/>
      <w:pPr>
        <w:ind w:left="4320" w:hanging="360"/>
      </w:pPr>
    </w:lvl>
    <w:lvl w:ilvl="4" w:tplc="300A0019" w:tentative="1">
      <w:start w:val="1"/>
      <w:numFmt w:val="lowerLetter"/>
      <w:lvlText w:val="%5."/>
      <w:lvlJc w:val="left"/>
      <w:pPr>
        <w:ind w:left="5040" w:hanging="360"/>
      </w:pPr>
    </w:lvl>
    <w:lvl w:ilvl="5" w:tplc="300A001B" w:tentative="1">
      <w:start w:val="1"/>
      <w:numFmt w:val="lowerRoman"/>
      <w:lvlText w:val="%6."/>
      <w:lvlJc w:val="right"/>
      <w:pPr>
        <w:ind w:left="5760" w:hanging="180"/>
      </w:pPr>
    </w:lvl>
    <w:lvl w:ilvl="6" w:tplc="300A000F" w:tentative="1">
      <w:start w:val="1"/>
      <w:numFmt w:val="decimal"/>
      <w:lvlText w:val="%7."/>
      <w:lvlJc w:val="left"/>
      <w:pPr>
        <w:ind w:left="6480" w:hanging="360"/>
      </w:pPr>
    </w:lvl>
    <w:lvl w:ilvl="7" w:tplc="300A0019" w:tentative="1">
      <w:start w:val="1"/>
      <w:numFmt w:val="lowerLetter"/>
      <w:lvlText w:val="%8."/>
      <w:lvlJc w:val="left"/>
      <w:pPr>
        <w:ind w:left="7200" w:hanging="360"/>
      </w:pPr>
    </w:lvl>
    <w:lvl w:ilvl="8" w:tplc="300A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5" w15:restartNumberingAfterBreak="0">
    <w:nsid w:val="1A4C14BD"/>
    <w:multiLevelType w:val="multilevel"/>
    <w:tmpl w:val="8D825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6" w15:restartNumberingAfterBreak="0">
    <w:nsid w:val="1A5F33CB"/>
    <w:multiLevelType w:val="hybridMultilevel"/>
    <w:tmpl w:val="1E32B836"/>
    <w:lvl w:ilvl="0" w:tplc="85FE072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2822D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A4BB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085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215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42869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9A8F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A8D7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7EF8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7" w15:restartNumberingAfterBreak="0">
    <w:nsid w:val="1A7D5FF8"/>
    <w:multiLevelType w:val="hybridMultilevel"/>
    <w:tmpl w:val="E928526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8" w15:restartNumberingAfterBreak="0">
    <w:nsid w:val="1AED3DE3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49" w15:restartNumberingAfterBreak="0">
    <w:nsid w:val="1AF4363F"/>
    <w:multiLevelType w:val="hybridMultilevel"/>
    <w:tmpl w:val="0CB841F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0" w15:restartNumberingAfterBreak="0">
    <w:nsid w:val="1B0A0605"/>
    <w:multiLevelType w:val="multilevel"/>
    <w:tmpl w:val="19C630C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51" w15:restartNumberingAfterBreak="0">
    <w:nsid w:val="1B164454"/>
    <w:multiLevelType w:val="hybridMultilevel"/>
    <w:tmpl w:val="2E0A9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1B4B3266"/>
    <w:multiLevelType w:val="multilevel"/>
    <w:tmpl w:val="CFA814F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3" w15:restartNumberingAfterBreak="0">
    <w:nsid w:val="1B9422E8"/>
    <w:multiLevelType w:val="multilevel"/>
    <w:tmpl w:val="7884E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1B966FBA"/>
    <w:multiLevelType w:val="hybridMultilevel"/>
    <w:tmpl w:val="27AAEA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5" w15:restartNumberingAfterBreak="0">
    <w:nsid w:val="1C477943"/>
    <w:multiLevelType w:val="hybridMultilevel"/>
    <w:tmpl w:val="A6B262C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6" w15:restartNumberingAfterBreak="0">
    <w:nsid w:val="1C715461"/>
    <w:multiLevelType w:val="multilevel"/>
    <w:tmpl w:val="B0C29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1CCE3EF1"/>
    <w:multiLevelType w:val="multilevel"/>
    <w:tmpl w:val="749E6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8" w15:restartNumberingAfterBreak="0">
    <w:nsid w:val="1CE540A4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1D673C86"/>
    <w:multiLevelType w:val="hybridMultilevel"/>
    <w:tmpl w:val="203C290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0" w15:restartNumberingAfterBreak="0">
    <w:nsid w:val="1DFC7E0C"/>
    <w:multiLevelType w:val="hybridMultilevel"/>
    <w:tmpl w:val="CA2A34E8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1" w15:restartNumberingAfterBreak="0">
    <w:nsid w:val="1E531FDF"/>
    <w:multiLevelType w:val="hybridMultilevel"/>
    <w:tmpl w:val="FCC226A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2" w15:restartNumberingAfterBreak="0">
    <w:nsid w:val="1E6C56A9"/>
    <w:multiLevelType w:val="hybridMultilevel"/>
    <w:tmpl w:val="79ECB20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3" w15:restartNumberingAfterBreak="0">
    <w:nsid w:val="1E746EA8"/>
    <w:multiLevelType w:val="hybridMultilevel"/>
    <w:tmpl w:val="1C52F66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4" w15:restartNumberingAfterBreak="0">
    <w:nsid w:val="1EAD1602"/>
    <w:multiLevelType w:val="hybridMultilevel"/>
    <w:tmpl w:val="1AE64CB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65" w15:restartNumberingAfterBreak="0">
    <w:nsid w:val="1EC055E3"/>
    <w:multiLevelType w:val="hybridMultilevel"/>
    <w:tmpl w:val="F7B46B2C"/>
    <w:lvl w:ilvl="0" w:tplc="C756B02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6" w15:restartNumberingAfterBreak="0">
    <w:nsid w:val="1EDF0C7F"/>
    <w:multiLevelType w:val="multilevel"/>
    <w:tmpl w:val="18A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EE33046"/>
    <w:multiLevelType w:val="multilevel"/>
    <w:tmpl w:val="4B0EA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1F3E3492"/>
    <w:multiLevelType w:val="hybridMultilevel"/>
    <w:tmpl w:val="EC5298F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9" w15:restartNumberingAfterBreak="0">
    <w:nsid w:val="1F652BE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0" w15:restartNumberingAfterBreak="0">
    <w:nsid w:val="20133220"/>
    <w:multiLevelType w:val="hybridMultilevel"/>
    <w:tmpl w:val="377A9EE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1" w15:restartNumberingAfterBreak="0">
    <w:nsid w:val="201619DF"/>
    <w:multiLevelType w:val="hybridMultilevel"/>
    <w:tmpl w:val="FE7EAFF8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2" w15:restartNumberingAfterBreak="0">
    <w:nsid w:val="204B0A26"/>
    <w:multiLevelType w:val="hybridMultilevel"/>
    <w:tmpl w:val="20B049E8"/>
    <w:lvl w:ilvl="0" w:tplc="26AC0252">
      <w:start w:val="2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3" w15:restartNumberingAfterBreak="0">
    <w:nsid w:val="209653E4"/>
    <w:multiLevelType w:val="hybridMultilevel"/>
    <w:tmpl w:val="20084E00"/>
    <w:lvl w:ilvl="0" w:tplc="FFFFFFFF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4" w15:restartNumberingAfterBreak="0">
    <w:nsid w:val="20D12036"/>
    <w:multiLevelType w:val="multilevel"/>
    <w:tmpl w:val="E92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5" w15:restartNumberingAfterBreak="0">
    <w:nsid w:val="20EB1FA5"/>
    <w:multiLevelType w:val="hybridMultilevel"/>
    <w:tmpl w:val="8D06C40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6" w15:restartNumberingAfterBreak="0">
    <w:nsid w:val="211C5F9D"/>
    <w:multiLevelType w:val="multilevel"/>
    <w:tmpl w:val="B31A8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7" w15:restartNumberingAfterBreak="0">
    <w:nsid w:val="2193497A"/>
    <w:multiLevelType w:val="multilevel"/>
    <w:tmpl w:val="EF820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21CD67DB"/>
    <w:multiLevelType w:val="hybridMultilevel"/>
    <w:tmpl w:val="F22630D0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9" w15:restartNumberingAfterBreak="0">
    <w:nsid w:val="21FF7F05"/>
    <w:multiLevelType w:val="multilevel"/>
    <w:tmpl w:val="49D29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225713C1"/>
    <w:multiLevelType w:val="hybridMultilevel"/>
    <w:tmpl w:val="EA94F1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81" w15:restartNumberingAfterBreak="0">
    <w:nsid w:val="22DE4EC9"/>
    <w:multiLevelType w:val="hybridMultilevel"/>
    <w:tmpl w:val="47D421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2" w15:restartNumberingAfterBreak="0">
    <w:nsid w:val="23023491"/>
    <w:multiLevelType w:val="multilevel"/>
    <w:tmpl w:val="CAAA758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233155E2"/>
    <w:multiLevelType w:val="hybridMultilevel"/>
    <w:tmpl w:val="C97A08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4" w15:restartNumberingAfterBreak="0">
    <w:nsid w:val="23360877"/>
    <w:multiLevelType w:val="hybridMultilevel"/>
    <w:tmpl w:val="5CE63954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5" w15:restartNumberingAfterBreak="0">
    <w:nsid w:val="23425F83"/>
    <w:multiLevelType w:val="multilevel"/>
    <w:tmpl w:val="CA4C7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6" w15:restartNumberingAfterBreak="0">
    <w:nsid w:val="23860C36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187" w15:restartNumberingAfterBreak="0">
    <w:nsid w:val="23D55E91"/>
    <w:multiLevelType w:val="hybridMultilevel"/>
    <w:tmpl w:val="3B78CDE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241E3E16"/>
    <w:multiLevelType w:val="hybridMultilevel"/>
    <w:tmpl w:val="19BC9F9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9" w15:restartNumberingAfterBreak="0">
    <w:nsid w:val="243C56D6"/>
    <w:multiLevelType w:val="hybridMultilevel"/>
    <w:tmpl w:val="1E9A562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0" w15:restartNumberingAfterBreak="0">
    <w:nsid w:val="247A1B36"/>
    <w:multiLevelType w:val="hybridMultilevel"/>
    <w:tmpl w:val="CAA827F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1" w15:restartNumberingAfterBreak="0">
    <w:nsid w:val="247F48BE"/>
    <w:multiLevelType w:val="hybridMultilevel"/>
    <w:tmpl w:val="EBB2A2D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2" w15:restartNumberingAfterBreak="0">
    <w:nsid w:val="248B2F16"/>
    <w:multiLevelType w:val="multilevel"/>
    <w:tmpl w:val="F88845D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193" w15:restartNumberingAfterBreak="0">
    <w:nsid w:val="24993934"/>
    <w:multiLevelType w:val="hybridMultilevel"/>
    <w:tmpl w:val="A23A19A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4" w15:restartNumberingAfterBreak="0">
    <w:nsid w:val="24C02015"/>
    <w:multiLevelType w:val="multilevel"/>
    <w:tmpl w:val="31CEFF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5" w15:restartNumberingAfterBreak="0">
    <w:nsid w:val="2504531A"/>
    <w:multiLevelType w:val="hybridMultilevel"/>
    <w:tmpl w:val="FEB85E9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6" w15:restartNumberingAfterBreak="0">
    <w:nsid w:val="25172492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197" w15:restartNumberingAfterBreak="0">
    <w:nsid w:val="25223050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252D61AA"/>
    <w:multiLevelType w:val="hybridMultilevel"/>
    <w:tmpl w:val="0A6AD65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9" w15:restartNumberingAfterBreak="0">
    <w:nsid w:val="25515873"/>
    <w:multiLevelType w:val="hybridMultilevel"/>
    <w:tmpl w:val="17CAEB9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25BE34AD"/>
    <w:multiLevelType w:val="hybridMultilevel"/>
    <w:tmpl w:val="3860034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1" w15:restartNumberingAfterBreak="0">
    <w:nsid w:val="261538D3"/>
    <w:multiLevelType w:val="hybridMultilevel"/>
    <w:tmpl w:val="EC7A98A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2" w15:restartNumberingAfterBreak="0">
    <w:nsid w:val="2645666B"/>
    <w:multiLevelType w:val="multilevel"/>
    <w:tmpl w:val="D500FB74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6497C3C"/>
    <w:multiLevelType w:val="hybridMultilevel"/>
    <w:tmpl w:val="C6C2B186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4" w15:restartNumberingAfterBreak="0">
    <w:nsid w:val="26767B73"/>
    <w:multiLevelType w:val="hybridMultilevel"/>
    <w:tmpl w:val="0CF2F868"/>
    <w:lvl w:ilvl="0" w:tplc="4E9C4D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B696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FE1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1126C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53EDA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3F255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278E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1C118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5A4A8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26937DAA"/>
    <w:multiLevelType w:val="multilevel"/>
    <w:tmpl w:val="D6F6262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06" w15:restartNumberingAfterBreak="0">
    <w:nsid w:val="26EC7756"/>
    <w:multiLevelType w:val="hybridMultilevel"/>
    <w:tmpl w:val="FE4AFC1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7" w15:restartNumberingAfterBreak="0">
    <w:nsid w:val="273F4509"/>
    <w:multiLevelType w:val="multilevel"/>
    <w:tmpl w:val="676E3C6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8" w15:restartNumberingAfterBreak="0">
    <w:nsid w:val="278377FC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9" w15:restartNumberingAfterBreak="0">
    <w:nsid w:val="27A92D53"/>
    <w:multiLevelType w:val="hybridMultilevel"/>
    <w:tmpl w:val="BA7A6CD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27D961F3"/>
    <w:multiLevelType w:val="hybridMultilevel"/>
    <w:tmpl w:val="CCA20B5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1" w15:restartNumberingAfterBreak="0">
    <w:nsid w:val="27F33D8A"/>
    <w:multiLevelType w:val="multilevel"/>
    <w:tmpl w:val="1AC2F9B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2" w15:restartNumberingAfterBreak="0">
    <w:nsid w:val="27FE7809"/>
    <w:multiLevelType w:val="hybridMultilevel"/>
    <w:tmpl w:val="1FA2EC6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3" w15:restartNumberingAfterBreak="0">
    <w:nsid w:val="284E60A3"/>
    <w:multiLevelType w:val="multilevel"/>
    <w:tmpl w:val="652256B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2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4" w15:restartNumberingAfterBreak="0">
    <w:nsid w:val="28962A73"/>
    <w:multiLevelType w:val="hybridMultilevel"/>
    <w:tmpl w:val="75F22BF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28A16B83"/>
    <w:multiLevelType w:val="hybridMultilevel"/>
    <w:tmpl w:val="4704EA5E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6" w15:restartNumberingAfterBreak="0">
    <w:nsid w:val="28E05F75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7" w15:restartNumberingAfterBreak="0">
    <w:nsid w:val="29025913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218" w15:restartNumberingAfterBreak="0">
    <w:nsid w:val="291D6529"/>
    <w:multiLevelType w:val="multilevel"/>
    <w:tmpl w:val="40AC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9" w15:restartNumberingAfterBreak="0">
    <w:nsid w:val="292D5888"/>
    <w:multiLevelType w:val="hybridMultilevel"/>
    <w:tmpl w:val="3FE486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2939357F"/>
    <w:multiLevelType w:val="multilevel"/>
    <w:tmpl w:val="2B407ABE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21" w15:restartNumberingAfterBreak="0">
    <w:nsid w:val="29CC36C1"/>
    <w:multiLevelType w:val="hybridMultilevel"/>
    <w:tmpl w:val="949A5B00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22" w15:restartNumberingAfterBreak="0">
    <w:nsid w:val="29DC0D71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3" w15:restartNumberingAfterBreak="0">
    <w:nsid w:val="29E85DFD"/>
    <w:multiLevelType w:val="multilevel"/>
    <w:tmpl w:val="71043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2A5A70C2"/>
    <w:multiLevelType w:val="hybridMultilevel"/>
    <w:tmpl w:val="545CB9F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5" w15:restartNumberingAfterBreak="0">
    <w:nsid w:val="2AE1276B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6" w15:restartNumberingAfterBreak="0">
    <w:nsid w:val="2AEB438E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7" w15:restartNumberingAfterBreak="0">
    <w:nsid w:val="2B2279FD"/>
    <w:multiLevelType w:val="hybridMultilevel"/>
    <w:tmpl w:val="5828791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2B7E35C6"/>
    <w:multiLevelType w:val="multilevel"/>
    <w:tmpl w:val="EC6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9" w15:restartNumberingAfterBreak="0">
    <w:nsid w:val="2BAE74C9"/>
    <w:multiLevelType w:val="hybridMultilevel"/>
    <w:tmpl w:val="39E6BBE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2C5F60F9"/>
    <w:multiLevelType w:val="hybridMultilevel"/>
    <w:tmpl w:val="C1CA02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1" w15:restartNumberingAfterBreak="0">
    <w:nsid w:val="2C6C66DA"/>
    <w:multiLevelType w:val="hybridMultilevel"/>
    <w:tmpl w:val="1582745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2" w15:restartNumberingAfterBreak="0">
    <w:nsid w:val="2C784243"/>
    <w:multiLevelType w:val="hybridMultilevel"/>
    <w:tmpl w:val="6974F84E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3" w15:restartNumberingAfterBreak="0">
    <w:nsid w:val="2CB0163B"/>
    <w:multiLevelType w:val="hybridMultilevel"/>
    <w:tmpl w:val="22CAF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4" w15:restartNumberingAfterBreak="0">
    <w:nsid w:val="2CF445AF"/>
    <w:multiLevelType w:val="hybridMultilevel"/>
    <w:tmpl w:val="308E0B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5" w15:restartNumberingAfterBreak="0">
    <w:nsid w:val="2CFA27DD"/>
    <w:multiLevelType w:val="hybridMultilevel"/>
    <w:tmpl w:val="B79A129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6" w15:restartNumberingAfterBreak="0">
    <w:nsid w:val="2D1D75A5"/>
    <w:multiLevelType w:val="hybridMultilevel"/>
    <w:tmpl w:val="046844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2D351869"/>
    <w:multiLevelType w:val="multilevel"/>
    <w:tmpl w:val="57A8417A"/>
    <w:lvl w:ilvl="0">
      <w:start w:val="2"/>
      <w:numFmt w:val="decimal"/>
      <w:lvlText w:val="%1."/>
      <w:lvlJc w:val="left"/>
      <w:pPr>
        <w:ind w:left="540" w:hanging="540"/>
      </w:pPr>
      <w:rPr>
        <w:rFonts w:hint="default"/>
        <w:sz w:val="24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sz w:val="24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sz w:val="24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sz w:val="24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sz w:val="24"/>
      </w:rPr>
    </w:lvl>
  </w:abstractNum>
  <w:abstractNum w:abstractNumId="238" w15:restartNumberingAfterBreak="0">
    <w:nsid w:val="2D4C6BB9"/>
    <w:multiLevelType w:val="hybridMultilevel"/>
    <w:tmpl w:val="73F8667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9" w15:restartNumberingAfterBreak="0">
    <w:nsid w:val="2D5719E5"/>
    <w:multiLevelType w:val="hybridMultilevel"/>
    <w:tmpl w:val="D4D0B7A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0" w15:restartNumberingAfterBreak="0">
    <w:nsid w:val="2D5A0F8C"/>
    <w:multiLevelType w:val="hybridMultilevel"/>
    <w:tmpl w:val="31084DFE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41" w15:restartNumberingAfterBreak="0">
    <w:nsid w:val="2D8333B0"/>
    <w:multiLevelType w:val="hybridMultilevel"/>
    <w:tmpl w:val="3698DC6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2" w15:restartNumberingAfterBreak="0">
    <w:nsid w:val="2D972A1F"/>
    <w:multiLevelType w:val="hybridMultilevel"/>
    <w:tmpl w:val="76DAF7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3" w15:restartNumberingAfterBreak="0">
    <w:nsid w:val="2D9C0155"/>
    <w:multiLevelType w:val="hybridMultilevel"/>
    <w:tmpl w:val="B2783AAA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44" w15:restartNumberingAfterBreak="0">
    <w:nsid w:val="2DBD640E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5" w15:restartNumberingAfterBreak="0">
    <w:nsid w:val="2DCC25F6"/>
    <w:multiLevelType w:val="hybridMultilevel"/>
    <w:tmpl w:val="4D9CCCC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6" w15:restartNumberingAfterBreak="0">
    <w:nsid w:val="2DF12618"/>
    <w:multiLevelType w:val="hybridMultilevel"/>
    <w:tmpl w:val="4F5AAF82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47" w15:restartNumberingAfterBreak="0">
    <w:nsid w:val="2DFF4D65"/>
    <w:multiLevelType w:val="hybridMultilevel"/>
    <w:tmpl w:val="A9A00B7C"/>
    <w:lvl w:ilvl="0" w:tplc="300A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48" w15:restartNumberingAfterBreak="0">
    <w:nsid w:val="2E1F2851"/>
    <w:multiLevelType w:val="multilevel"/>
    <w:tmpl w:val="D602B4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9" w15:restartNumberingAfterBreak="0">
    <w:nsid w:val="2E2A4E5C"/>
    <w:multiLevelType w:val="hybridMultilevel"/>
    <w:tmpl w:val="E084ABEA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0" w15:restartNumberingAfterBreak="0">
    <w:nsid w:val="2E760F1D"/>
    <w:multiLevelType w:val="hybridMultilevel"/>
    <w:tmpl w:val="04CE989E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1" w15:restartNumberingAfterBreak="0">
    <w:nsid w:val="2EDE3397"/>
    <w:multiLevelType w:val="hybridMultilevel"/>
    <w:tmpl w:val="EF8C70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2" w15:restartNumberingAfterBreak="0">
    <w:nsid w:val="2F4B0BD9"/>
    <w:multiLevelType w:val="multilevel"/>
    <w:tmpl w:val="EE4C7D0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3" w15:restartNumberingAfterBreak="0">
    <w:nsid w:val="2FA759AC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4" w15:restartNumberingAfterBreak="0">
    <w:nsid w:val="2FD5406B"/>
    <w:multiLevelType w:val="multilevel"/>
    <w:tmpl w:val="913403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5" w15:restartNumberingAfterBreak="0">
    <w:nsid w:val="2FFF0E69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305F5FA6"/>
    <w:multiLevelType w:val="hybridMultilevel"/>
    <w:tmpl w:val="CA00E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7" w15:restartNumberingAfterBreak="0">
    <w:nsid w:val="310F49A3"/>
    <w:multiLevelType w:val="hybridMultilevel"/>
    <w:tmpl w:val="9D9AC3C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8" w15:restartNumberingAfterBreak="0">
    <w:nsid w:val="313B5BF4"/>
    <w:multiLevelType w:val="multilevel"/>
    <w:tmpl w:val="2B407AB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59" w15:restartNumberingAfterBreak="0">
    <w:nsid w:val="317357F9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60" w15:restartNumberingAfterBreak="0">
    <w:nsid w:val="319139DF"/>
    <w:multiLevelType w:val="hybridMultilevel"/>
    <w:tmpl w:val="DA42D97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1" w15:restartNumberingAfterBreak="0">
    <w:nsid w:val="31F844DB"/>
    <w:multiLevelType w:val="multilevel"/>
    <w:tmpl w:val="F7C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322C0FD0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63" w15:restartNumberingAfterBreak="0">
    <w:nsid w:val="325072B1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32563B58"/>
    <w:multiLevelType w:val="hybridMultilevel"/>
    <w:tmpl w:val="9EE06E4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5" w15:restartNumberingAfterBreak="0">
    <w:nsid w:val="32DF6159"/>
    <w:multiLevelType w:val="multilevel"/>
    <w:tmpl w:val="2F566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266" w15:restartNumberingAfterBreak="0">
    <w:nsid w:val="3309168E"/>
    <w:multiLevelType w:val="hybridMultilevel"/>
    <w:tmpl w:val="66C2904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7" w15:restartNumberingAfterBreak="0">
    <w:nsid w:val="331E36F8"/>
    <w:multiLevelType w:val="multilevel"/>
    <w:tmpl w:val="2AB487F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8" w15:restartNumberingAfterBreak="0">
    <w:nsid w:val="334F14DE"/>
    <w:multiLevelType w:val="hybridMultilevel"/>
    <w:tmpl w:val="7AC2E6C4"/>
    <w:lvl w:ilvl="0" w:tplc="76366C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7BA88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0AA3B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A526B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E867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B02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8462E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E8AF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B0EE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9" w15:restartNumberingAfterBreak="0">
    <w:nsid w:val="337F5E8B"/>
    <w:multiLevelType w:val="hybridMultilevel"/>
    <w:tmpl w:val="0234DC1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0" w15:restartNumberingAfterBreak="0">
    <w:nsid w:val="33951D23"/>
    <w:multiLevelType w:val="hybridMultilevel"/>
    <w:tmpl w:val="9A6EEF3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33AA4382"/>
    <w:multiLevelType w:val="hybridMultilevel"/>
    <w:tmpl w:val="69520F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2" w15:restartNumberingAfterBreak="0">
    <w:nsid w:val="34393B3C"/>
    <w:multiLevelType w:val="hybridMultilevel"/>
    <w:tmpl w:val="CA5A67E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3" w15:restartNumberingAfterBreak="0">
    <w:nsid w:val="34474BC7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74" w15:restartNumberingAfterBreak="0">
    <w:nsid w:val="346B27FB"/>
    <w:multiLevelType w:val="hybridMultilevel"/>
    <w:tmpl w:val="FE746CEA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5" w15:restartNumberingAfterBreak="0">
    <w:nsid w:val="346D6BA4"/>
    <w:multiLevelType w:val="hybridMultilevel"/>
    <w:tmpl w:val="AE1602AC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6" w15:restartNumberingAfterBreak="0">
    <w:nsid w:val="34B40CE9"/>
    <w:multiLevelType w:val="hybridMultilevel"/>
    <w:tmpl w:val="0DB4F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7" w15:restartNumberingAfterBreak="0">
    <w:nsid w:val="34C075E9"/>
    <w:multiLevelType w:val="multilevel"/>
    <w:tmpl w:val="85D25AB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8" w15:restartNumberingAfterBreak="0">
    <w:nsid w:val="34C358DE"/>
    <w:multiLevelType w:val="multilevel"/>
    <w:tmpl w:val="499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34E3345E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0" w15:restartNumberingAfterBreak="0">
    <w:nsid w:val="354F4E8D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355539D5"/>
    <w:multiLevelType w:val="hybridMultilevel"/>
    <w:tmpl w:val="C9EABBC6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2" w15:restartNumberingAfterBreak="0">
    <w:nsid w:val="35913A0D"/>
    <w:multiLevelType w:val="hybridMultilevel"/>
    <w:tmpl w:val="77849D04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3" w15:restartNumberingAfterBreak="0">
    <w:nsid w:val="362F5D8F"/>
    <w:multiLevelType w:val="hybridMultilevel"/>
    <w:tmpl w:val="927E5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4" w15:restartNumberingAfterBreak="0">
    <w:nsid w:val="366D2D99"/>
    <w:multiLevelType w:val="hybridMultilevel"/>
    <w:tmpl w:val="41B2D3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5" w15:restartNumberingAfterBreak="0">
    <w:nsid w:val="36D3068A"/>
    <w:multiLevelType w:val="hybridMultilevel"/>
    <w:tmpl w:val="474803B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6" w15:restartNumberingAfterBreak="0">
    <w:nsid w:val="38067E3A"/>
    <w:multiLevelType w:val="multilevel"/>
    <w:tmpl w:val="835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7" w15:restartNumberingAfterBreak="0">
    <w:nsid w:val="386717F5"/>
    <w:multiLevelType w:val="hybridMultilevel"/>
    <w:tmpl w:val="4C76CED6"/>
    <w:lvl w:ilvl="0" w:tplc="8848BC80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EAB6F3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D8AC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104B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1E8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F7E80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3469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DC9F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749D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8" w15:restartNumberingAfterBreak="0">
    <w:nsid w:val="38740680"/>
    <w:multiLevelType w:val="hybridMultilevel"/>
    <w:tmpl w:val="A0DC7FB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9" w15:restartNumberingAfterBreak="0">
    <w:nsid w:val="38A5451C"/>
    <w:multiLevelType w:val="multilevel"/>
    <w:tmpl w:val="FCC0176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0" w15:restartNumberingAfterBreak="0">
    <w:nsid w:val="390D5F59"/>
    <w:multiLevelType w:val="multilevel"/>
    <w:tmpl w:val="2BF4A4B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9280000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92" w15:restartNumberingAfterBreak="0">
    <w:nsid w:val="395775E5"/>
    <w:multiLevelType w:val="hybridMultilevel"/>
    <w:tmpl w:val="4D6EE8F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3" w15:restartNumberingAfterBreak="0">
    <w:nsid w:val="398B4DCF"/>
    <w:multiLevelType w:val="hybridMultilevel"/>
    <w:tmpl w:val="7A1642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4" w15:restartNumberingAfterBreak="0">
    <w:nsid w:val="39FA607B"/>
    <w:multiLevelType w:val="hybridMultilevel"/>
    <w:tmpl w:val="35021D74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5" w15:restartNumberingAfterBreak="0">
    <w:nsid w:val="3A046849"/>
    <w:multiLevelType w:val="hybridMultilevel"/>
    <w:tmpl w:val="16FE661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6" w15:restartNumberingAfterBreak="0">
    <w:nsid w:val="3A3B27B4"/>
    <w:multiLevelType w:val="multilevel"/>
    <w:tmpl w:val="2FC292E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7" w15:restartNumberingAfterBreak="0">
    <w:nsid w:val="3A86582B"/>
    <w:multiLevelType w:val="hybridMultilevel"/>
    <w:tmpl w:val="B016C40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8" w15:restartNumberingAfterBreak="0">
    <w:nsid w:val="3A965CE7"/>
    <w:multiLevelType w:val="multilevel"/>
    <w:tmpl w:val="DFA2F35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99" w15:restartNumberingAfterBreak="0">
    <w:nsid w:val="3B1433AD"/>
    <w:multiLevelType w:val="hybridMultilevel"/>
    <w:tmpl w:val="BBE2871E"/>
    <w:lvl w:ilvl="0" w:tplc="300A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0" w15:restartNumberingAfterBreak="0">
    <w:nsid w:val="3B1A1CE6"/>
    <w:multiLevelType w:val="multilevel"/>
    <w:tmpl w:val="C8D6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1" w15:restartNumberingAfterBreak="0">
    <w:nsid w:val="3B2A0869"/>
    <w:multiLevelType w:val="hybridMultilevel"/>
    <w:tmpl w:val="52B0A1F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2" w15:restartNumberingAfterBreak="0">
    <w:nsid w:val="3B3063E0"/>
    <w:multiLevelType w:val="hybridMultilevel"/>
    <w:tmpl w:val="F06E6F7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3" w15:restartNumberingAfterBreak="0">
    <w:nsid w:val="3B637459"/>
    <w:multiLevelType w:val="hybridMultilevel"/>
    <w:tmpl w:val="1152BF7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4" w15:restartNumberingAfterBreak="0">
    <w:nsid w:val="3B8A5275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05" w15:restartNumberingAfterBreak="0">
    <w:nsid w:val="3B9C2266"/>
    <w:multiLevelType w:val="hybridMultilevel"/>
    <w:tmpl w:val="3948DD9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6" w15:restartNumberingAfterBreak="0">
    <w:nsid w:val="3C210379"/>
    <w:multiLevelType w:val="hybridMultilevel"/>
    <w:tmpl w:val="1558269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7" w15:restartNumberingAfterBreak="0">
    <w:nsid w:val="3C943433"/>
    <w:multiLevelType w:val="multilevel"/>
    <w:tmpl w:val="6C8CD6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8" w15:restartNumberingAfterBreak="0">
    <w:nsid w:val="3C967C80"/>
    <w:multiLevelType w:val="hybridMultilevel"/>
    <w:tmpl w:val="689ED38C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9" w15:restartNumberingAfterBreak="0">
    <w:nsid w:val="3D3E2B58"/>
    <w:multiLevelType w:val="hybridMultilevel"/>
    <w:tmpl w:val="E6F2722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0" w15:restartNumberingAfterBreak="0">
    <w:nsid w:val="3D7D2912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3DC626F9"/>
    <w:multiLevelType w:val="hybridMultilevel"/>
    <w:tmpl w:val="FA30A7A4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2" w15:restartNumberingAfterBreak="0">
    <w:nsid w:val="3DFB0451"/>
    <w:multiLevelType w:val="hybridMultilevel"/>
    <w:tmpl w:val="15E2E7B0"/>
    <w:lvl w:ilvl="0" w:tplc="300A0011">
      <w:start w:val="1"/>
      <w:numFmt w:val="decimal"/>
      <w:lvlText w:val="%1)"/>
      <w:lvlJc w:val="left"/>
      <w:pPr>
        <w:ind w:left="3864" w:hanging="360"/>
      </w:pPr>
    </w:lvl>
    <w:lvl w:ilvl="1" w:tplc="300A0019">
      <w:start w:val="1"/>
      <w:numFmt w:val="lowerLetter"/>
      <w:lvlText w:val="%2."/>
      <w:lvlJc w:val="left"/>
      <w:pPr>
        <w:ind w:left="4584" w:hanging="360"/>
      </w:pPr>
    </w:lvl>
    <w:lvl w:ilvl="2" w:tplc="300A001B" w:tentative="1">
      <w:start w:val="1"/>
      <w:numFmt w:val="lowerRoman"/>
      <w:lvlText w:val="%3."/>
      <w:lvlJc w:val="right"/>
      <w:pPr>
        <w:ind w:left="5304" w:hanging="180"/>
      </w:pPr>
    </w:lvl>
    <w:lvl w:ilvl="3" w:tplc="300A000F" w:tentative="1">
      <w:start w:val="1"/>
      <w:numFmt w:val="decimal"/>
      <w:lvlText w:val="%4."/>
      <w:lvlJc w:val="left"/>
      <w:pPr>
        <w:ind w:left="6024" w:hanging="360"/>
      </w:pPr>
    </w:lvl>
    <w:lvl w:ilvl="4" w:tplc="300A0019" w:tentative="1">
      <w:start w:val="1"/>
      <w:numFmt w:val="lowerLetter"/>
      <w:lvlText w:val="%5."/>
      <w:lvlJc w:val="left"/>
      <w:pPr>
        <w:ind w:left="6744" w:hanging="360"/>
      </w:pPr>
    </w:lvl>
    <w:lvl w:ilvl="5" w:tplc="300A001B" w:tentative="1">
      <w:start w:val="1"/>
      <w:numFmt w:val="lowerRoman"/>
      <w:lvlText w:val="%6."/>
      <w:lvlJc w:val="right"/>
      <w:pPr>
        <w:ind w:left="7464" w:hanging="180"/>
      </w:pPr>
    </w:lvl>
    <w:lvl w:ilvl="6" w:tplc="300A000F" w:tentative="1">
      <w:start w:val="1"/>
      <w:numFmt w:val="decimal"/>
      <w:lvlText w:val="%7."/>
      <w:lvlJc w:val="left"/>
      <w:pPr>
        <w:ind w:left="8184" w:hanging="360"/>
      </w:pPr>
    </w:lvl>
    <w:lvl w:ilvl="7" w:tplc="300A0019" w:tentative="1">
      <w:start w:val="1"/>
      <w:numFmt w:val="lowerLetter"/>
      <w:lvlText w:val="%8."/>
      <w:lvlJc w:val="left"/>
      <w:pPr>
        <w:ind w:left="8904" w:hanging="360"/>
      </w:pPr>
    </w:lvl>
    <w:lvl w:ilvl="8" w:tplc="300A001B" w:tentative="1">
      <w:start w:val="1"/>
      <w:numFmt w:val="lowerRoman"/>
      <w:lvlText w:val="%9."/>
      <w:lvlJc w:val="right"/>
      <w:pPr>
        <w:ind w:left="9624" w:hanging="180"/>
      </w:pPr>
    </w:lvl>
  </w:abstractNum>
  <w:abstractNum w:abstractNumId="313" w15:restartNumberingAfterBreak="0">
    <w:nsid w:val="3E5F00C7"/>
    <w:multiLevelType w:val="hybridMultilevel"/>
    <w:tmpl w:val="170A266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3E660496"/>
    <w:multiLevelType w:val="multilevel"/>
    <w:tmpl w:val="AC5CC86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15" w15:restartNumberingAfterBreak="0">
    <w:nsid w:val="3E923AE1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16" w15:restartNumberingAfterBreak="0">
    <w:nsid w:val="3EB601AD"/>
    <w:multiLevelType w:val="hybridMultilevel"/>
    <w:tmpl w:val="8CD0955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7" w15:restartNumberingAfterBreak="0">
    <w:nsid w:val="3EF173A5"/>
    <w:multiLevelType w:val="hybridMultilevel"/>
    <w:tmpl w:val="927E5E3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8" w15:restartNumberingAfterBreak="0">
    <w:nsid w:val="3F166106"/>
    <w:multiLevelType w:val="hybridMultilevel"/>
    <w:tmpl w:val="A55C2C1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9" w15:restartNumberingAfterBreak="0">
    <w:nsid w:val="3F5C7742"/>
    <w:multiLevelType w:val="hybridMultilevel"/>
    <w:tmpl w:val="F3AA70E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0" w15:restartNumberingAfterBreak="0">
    <w:nsid w:val="3F9903C5"/>
    <w:multiLevelType w:val="hybridMultilevel"/>
    <w:tmpl w:val="988CD31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3FAF6E07"/>
    <w:multiLevelType w:val="hybridMultilevel"/>
    <w:tmpl w:val="9B0A5C8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2" w15:restartNumberingAfterBreak="0">
    <w:nsid w:val="3FD34E8A"/>
    <w:multiLevelType w:val="hybridMultilevel"/>
    <w:tmpl w:val="80B4225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3" w15:restartNumberingAfterBreak="0">
    <w:nsid w:val="400410A8"/>
    <w:multiLevelType w:val="hybridMultilevel"/>
    <w:tmpl w:val="2F36AFB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4" w15:restartNumberingAfterBreak="0">
    <w:nsid w:val="400949D7"/>
    <w:multiLevelType w:val="multilevel"/>
    <w:tmpl w:val="F7C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4026277F"/>
    <w:multiLevelType w:val="hybridMultilevel"/>
    <w:tmpl w:val="C3DA16C6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26" w15:restartNumberingAfterBreak="0">
    <w:nsid w:val="40954E91"/>
    <w:multiLevelType w:val="hybridMultilevel"/>
    <w:tmpl w:val="059C82C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7" w15:restartNumberingAfterBreak="0">
    <w:nsid w:val="40C21144"/>
    <w:multiLevelType w:val="hybridMultilevel"/>
    <w:tmpl w:val="329025C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8" w15:restartNumberingAfterBreak="0">
    <w:nsid w:val="40C62392"/>
    <w:multiLevelType w:val="hybridMultilevel"/>
    <w:tmpl w:val="E9724CF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9" w15:restartNumberingAfterBreak="0">
    <w:nsid w:val="40E83980"/>
    <w:multiLevelType w:val="hybridMultilevel"/>
    <w:tmpl w:val="5A1C6360"/>
    <w:lvl w:ilvl="0" w:tplc="9AC4C09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0" w15:restartNumberingAfterBreak="0">
    <w:nsid w:val="40EA1879"/>
    <w:multiLevelType w:val="hybridMultilevel"/>
    <w:tmpl w:val="2656F54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1" w15:restartNumberingAfterBreak="0">
    <w:nsid w:val="40FF42B9"/>
    <w:multiLevelType w:val="hybridMultilevel"/>
    <w:tmpl w:val="DBA4D72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2" w15:restartNumberingAfterBreak="0">
    <w:nsid w:val="410803E0"/>
    <w:multiLevelType w:val="multilevel"/>
    <w:tmpl w:val="306CF08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33" w15:restartNumberingAfterBreak="0">
    <w:nsid w:val="418430D7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41E06981"/>
    <w:multiLevelType w:val="hybridMultilevel"/>
    <w:tmpl w:val="906AD66C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35" w15:restartNumberingAfterBreak="0">
    <w:nsid w:val="41F46BC0"/>
    <w:multiLevelType w:val="multilevel"/>
    <w:tmpl w:val="F0E06B1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6" w15:restartNumberingAfterBreak="0">
    <w:nsid w:val="421135B3"/>
    <w:multiLevelType w:val="hybridMultilevel"/>
    <w:tmpl w:val="F448021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</w:rPr>
    </w:lvl>
    <w:lvl w:ilvl="1" w:tplc="FFFFFFFF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37" w15:restartNumberingAfterBreak="0">
    <w:nsid w:val="421B5166"/>
    <w:multiLevelType w:val="hybridMultilevel"/>
    <w:tmpl w:val="A060142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8" w15:restartNumberingAfterBreak="0">
    <w:nsid w:val="423D5A29"/>
    <w:multiLevelType w:val="multilevel"/>
    <w:tmpl w:val="92B6F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424877E6"/>
    <w:multiLevelType w:val="multilevel"/>
    <w:tmpl w:val="91563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426020DC"/>
    <w:multiLevelType w:val="multilevel"/>
    <w:tmpl w:val="C542027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1" w15:restartNumberingAfterBreak="0">
    <w:nsid w:val="42991F79"/>
    <w:multiLevelType w:val="multilevel"/>
    <w:tmpl w:val="18A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42E03CC0"/>
    <w:multiLevelType w:val="hybridMultilevel"/>
    <w:tmpl w:val="15687D2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3" w15:restartNumberingAfterBreak="0">
    <w:nsid w:val="43584F89"/>
    <w:multiLevelType w:val="hybridMultilevel"/>
    <w:tmpl w:val="FA204A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4" w15:restartNumberingAfterBreak="0">
    <w:nsid w:val="438501F0"/>
    <w:multiLevelType w:val="hybridMultilevel"/>
    <w:tmpl w:val="F104D7C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5" w15:restartNumberingAfterBreak="0">
    <w:nsid w:val="43B712A8"/>
    <w:multiLevelType w:val="hybridMultilevel"/>
    <w:tmpl w:val="B304178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6" w15:restartNumberingAfterBreak="0">
    <w:nsid w:val="43ED2EB9"/>
    <w:multiLevelType w:val="hybridMultilevel"/>
    <w:tmpl w:val="F604A3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7" w15:restartNumberingAfterBreak="0">
    <w:nsid w:val="44454107"/>
    <w:multiLevelType w:val="hybridMultilevel"/>
    <w:tmpl w:val="4C58455C"/>
    <w:lvl w:ilvl="0" w:tplc="3C9CAD84">
      <w:start w:val="2"/>
      <w:numFmt w:val="bullet"/>
      <w:lvlText w:val="-"/>
      <w:lvlJc w:val="left"/>
      <w:pPr>
        <w:ind w:left="1353" w:hanging="360"/>
      </w:pPr>
      <w:rPr>
        <w:rFonts w:ascii="Calibri" w:eastAsia="Times New Roman" w:hAnsi="Calibri" w:cs="Book Antiqua" w:hint="default"/>
      </w:rPr>
    </w:lvl>
    <w:lvl w:ilvl="1" w:tplc="0C0A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348" w15:restartNumberingAfterBreak="0">
    <w:nsid w:val="44780575"/>
    <w:multiLevelType w:val="multilevel"/>
    <w:tmpl w:val="2F5667A6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49" w15:restartNumberingAfterBreak="0">
    <w:nsid w:val="44972A44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0" w15:restartNumberingAfterBreak="0">
    <w:nsid w:val="45023030"/>
    <w:multiLevelType w:val="hybridMultilevel"/>
    <w:tmpl w:val="D5E4074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1" w15:restartNumberingAfterBreak="0">
    <w:nsid w:val="451441BE"/>
    <w:multiLevelType w:val="hybridMultilevel"/>
    <w:tmpl w:val="927E5E3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2" w15:restartNumberingAfterBreak="0">
    <w:nsid w:val="4531255F"/>
    <w:multiLevelType w:val="hybridMultilevel"/>
    <w:tmpl w:val="8B7A696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3" w15:restartNumberingAfterBreak="0">
    <w:nsid w:val="453F3612"/>
    <w:multiLevelType w:val="hybridMultilevel"/>
    <w:tmpl w:val="7EA62718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4" w15:restartNumberingAfterBreak="0">
    <w:nsid w:val="459238FF"/>
    <w:multiLevelType w:val="multilevel"/>
    <w:tmpl w:val="66B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5" w15:restartNumberingAfterBreak="0">
    <w:nsid w:val="45B72F4F"/>
    <w:multiLevelType w:val="multilevel"/>
    <w:tmpl w:val="49906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6" w15:restartNumberingAfterBreak="0">
    <w:nsid w:val="46062090"/>
    <w:multiLevelType w:val="hybridMultilevel"/>
    <w:tmpl w:val="BAF82C52"/>
    <w:lvl w:ilvl="0" w:tplc="C756B02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7" w15:restartNumberingAfterBreak="0">
    <w:nsid w:val="461A1197"/>
    <w:multiLevelType w:val="hybridMultilevel"/>
    <w:tmpl w:val="2CC87ED4"/>
    <w:lvl w:ilvl="0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8" w15:restartNumberingAfterBreak="0">
    <w:nsid w:val="462B2355"/>
    <w:multiLevelType w:val="hybridMultilevel"/>
    <w:tmpl w:val="5A12CB2E"/>
    <w:lvl w:ilvl="0" w:tplc="30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59" w15:restartNumberingAfterBreak="0">
    <w:nsid w:val="462B286E"/>
    <w:multiLevelType w:val="multilevel"/>
    <w:tmpl w:val="5CB880C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46364834"/>
    <w:multiLevelType w:val="multilevel"/>
    <w:tmpl w:val="59382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1" w15:restartNumberingAfterBreak="0">
    <w:nsid w:val="464176D8"/>
    <w:multiLevelType w:val="hybridMultilevel"/>
    <w:tmpl w:val="383E2D06"/>
    <w:lvl w:ilvl="0" w:tplc="300A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362" w15:restartNumberingAfterBreak="0">
    <w:nsid w:val="464332A2"/>
    <w:multiLevelType w:val="hybridMultilevel"/>
    <w:tmpl w:val="63D6A008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63" w15:restartNumberingAfterBreak="0">
    <w:nsid w:val="46502320"/>
    <w:multiLevelType w:val="hybridMultilevel"/>
    <w:tmpl w:val="3798146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4" w15:restartNumberingAfterBreak="0">
    <w:nsid w:val="46630FB5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5" w15:restartNumberingAfterBreak="0">
    <w:nsid w:val="471E0F80"/>
    <w:multiLevelType w:val="multilevel"/>
    <w:tmpl w:val="2B407ABE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66" w15:restartNumberingAfterBreak="0">
    <w:nsid w:val="473A2ECE"/>
    <w:multiLevelType w:val="hybridMultilevel"/>
    <w:tmpl w:val="CDDE6C9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7" w15:restartNumberingAfterBreak="0">
    <w:nsid w:val="475838FD"/>
    <w:multiLevelType w:val="multilevel"/>
    <w:tmpl w:val="1890C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8" w15:restartNumberingAfterBreak="0">
    <w:nsid w:val="477D403F"/>
    <w:multiLevelType w:val="multilevel"/>
    <w:tmpl w:val="F6B2D2A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69" w15:restartNumberingAfterBreak="0">
    <w:nsid w:val="479C6A8F"/>
    <w:multiLevelType w:val="hybridMultilevel"/>
    <w:tmpl w:val="86DC48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0" w15:restartNumberingAfterBreak="0">
    <w:nsid w:val="479E3857"/>
    <w:multiLevelType w:val="hybridMultilevel"/>
    <w:tmpl w:val="62408A0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1" w15:restartNumberingAfterBreak="0">
    <w:nsid w:val="47D0308B"/>
    <w:multiLevelType w:val="hybridMultilevel"/>
    <w:tmpl w:val="06E8709A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72" w15:restartNumberingAfterBreak="0">
    <w:nsid w:val="47D90D54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373" w15:restartNumberingAfterBreak="0">
    <w:nsid w:val="488315C3"/>
    <w:multiLevelType w:val="multilevel"/>
    <w:tmpl w:val="EC6EE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489D7A2B"/>
    <w:multiLevelType w:val="hybridMultilevel"/>
    <w:tmpl w:val="5BA666F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5" w15:restartNumberingAfterBreak="0">
    <w:nsid w:val="48A1129C"/>
    <w:multiLevelType w:val="hybridMultilevel"/>
    <w:tmpl w:val="C032B6E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6" w15:restartNumberingAfterBreak="0">
    <w:nsid w:val="48B62E35"/>
    <w:multiLevelType w:val="multilevel"/>
    <w:tmpl w:val="EFE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4910272B"/>
    <w:multiLevelType w:val="hybridMultilevel"/>
    <w:tmpl w:val="166467C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8" w15:restartNumberingAfterBreak="0">
    <w:nsid w:val="49156FDA"/>
    <w:multiLevelType w:val="hybridMultilevel"/>
    <w:tmpl w:val="0896A8E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9" w15:restartNumberingAfterBreak="0">
    <w:nsid w:val="4921305E"/>
    <w:multiLevelType w:val="hybridMultilevel"/>
    <w:tmpl w:val="731C539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0" w15:restartNumberingAfterBreak="0">
    <w:nsid w:val="49494B86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1" w15:restartNumberingAfterBreak="0">
    <w:nsid w:val="49943F19"/>
    <w:multiLevelType w:val="hybridMultilevel"/>
    <w:tmpl w:val="9B662A10"/>
    <w:lvl w:ilvl="0" w:tplc="2570AADA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06CC41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749B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943E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8A1FB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307A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92076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EB4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FE01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2" w15:restartNumberingAfterBreak="0">
    <w:nsid w:val="49A509CC"/>
    <w:multiLevelType w:val="hybridMultilevel"/>
    <w:tmpl w:val="03401A8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3" w15:restartNumberingAfterBreak="0">
    <w:nsid w:val="49AA3676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4" w15:restartNumberingAfterBreak="0">
    <w:nsid w:val="4A0038B8"/>
    <w:multiLevelType w:val="hybridMultilevel"/>
    <w:tmpl w:val="3C24A636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5" w15:restartNumberingAfterBreak="0">
    <w:nsid w:val="4A0561CB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6" w15:restartNumberingAfterBreak="0">
    <w:nsid w:val="4A3D5DB2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87" w15:restartNumberingAfterBreak="0">
    <w:nsid w:val="4A59066A"/>
    <w:multiLevelType w:val="multilevel"/>
    <w:tmpl w:val="2B407ABE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388" w15:restartNumberingAfterBreak="0">
    <w:nsid w:val="4A6249A5"/>
    <w:multiLevelType w:val="hybridMultilevel"/>
    <w:tmpl w:val="2B1C4828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9" w15:restartNumberingAfterBreak="0">
    <w:nsid w:val="4A670FDD"/>
    <w:multiLevelType w:val="hybridMultilevel"/>
    <w:tmpl w:val="848A4BE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0" w15:restartNumberingAfterBreak="0">
    <w:nsid w:val="4A707863"/>
    <w:multiLevelType w:val="hybridMultilevel"/>
    <w:tmpl w:val="B4E8978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1" w15:restartNumberingAfterBreak="0">
    <w:nsid w:val="4A7F2654"/>
    <w:multiLevelType w:val="hybridMultilevel"/>
    <w:tmpl w:val="56FC7E0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2" w15:restartNumberingAfterBreak="0">
    <w:nsid w:val="4AC059B1"/>
    <w:multiLevelType w:val="hybridMultilevel"/>
    <w:tmpl w:val="70025C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3" w15:restartNumberingAfterBreak="0">
    <w:nsid w:val="4B2C26A1"/>
    <w:multiLevelType w:val="hybridMultilevel"/>
    <w:tmpl w:val="37DECA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4" w15:restartNumberingAfterBreak="0">
    <w:nsid w:val="4B524034"/>
    <w:multiLevelType w:val="multilevel"/>
    <w:tmpl w:val="986CDBC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4B5F2EBE"/>
    <w:multiLevelType w:val="hybridMultilevel"/>
    <w:tmpl w:val="90B011B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6" w15:restartNumberingAfterBreak="0">
    <w:nsid w:val="4B7C1BB5"/>
    <w:multiLevelType w:val="hybridMultilevel"/>
    <w:tmpl w:val="9FE21CB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7" w15:restartNumberingAfterBreak="0">
    <w:nsid w:val="4BBE0017"/>
    <w:multiLevelType w:val="multilevel"/>
    <w:tmpl w:val="8B12B228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b/>
      </w:rPr>
    </w:lvl>
    <w:lvl w:ilvl="1">
      <w:start w:val="1"/>
      <w:numFmt w:val="bullet"/>
      <w:lvlText w:val=""/>
      <w:lvlJc w:val="left"/>
      <w:pPr>
        <w:ind w:left="2856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398" w15:restartNumberingAfterBreak="0">
    <w:nsid w:val="4BC74637"/>
    <w:multiLevelType w:val="multilevel"/>
    <w:tmpl w:val="ABB0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9" w15:restartNumberingAfterBreak="0">
    <w:nsid w:val="4BCD2A90"/>
    <w:multiLevelType w:val="hybridMultilevel"/>
    <w:tmpl w:val="2FA2C41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0" w15:restartNumberingAfterBreak="0">
    <w:nsid w:val="4C0070D4"/>
    <w:multiLevelType w:val="hybridMultilevel"/>
    <w:tmpl w:val="DAF22EE6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1" w15:restartNumberingAfterBreak="0">
    <w:nsid w:val="4C3E36A4"/>
    <w:multiLevelType w:val="hybridMultilevel"/>
    <w:tmpl w:val="0CF0D71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2" w15:restartNumberingAfterBreak="0">
    <w:nsid w:val="4C534D2C"/>
    <w:multiLevelType w:val="hybridMultilevel"/>
    <w:tmpl w:val="D39C982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3" w15:restartNumberingAfterBreak="0">
    <w:nsid w:val="4C760864"/>
    <w:multiLevelType w:val="multilevel"/>
    <w:tmpl w:val="370A0BE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4" w15:restartNumberingAfterBreak="0">
    <w:nsid w:val="4C7D264A"/>
    <w:multiLevelType w:val="multilevel"/>
    <w:tmpl w:val="4B10F864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05" w15:restartNumberingAfterBreak="0">
    <w:nsid w:val="4CA52119"/>
    <w:multiLevelType w:val="hybridMultilevel"/>
    <w:tmpl w:val="04081A78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06" w15:restartNumberingAfterBreak="0">
    <w:nsid w:val="4CAB754B"/>
    <w:multiLevelType w:val="hybridMultilevel"/>
    <w:tmpl w:val="BED0C76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7" w15:restartNumberingAfterBreak="0">
    <w:nsid w:val="4CAE0405"/>
    <w:multiLevelType w:val="hybridMultilevel"/>
    <w:tmpl w:val="E9AC0838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08" w15:restartNumberingAfterBreak="0">
    <w:nsid w:val="4CC032A4"/>
    <w:multiLevelType w:val="hybridMultilevel"/>
    <w:tmpl w:val="20B88C0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9" w15:restartNumberingAfterBreak="0">
    <w:nsid w:val="4CDA09A2"/>
    <w:multiLevelType w:val="hybridMultilevel"/>
    <w:tmpl w:val="49C2052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10" w15:restartNumberingAfterBreak="0">
    <w:nsid w:val="4CEB1970"/>
    <w:multiLevelType w:val="multilevel"/>
    <w:tmpl w:val="31A02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4CF33C12"/>
    <w:multiLevelType w:val="hybridMultilevel"/>
    <w:tmpl w:val="37CA95C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2" w15:restartNumberingAfterBreak="0">
    <w:nsid w:val="4D1D2807"/>
    <w:multiLevelType w:val="hybridMultilevel"/>
    <w:tmpl w:val="1062EE8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3" w15:restartNumberingAfterBreak="0">
    <w:nsid w:val="4D950552"/>
    <w:multiLevelType w:val="hybridMultilevel"/>
    <w:tmpl w:val="B40CE7B4"/>
    <w:lvl w:ilvl="0" w:tplc="C756B02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/>
      </w:rPr>
    </w:lvl>
    <w:lvl w:ilvl="1" w:tplc="30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14" w15:restartNumberingAfterBreak="0">
    <w:nsid w:val="4DF74ED1"/>
    <w:multiLevelType w:val="hybridMultilevel"/>
    <w:tmpl w:val="D0FAC354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5" w15:restartNumberingAfterBreak="0">
    <w:nsid w:val="4E217B50"/>
    <w:multiLevelType w:val="multilevel"/>
    <w:tmpl w:val="EB084016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16" w15:restartNumberingAfterBreak="0">
    <w:nsid w:val="4F0F46D2"/>
    <w:multiLevelType w:val="hybridMultilevel"/>
    <w:tmpl w:val="62E666EC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7" w15:restartNumberingAfterBreak="0">
    <w:nsid w:val="4F2345BE"/>
    <w:multiLevelType w:val="multilevel"/>
    <w:tmpl w:val="126C1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4F3749A5"/>
    <w:multiLevelType w:val="hybridMultilevel"/>
    <w:tmpl w:val="ECC6214E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19" w15:restartNumberingAfterBreak="0">
    <w:nsid w:val="4F84364C"/>
    <w:multiLevelType w:val="multilevel"/>
    <w:tmpl w:val="F7CCED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0" w15:restartNumberingAfterBreak="0">
    <w:nsid w:val="4F954189"/>
    <w:multiLevelType w:val="hybridMultilevel"/>
    <w:tmpl w:val="B5F2AA62"/>
    <w:lvl w:ilvl="0" w:tplc="3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1" w15:restartNumberingAfterBreak="0">
    <w:nsid w:val="4FF22A10"/>
    <w:multiLevelType w:val="multilevel"/>
    <w:tmpl w:val="FF10A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2" w15:restartNumberingAfterBreak="0">
    <w:nsid w:val="50034073"/>
    <w:multiLevelType w:val="hybridMultilevel"/>
    <w:tmpl w:val="0692582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3" w15:restartNumberingAfterBreak="0">
    <w:nsid w:val="50034EE6"/>
    <w:multiLevelType w:val="multilevel"/>
    <w:tmpl w:val="FA38036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24" w15:restartNumberingAfterBreak="0">
    <w:nsid w:val="50064A45"/>
    <w:multiLevelType w:val="multilevel"/>
    <w:tmpl w:val="4D60B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5" w15:restartNumberingAfterBreak="0">
    <w:nsid w:val="506ED69A"/>
    <w:multiLevelType w:val="hybridMultilevel"/>
    <w:tmpl w:val="DC3C7554"/>
    <w:lvl w:ilvl="0" w:tplc="B254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961B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950BD9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F45C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49CCA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BA9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CE69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680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17C663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6" w15:restartNumberingAfterBreak="0">
    <w:nsid w:val="50976779"/>
    <w:multiLevelType w:val="hybridMultilevel"/>
    <w:tmpl w:val="2158A1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7" w15:restartNumberingAfterBreak="0">
    <w:nsid w:val="50BC7B15"/>
    <w:multiLevelType w:val="hybridMultilevel"/>
    <w:tmpl w:val="697AF7DA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8" w15:restartNumberingAfterBreak="0">
    <w:nsid w:val="5123BC2D"/>
    <w:multiLevelType w:val="hybridMultilevel"/>
    <w:tmpl w:val="499C5000"/>
    <w:lvl w:ilvl="0" w:tplc="669E4F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4EE8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E49A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A8B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2635C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BA23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81C52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38F0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D8B1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9" w15:restartNumberingAfterBreak="0">
    <w:nsid w:val="51A57F81"/>
    <w:multiLevelType w:val="multilevel"/>
    <w:tmpl w:val="FA380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0" w15:restartNumberingAfterBreak="0">
    <w:nsid w:val="51AF76B3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431" w15:restartNumberingAfterBreak="0">
    <w:nsid w:val="51BA204A"/>
    <w:multiLevelType w:val="hybridMultilevel"/>
    <w:tmpl w:val="8C3083C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432" w15:restartNumberingAfterBreak="0">
    <w:nsid w:val="51DB011D"/>
    <w:multiLevelType w:val="hybridMultilevel"/>
    <w:tmpl w:val="02C6AC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3" w15:restartNumberingAfterBreak="0">
    <w:nsid w:val="51E74541"/>
    <w:multiLevelType w:val="hybridMultilevel"/>
    <w:tmpl w:val="91BED416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4" w15:restartNumberingAfterBreak="0">
    <w:nsid w:val="51EB67F8"/>
    <w:multiLevelType w:val="hybridMultilevel"/>
    <w:tmpl w:val="E4CC13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5" w15:restartNumberingAfterBreak="0">
    <w:nsid w:val="526959ED"/>
    <w:multiLevelType w:val="hybridMultilevel"/>
    <w:tmpl w:val="D188EEA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6" w15:restartNumberingAfterBreak="0">
    <w:nsid w:val="526E0976"/>
    <w:multiLevelType w:val="hybridMultilevel"/>
    <w:tmpl w:val="5C1AE032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37" w15:restartNumberingAfterBreak="0">
    <w:nsid w:val="52B07DB6"/>
    <w:multiLevelType w:val="multilevel"/>
    <w:tmpl w:val="1138D11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52BF2C44"/>
    <w:multiLevelType w:val="hybridMultilevel"/>
    <w:tmpl w:val="07802B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9" w15:restartNumberingAfterBreak="0">
    <w:nsid w:val="53122C24"/>
    <w:multiLevelType w:val="hybridMultilevel"/>
    <w:tmpl w:val="FDEA7E2E"/>
    <w:lvl w:ilvl="0" w:tplc="C756B02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/>
      </w:rPr>
    </w:lvl>
    <w:lvl w:ilvl="1" w:tplc="FFFFFFFF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40" w15:restartNumberingAfterBreak="0">
    <w:nsid w:val="531D3C22"/>
    <w:multiLevelType w:val="hybridMultilevel"/>
    <w:tmpl w:val="23C82D5A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1" w15:restartNumberingAfterBreak="0">
    <w:nsid w:val="53D01601"/>
    <w:multiLevelType w:val="hybridMultilevel"/>
    <w:tmpl w:val="172C60B4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  <w:b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42" w15:restartNumberingAfterBreak="0">
    <w:nsid w:val="53D30468"/>
    <w:multiLevelType w:val="hybridMultilevel"/>
    <w:tmpl w:val="465A3BC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3" w15:restartNumberingAfterBreak="0">
    <w:nsid w:val="542C6BA8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4" w15:restartNumberingAfterBreak="0">
    <w:nsid w:val="54435122"/>
    <w:multiLevelType w:val="hybridMultilevel"/>
    <w:tmpl w:val="469890C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5" w15:restartNumberingAfterBreak="0">
    <w:nsid w:val="547379EB"/>
    <w:multiLevelType w:val="multilevel"/>
    <w:tmpl w:val="F7CCED3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46" w15:restartNumberingAfterBreak="0">
    <w:nsid w:val="547F6015"/>
    <w:multiLevelType w:val="hybridMultilevel"/>
    <w:tmpl w:val="88E416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7" w15:restartNumberingAfterBreak="0">
    <w:nsid w:val="54917C07"/>
    <w:multiLevelType w:val="multilevel"/>
    <w:tmpl w:val="C20A8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8" w15:restartNumberingAfterBreak="0">
    <w:nsid w:val="54923A65"/>
    <w:multiLevelType w:val="hybridMultilevel"/>
    <w:tmpl w:val="F0220B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9" w15:restartNumberingAfterBreak="0">
    <w:nsid w:val="54A036E7"/>
    <w:multiLevelType w:val="hybridMultilevel"/>
    <w:tmpl w:val="52F29A72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50" w15:restartNumberingAfterBreak="0">
    <w:nsid w:val="54A16EA6"/>
    <w:multiLevelType w:val="hybridMultilevel"/>
    <w:tmpl w:val="410E417E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1" w15:restartNumberingAfterBreak="0">
    <w:nsid w:val="54A63276"/>
    <w:multiLevelType w:val="hybridMultilevel"/>
    <w:tmpl w:val="E27C629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2" w15:restartNumberingAfterBreak="0">
    <w:nsid w:val="54CB347A"/>
    <w:multiLevelType w:val="multilevel"/>
    <w:tmpl w:val="EFE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3" w15:restartNumberingAfterBreak="0">
    <w:nsid w:val="5550251C"/>
    <w:multiLevelType w:val="hybridMultilevel"/>
    <w:tmpl w:val="BB3ECC3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54" w15:restartNumberingAfterBreak="0">
    <w:nsid w:val="55850A5D"/>
    <w:multiLevelType w:val="hybridMultilevel"/>
    <w:tmpl w:val="A76673C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5" w15:restartNumberingAfterBreak="0">
    <w:nsid w:val="5609542D"/>
    <w:multiLevelType w:val="multilevel"/>
    <w:tmpl w:val="835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6" w15:restartNumberingAfterBreak="0">
    <w:nsid w:val="563213C9"/>
    <w:multiLevelType w:val="multilevel"/>
    <w:tmpl w:val="53C29A6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7" w15:restartNumberingAfterBreak="0">
    <w:nsid w:val="56374FC3"/>
    <w:multiLevelType w:val="hybridMultilevel"/>
    <w:tmpl w:val="6ABE7586"/>
    <w:lvl w:ilvl="0" w:tplc="C756B024"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58" w15:restartNumberingAfterBreak="0">
    <w:nsid w:val="567C12D8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9" w15:restartNumberingAfterBreak="0">
    <w:nsid w:val="56AC5DCE"/>
    <w:multiLevelType w:val="hybridMultilevel"/>
    <w:tmpl w:val="9B10404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0" w15:restartNumberingAfterBreak="0">
    <w:nsid w:val="56B4061B"/>
    <w:multiLevelType w:val="hybridMultilevel"/>
    <w:tmpl w:val="EC06650C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1" w15:restartNumberingAfterBreak="0">
    <w:nsid w:val="56D57D87"/>
    <w:multiLevelType w:val="multilevel"/>
    <w:tmpl w:val="F86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2" w15:restartNumberingAfterBreak="0">
    <w:nsid w:val="5703556C"/>
    <w:multiLevelType w:val="hybridMultilevel"/>
    <w:tmpl w:val="3800BAB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3" w15:restartNumberingAfterBreak="0">
    <w:nsid w:val="574B1E3E"/>
    <w:multiLevelType w:val="multilevel"/>
    <w:tmpl w:val="E6D2B5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4" w15:restartNumberingAfterBreak="0">
    <w:nsid w:val="574F49AE"/>
    <w:multiLevelType w:val="hybridMultilevel"/>
    <w:tmpl w:val="A33CB85A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5" w15:restartNumberingAfterBreak="0">
    <w:nsid w:val="57AF207C"/>
    <w:multiLevelType w:val="multilevel"/>
    <w:tmpl w:val="B3D81B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6" w15:restartNumberingAfterBreak="0">
    <w:nsid w:val="57B86E0B"/>
    <w:multiLevelType w:val="hybridMultilevel"/>
    <w:tmpl w:val="360E15A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7" w15:restartNumberingAfterBreak="0">
    <w:nsid w:val="57CB5E4A"/>
    <w:multiLevelType w:val="hybridMultilevel"/>
    <w:tmpl w:val="F196BBB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8" w15:restartNumberingAfterBreak="0">
    <w:nsid w:val="57FD40D4"/>
    <w:multiLevelType w:val="hybridMultilevel"/>
    <w:tmpl w:val="8B0CE37E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9" w15:restartNumberingAfterBreak="0">
    <w:nsid w:val="58103827"/>
    <w:multiLevelType w:val="hybridMultilevel"/>
    <w:tmpl w:val="AC3896B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0" w15:restartNumberingAfterBreak="0">
    <w:nsid w:val="584A5EE1"/>
    <w:multiLevelType w:val="hybridMultilevel"/>
    <w:tmpl w:val="5F4AF6A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1" w15:restartNumberingAfterBreak="0">
    <w:nsid w:val="5854625E"/>
    <w:multiLevelType w:val="multilevel"/>
    <w:tmpl w:val="5C20D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2" w15:restartNumberingAfterBreak="0">
    <w:nsid w:val="58557F5D"/>
    <w:multiLevelType w:val="hybridMultilevel"/>
    <w:tmpl w:val="1226864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3" w15:restartNumberingAfterBreak="0">
    <w:nsid w:val="588D66A2"/>
    <w:multiLevelType w:val="hybridMultilevel"/>
    <w:tmpl w:val="5C42BB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4" w15:restartNumberingAfterBreak="0">
    <w:nsid w:val="58E05FB9"/>
    <w:multiLevelType w:val="multilevel"/>
    <w:tmpl w:val="EFECDC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5" w15:restartNumberingAfterBreak="0">
    <w:nsid w:val="58FE45C6"/>
    <w:multiLevelType w:val="hybridMultilevel"/>
    <w:tmpl w:val="A874F50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6" w15:restartNumberingAfterBreak="0">
    <w:nsid w:val="5901410A"/>
    <w:multiLevelType w:val="hybridMultilevel"/>
    <w:tmpl w:val="EB66514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7" w15:restartNumberingAfterBreak="0">
    <w:nsid w:val="59490235"/>
    <w:multiLevelType w:val="multilevel"/>
    <w:tmpl w:val="DFC88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8" w15:restartNumberingAfterBreak="0">
    <w:nsid w:val="5964112C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9" w15:restartNumberingAfterBreak="0">
    <w:nsid w:val="598D5011"/>
    <w:multiLevelType w:val="hybridMultilevel"/>
    <w:tmpl w:val="B7468C80"/>
    <w:lvl w:ilvl="0" w:tplc="30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80" w15:restartNumberingAfterBreak="0">
    <w:nsid w:val="599740E4"/>
    <w:multiLevelType w:val="hybridMultilevel"/>
    <w:tmpl w:val="999A124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1" w15:restartNumberingAfterBreak="0">
    <w:nsid w:val="59A426E4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2" w15:restartNumberingAfterBreak="0">
    <w:nsid w:val="59B36C1E"/>
    <w:multiLevelType w:val="hybridMultilevel"/>
    <w:tmpl w:val="21BC91AA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3" w15:restartNumberingAfterBreak="0">
    <w:nsid w:val="59B53109"/>
    <w:multiLevelType w:val="hybridMultilevel"/>
    <w:tmpl w:val="B11037A6"/>
    <w:lvl w:ilvl="0" w:tplc="30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84" w15:restartNumberingAfterBreak="0">
    <w:nsid w:val="59C52B76"/>
    <w:multiLevelType w:val="multilevel"/>
    <w:tmpl w:val="EE4C7D0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5" w15:restartNumberingAfterBreak="0">
    <w:nsid w:val="59D62CC6"/>
    <w:multiLevelType w:val="hybridMultilevel"/>
    <w:tmpl w:val="D556069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6" w15:restartNumberingAfterBreak="0">
    <w:nsid w:val="5A1808D9"/>
    <w:multiLevelType w:val="hybridMultilevel"/>
    <w:tmpl w:val="33EE8CD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7" w15:restartNumberingAfterBreak="0">
    <w:nsid w:val="5A507844"/>
    <w:multiLevelType w:val="hybridMultilevel"/>
    <w:tmpl w:val="4638450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8" w15:restartNumberingAfterBreak="0">
    <w:nsid w:val="5A8E422C"/>
    <w:multiLevelType w:val="multilevel"/>
    <w:tmpl w:val="F1D08252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89" w15:restartNumberingAfterBreak="0">
    <w:nsid w:val="5AE667F1"/>
    <w:multiLevelType w:val="multilevel"/>
    <w:tmpl w:val="9DD2F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0" w15:restartNumberingAfterBreak="0">
    <w:nsid w:val="5AEC6257"/>
    <w:multiLevelType w:val="hybridMultilevel"/>
    <w:tmpl w:val="1DB648FE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1" w15:restartNumberingAfterBreak="0">
    <w:nsid w:val="5B0C2090"/>
    <w:multiLevelType w:val="hybridMultilevel"/>
    <w:tmpl w:val="CCE02EF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2" w15:restartNumberingAfterBreak="0">
    <w:nsid w:val="5B2D0A19"/>
    <w:multiLevelType w:val="hybridMultilevel"/>
    <w:tmpl w:val="46B26C6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3" w15:restartNumberingAfterBreak="0">
    <w:nsid w:val="5B366BA5"/>
    <w:multiLevelType w:val="hybridMultilevel"/>
    <w:tmpl w:val="1CBEF96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94" w15:restartNumberingAfterBreak="0">
    <w:nsid w:val="5B4478C2"/>
    <w:multiLevelType w:val="multilevel"/>
    <w:tmpl w:val="CA189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5" w15:restartNumberingAfterBreak="0">
    <w:nsid w:val="5B4A696C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6" w15:restartNumberingAfterBreak="0">
    <w:nsid w:val="5BA348A1"/>
    <w:multiLevelType w:val="hybridMultilevel"/>
    <w:tmpl w:val="EEF00878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97" w15:restartNumberingAfterBreak="0">
    <w:nsid w:val="5BC73C31"/>
    <w:multiLevelType w:val="multilevel"/>
    <w:tmpl w:val="7E3C4ED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498" w15:restartNumberingAfterBreak="0">
    <w:nsid w:val="5BF63A08"/>
    <w:multiLevelType w:val="hybridMultilevel"/>
    <w:tmpl w:val="279849A0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99" w15:restartNumberingAfterBreak="0">
    <w:nsid w:val="5C964052"/>
    <w:multiLevelType w:val="hybridMultilevel"/>
    <w:tmpl w:val="79A67022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00" w15:restartNumberingAfterBreak="0">
    <w:nsid w:val="5CD3904A"/>
    <w:multiLevelType w:val="hybridMultilevel"/>
    <w:tmpl w:val="779AE23A"/>
    <w:lvl w:ilvl="0" w:tplc="4B7080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60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B2A9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588E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E0FE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8ED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160B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5476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E44A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1" w15:restartNumberingAfterBreak="0">
    <w:nsid w:val="5D072B01"/>
    <w:multiLevelType w:val="hybridMultilevel"/>
    <w:tmpl w:val="0D84E85E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2" w15:restartNumberingAfterBreak="0">
    <w:nsid w:val="5D6A647A"/>
    <w:multiLevelType w:val="hybridMultilevel"/>
    <w:tmpl w:val="2C844990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3" w15:restartNumberingAfterBreak="0">
    <w:nsid w:val="5D7933AE"/>
    <w:multiLevelType w:val="hybridMultilevel"/>
    <w:tmpl w:val="78049A2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4" w15:restartNumberingAfterBreak="0">
    <w:nsid w:val="5DFF5D10"/>
    <w:multiLevelType w:val="hybridMultilevel"/>
    <w:tmpl w:val="1644AB7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5" w15:restartNumberingAfterBreak="0">
    <w:nsid w:val="5E177413"/>
    <w:multiLevelType w:val="hybridMultilevel"/>
    <w:tmpl w:val="7C867FF6"/>
    <w:lvl w:ilvl="0" w:tplc="C756B024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06" w15:restartNumberingAfterBreak="0">
    <w:nsid w:val="5E231F43"/>
    <w:multiLevelType w:val="hybridMultilevel"/>
    <w:tmpl w:val="0570DC74"/>
    <w:lvl w:ilvl="0" w:tplc="30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7" w15:restartNumberingAfterBreak="0">
    <w:nsid w:val="5E3B3EA6"/>
    <w:multiLevelType w:val="hybridMultilevel"/>
    <w:tmpl w:val="427271FE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08" w15:restartNumberingAfterBreak="0">
    <w:nsid w:val="5EA779C3"/>
    <w:multiLevelType w:val="multilevel"/>
    <w:tmpl w:val="D0A027CE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09" w15:restartNumberingAfterBreak="0">
    <w:nsid w:val="5EFC3883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0" w15:restartNumberingAfterBreak="0">
    <w:nsid w:val="5F2E370D"/>
    <w:multiLevelType w:val="hybridMultilevel"/>
    <w:tmpl w:val="6FAC843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11" w15:restartNumberingAfterBreak="0">
    <w:nsid w:val="5FB43B05"/>
    <w:multiLevelType w:val="multilevel"/>
    <w:tmpl w:val="B31A8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2" w15:restartNumberingAfterBreak="0">
    <w:nsid w:val="5FEC387D"/>
    <w:multiLevelType w:val="hybridMultilevel"/>
    <w:tmpl w:val="73E8127C"/>
    <w:lvl w:ilvl="0" w:tplc="26AC025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3" w15:restartNumberingAfterBreak="0">
    <w:nsid w:val="5FF20EF6"/>
    <w:multiLevelType w:val="hybridMultilevel"/>
    <w:tmpl w:val="64963EC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4" w15:restartNumberingAfterBreak="0">
    <w:nsid w:val="5FF21ECC"/>
    <w:multiLevelType w:val="hybridMultilevel"/>
    <w:tmpl w:val="640A2A4A"/>
    <w:lvl w:ilvl="0" w:tplc="300A0001">
      <w:start w:val="1"/>
      <w:numFmt w:val="bullet"/>
      <w:lvlText w:val=""/>
      <w:lvlJc w:val="left"/>
      <w:pPr>
        <w:ind w:left="45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17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9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61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33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05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77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9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218" w:hanging="360"/>
      </w:pPr>
      <w:rPr>
        <w:rFonts w:ascii="Wingdings" w:hAnsi="Wingdings" w:hint="default"/>
      </w:rPr>
    </w:lvl>
  </w:abstractNum>
  <w:abstractNum w:abstractNumId="515" w15:restartNumberingAfterBreak="0">
    <w:nsid w:val="602E12DC"/>
    <w:multiLevelType w:val="hybridMultilevel"/>
    <w:tmpl w:val="5B92551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6" w15:restartNumberingAfterBreak="0">
    <w:nsid w:val="603B0FC3"/>
    <w:multiLevelType w:val="hybridMultilevel"/>
    <w:tmpl w:val="97E6F7A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7" w15:restartNumberingAfterBreak="0">
    <w:nsid w:val="608E7F48"/>
    <w:multiLevelType w:val="multilevel"/>
    <w:tmpl w:val="59D82F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8" w15:restartNumberingAfterBreak="0">
    <w:nsid w:val="60C24130"/>
    <w:multiLevelType w:val="hybridMultilevel"/>
    <w:tmpl w:val="3FFC04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9" w15:restartNumberingAfterBreak="0">
    <w:nsid w:val="613B6E4B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0" w15:restartNumberingAfterBreak="0">
    <w:nsid w:val="617D4AB8"/>
    <w:multiLevelType w:val="hybridMultilevel"/>
    <w:tmpl w:val="FBB8760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1" w15:restartNumberingAfterBreak="0">
    <w:nsid w:val="61890C2E"/>
    <w:multiLevelType w:val="hybridMultilevel"/>
    <w:tmpl w:val="DC22ACCE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22" w15:restartNumberingAfterBreak="0">
    <w:nsid w:val="618E3E2F"/>
    <w:multiLevelType w:val="hybridMultilevel"/>
    <w:tmpl w:val="C1348A3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3" w15:restartNumberingAfterBreak="0">
    <w:nsid w:val="61CA4BF2"/>
    <w:multiLevelType w:val="hybridMultilevel"/>
    <w:tmpl w:val="F70C4F2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4" w15:restartNumberingAfterBreak="0">
    <w:nsid w:val="62022267"/>
    <w:multiLevelType w:val="hybridMultilevel"/>
    <w:tmpl w:val="B5E6D84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5" w15:restartNumberingAfterBreak="0">
    <w:nsid w:val="628C635C"/>
    <w:multiLevelType w:val="hybridMultilevel"/>
    <w:tmpl w:val="095ED57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6" w15:restartNumberingAfterBreak="0">
    <w:nsid w:val="62941301"/>
    <w:multiLevelType w:val="hybridMultilevel"/>
    <w:tmpl w:val="413C02EC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27" w15:restartNumberingAfterBreak="0">
    <w:nsid w:val="629C439E"/>
    <w:multiLevelType w:val="hybridMultilevel"/>
    <w:tmpl w:val="E286EB2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28" w15:restartNumberingAfterBreak="0">
    <w:nsid w:val="648A3C80"/>
    <w:multiLevelType w:val="multilevel"/>
    <w:tmpl w:val="FBDE3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9" w15:restartNumberingAfterBreak="0">
    <w:nsid w:val="65175EC7"/>
    <w:multiLevelType w:val="hybridMultilevel"/>
    <w:tmpl w:val="BE647F1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0" w15:restartNumberingAfterBreak="0">
    <w:nsid w:val="65217872"/>
    <w:multiLevelType w:val="multilevel"/>
    <w:tmpl w:val="B31A8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1" w15:restartNumberingAfterBreak="0">
    <w:nsid w:val="65314D12"/>
    <w:multiLevelType w:val="hybridMultilevel"/>
    <w:tmpl w:val="DC30BF4E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2" w15:restartNumberingAfterBreak="0">
    <w:nsid w:val="654B2CEA"/>
    <w:multiLevelType w:val="hybridMultilevel"/>
    <w:tmpl w:val="71A2C23A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33" w15:restartNumberingAfterBreak="0">
    <w:nsid w:val="65CC1E58"/>
    <w:multiLevelType w:val="hybridMultilevel"/>
    <w:tmpl w:val="A928113A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34" w15:restartNumberingAfterBreak="0">
    <w:nsid w:val="66256E70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35" w15:restartNumberingAfterBreak="0">
    <w:nsid w:val="66564102"/>
    <w:multiLevelType w:val="multilevel"/>
    <w:tmpl w:val="18A03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66966402"/>
    <w:multiLevelType w:val="hybridMultilevel"/>
    <w:tmpl w:val="CBE80198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7" w15:restartNumberingAfterBreak="0">
    <w:nsid w:val="67380FDC"/>
    <w:multiLevelType w:val="multilevel"/>
    <w:tmpl w:val="EB662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8" w15:restartNumberingAfterBreak="0">
    <w:nsid w:val="67614853"/>
    <w:multiLevelType w:val="hybridMultilevel"/>
    <w:tmpl w:val="2DF0DD7E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39" w15:restartNumberingAfterBreak="0">
    <w:nsid w:val="67C257B7"/>
    <w:multiLevelType w:val="hybridMultilevel"/>
    <w:tmpl w:val="8E7A61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0" w15:restartNumberingAfterBreak="0">
    <w:nsid w:val="67D474E9"/>
    <w:multiLevelType w:val="hybridMultilevel"/>
    <w:tmpl w:val="DAEAED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1" w15:restartNumberingAfterBreak="0">
    <w:nsid w:val="680551D6"/>
    <w:multiLevelType w:val="hybridMultilevel"/>
    <w:tmpl w:val="8D2A05E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2" w15:restartNumberingAfterBreak="0">
    <w:nsid w:val="68832743"/>
    <w:multiLevelType w:val="hybridMultilevel"/>
    <w:tmpl w:val="5BE4CE7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3" w15:restartNumberingAfterBreak="0">
    <w:nsid w:val="69984A7C"/>
    <w:multiLevelType w:val="hybridMultilevel"/>
    <w:tmpl w:val="13A02A9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4" w15:restartNumberingAfterBreak="0">
    <w:nsid w:val="69B051D7"/>
    <w:multiLevelType w:val="hybridMultilevel"/>
    <w:tmpl w:val="3A10D95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5" w15:restartNumberingAfterBreak="0">
    <w:nsid w:val="69D7329C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6" w15:restartNumberingAfterBreak="0">
    <w:nsid w:val="6A0F15A9"/>
    <w:multiLevelType w:val="multilevel"/>
    <w:tmpl w:val="754C729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7" w15:restartNumberingAfterBreak="0">
    <w:nsid w:val="6A1332B8"/>
    <w:multiLevelType w:val="hybridMultilevel"/>
    <w:tmpl w:val="E18AE714"/>
    <w:lvl w:ilvl="0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48" w15:restartNumberingAfterBreak="0">
    <w:nsid w:val="6A1C1286"/>
    <w:multiLevelType w:val="hybridMultilevel"/>
    <w:tmpl w:val="D73A5ED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9" w15:restartNumberingAfterBreak="0">
    <w:nsid w:val="6A7B4E3C"/>
    <w:multiLevelType w:val="hybridMultilevel"/>
    <w:tmpl w:val="1C265F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0" w15:restartNumberingAfterBreak="0">
    <w:nsid w:val="6A947D92"/>
    <w:multiLevelType w:val="hybridMultilevel"/>
    <w:tmpl w:val="4F34111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1" w15:restartNumberingAfterBreak="0">
    <w:nsid w:val="6ABD1EBB"/>
    <w:multiLevelType w:val="hybridMultilevel"/>
    <w:tmpl w:val="62F258B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2" w15:restartNumberingAfterBreak="0">
    <w:nsid w:val="6ACC6B37"/>
    <w:multiLevelType w:val="hybridMultilevel"/>
    <w:tmpl w:val="CEB0B1A2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3" w15:restartNumberingAfterBreak="0">
    <w:nsid w:val="6B5564ED"/>
    <w:multiLevelType w:val="hybridMultilevel"/>
    <w:tmpl w:val="2B1C5B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4" w15:restartNumberingAfterBreak="0">
    <w:nsid w:val="6BA30A02"/>
    <w:multiLevelType w:val="multilevel"/>
    <w:tmpl w:val="66B6C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5" w15:restartNumberingAfterBreak="0">
    <w:nsid w:val="6BE32DE7"/>
    <w:multiLevelType w:val="multilevel"/>
    <w:tmpl w:val="6694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6" w15:restartNumberingAfterBreak="0">
    <w:nsid w:val="6CBD61EC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7" w15:restartNumberingAfterBreak="0">
    <w:nsid w:val="6D0777BB"/>
    <w:multiLevelType w:val="hybridMultilevel"/>
    <w:tmpl w:val="4B4062BC"/>
    <w:lvl w:ilvl="0" w:tplc="C756B024">
      <w:numFmt w:val="bullet"/>
      <w:lvlText w:val="-"/>
      <w:lvlJc w:val="left"/>
      <w:pPr>
        <w:ind w:left="1428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58" w15:restartNumberingAfterBreak="0">
    <w:nsid w:val="6D2732AE"/>
    <w:multiLevelType w:val="hybridMultilevel"/>
    <w:tmpl w:val="F42AB0B2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9" w15:restartNumberingAfterBreak="0">
    <w:nsid w:val="6D331B68"/>
    <w:multiLevelType w:val="hybridMultilevel"/>
    <w:tmpl w:val="557624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0" w15:restartNumberingAfterBreak="0">
    <w:nsid w:val="6D3C5B59"/>
    <w:multiLevelType w:val="multilevel"/>
    <w:tmpl w:val="E92A7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1" w15:restartNumberingAfterBreak="0">
    <w:nsid w:val="6D5E0382"/>
    <w:multiLevelType w:val="hybridMultilevel"/>
    <w:tmpl w:val="AE2C5488"/>
    <w:lvl w:ilvl="0" w:tplc="300A000F">
      <w:start w:val="1"/>
      <w:numFmt w:val="decimal"/>
      <w:lvlText w:val="%1."/>
      <w:lvlJc w:val="left"/>
      <w:pPr>
        <w:ind w:left="1440" w:hanging="360"/>
      </w:pPr>
    </w:lvl>
    <w:lvl w:ilvl="1" w:tplc="FFFFFFFF">
      <w:start w:val="1"/>
      <w:numFmt w:val="decimal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62" w15:restartNumberingAfterBreak="0">
    <w:nsid w:val="6D6461E8"/>
    <w:multiLevelType w:val="hybridMultilevel"/>
    <w:tmpl w:val="0B2E42C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3" w15:restartNumberingAfterBreak="0">
    <w:nsid w:val="6D797F95"/>
    <w:multiLevelType w:val="hybridMultilevel"/>
    <w:tmpl w:val="6F6AA7F6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64" w15:restartNumberingAfterBreak="0">
    <w:nsid w:val="6D7D232F"/>
    <w:multiLevelType w:val="hybridMultilevel"/>
    <w:tmpl w:val="E142559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5" w15:restartNumberingAfterBreak="0">
    <w:nsid w:val="6D7F7030"/>
    <w:multiLevelType w:val="hybridMultilevel"/>
    <w:tmpl w:val="BEC62606"/>
    <w:lvl w:ilvl="0" w:tplc="0C0A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566" w15:restartNumberingAfterBreak="0">
    <w:nsid w:val="6DFD5801"/>
    <w:multiLevelType w:val="hybridMultilevel"/>
    <w:tmpl w:val="DB3E920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7" w15:restartNumberingAfterBreak="0">
    <w:nsid w:val="6E186655"/>
    <w:multiLevelType w:val="hybridMultilevel"/>
    <w:tmpl w:val="A9F820A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68" w15:restartNumberingAfterBreak="0">
    <w:nsid w:val="6E225EED"/>
    <w:multiLevelType w:val="hybridMultilevel"/>
    <w:tmpl w:val="A268E3DE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300A0019" w:tentative="1">
      <w:start w:val="1"/>
      <w:numFmt w:val="lowerLetter"/>
      <w:lvlText w:val="%2."/>
      <w:lvlJc w:val="left"/>
      <w:pPr>
        <w:ind w:left="2148" w:hanging="360"/>
      </w:pPr>
    </w:lvl>
    <w:lvl w:ilvl="2" w:tplc="300A001B" w:tentative="1">
      <w:start w:val="1"/>
      <w:numFmt w:val="lowerRoman"/>
      <w:lvlText w:val="%3."/>
      <w:lvlJc w:val="right"/>
      <w:pPr>
        <w:ind w:left="2868" w:hanging="180"/>
      </w:pPr>
    </w:lvl>
    <w:lvl w:ilvl="3" w:tplc="300A000F" w:tentative="1">
      <w:start w:val="1"/>
      <w:numFmt w:val="decimal"/>
      <w:lvlText w:val="%4."/>
      <w:lvlJc w:val="left"/>
      <w:pPr>
        <w:ind w:left="3588" w:hanging="360"/>
      </w:pPr>
    </w:lvl>
    <w:lvl w:ilvl="4" w:tplc="300A0019" w:tentative="1">
      <w:start w:val="1"/>
      <w:numFmt w:val="lowerLetter"/>
      <w:lvlText w:val="%5."/>
      <w:lvlJc w:val="left"/>
      <w:pPr>
        <w:ind w:left="4308" w:hanging="360"/>
      </w:pPr>
    </w:lvl>
    <w:lvl w:ilvl="5" w:tplc="300A001B" w:tentative="1">
      <w:start w:val="1"/>
      <w:numFmt w:val="lowerRoman"/>
      <w:lvlText w:val="%6."/>
      <w:lvlJc w:val="right"/>
      <w:pPr>
        <w:ind w:left="5028" w:hanging="180"/>
      </w:pPr>
    </w:lvl>
    <w:lvl w:ilvl="6" w:tplc="300A000F" w:tentative="1">
      <w:start w:val="1"/>
      <w:numFmt w:val="decimal"/>
      <w:lvlText w:val="%7."/>
      <w:lvlJc w:val="left"/>
      <w:pPr>
        <w:ind w:left="5748" w:hanging="360"/>
      </w:pPr>
    </w:lvl>
    <w:lvl w:ilvl="7" w:tplc="300A0019" w:tentative="1">
      <w:start w:val="1"/>
      <w:numFmt w:val="lowerLetter"/>
      <w:lvlText w:val="%8."/>
      <w:lvlJc w:val="left"/>
      <w:pPr>
        <w:ind w:left="6468" w:hanging="360"/>
      </w:pPr>
    </w:lvl>
    <w:lvl w:ilvl="8" w:tplc="30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69" w15:restartNumberingAfterBreak="0">
    <w:nsid w:val="6EA91B82"/>
    <w:multiLevelType w:val="hybridMultilevel"/>
    <w:tmpl w:val="4936110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0" w15:restartNumberingAfterBreak="0">
    <w:nsid w:val="6EF6212C"/>
    <w:multiLevelType w:val="hybridMultilevel"/>
    <w:tmpl w:val="B2B66EE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71" w15:restartNumberingAfterBreak="0">
    <w:nsid w:val="6F444527"/>
    <w:multiLevelType w:val="multilevel"/>
    <w:tmpl w:val="517EA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F4F077A"/>
    <w:multiLevelType w:val="hybridMultilevel"/>
    <w:tmpl w:val="7F183B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3" w15:restartNumberingAfterBreak="0">
    <w:nsid w:val="6F607721"/>
    <w:multiLevelType w:val="hybridMultilevel"/>
    <w:tmpl w:val="B61248B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4" w15:restartNumberingAfterBreak="0">
    <w:nsid w:val="700827FE"/>
    <w:multiLevelType w:val="multilevel"/>
    <w:tmpl w:val="B31A81F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5" w15:restartNumberingAfterBreak="0">
    <w:nsid w:val="703E54BC"/>
    <w:multiLevelType w:val="hybridMultilevel"/>
    <w:tmpl w:val="FF54C726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76" w15:restartNumberingAfterBreak="0">
    <w:nsid w:val="707048FD"/>
    <w:multiLevelType w:val="multilevel"/>
    <w:tmpl w:val="8BE678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7" w15:restartNumberingAfterBreak="0">
    <w:nsid w:val="709A0D10"/>
    <w:multiLevelType w:val="multilevel"/>
    <w:tmpl w:val="89FC085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78" w15:restartNumberingAfterBreak="0">
    <w:nsid w:val="70E95BA6"/>
    <w:multiLevelType w:val="multilevel"/>
    <w:tmpl w:val="8598B592"/>
    <w:lvl w:ilvl="0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36"/>
        </w:tabs>
        <w:ind w:left="3936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56"/>
        </w:tabs>
        <w:ind w:left="4656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096"/>
        </w:tabs>
        <w:ind w:left="6096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16"/>
        </w:tabs>
        <w:ind w:left="6816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710F1CBC"/>
    <w:multiLevelType w:val="hybridMultilevel"/>
    <w:tmpl w:val="3D44BA1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0" w15:restartNumberingAfterBreak="0">
    <w:nsid w:val="715F1B11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1" w15:restartNumberingAfterBreak="0">
    <w:nsid w:val="71615BCB"/>
    <w:multiLevelType w:val="multilevel"/>
    <w:tmpl w:val="1152D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2" w15:restartNumberingAfterBreak="0">
    <w:nsid w:val="71761E52"/>
    <w:multiLevelType w:val="hybridMultilevel"/>
    <w:tmpl w:val="E82C95B6"/>
    <w:lvl w:ilvl="0" w:tplc="30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83" w15:restartNumberingAfterBreak="0">
    <w:nsid w:val="71DE33E4"/>
    <w:multiLevelType w:val="hybridMultilevel"/>
    <w:tmpl w:val="242ADD7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4" w15:restartNumberingAfterBreak="0">
    <w:nsid w:val="71F9317D"/>
    <w:multiLevelType w:val="hybridMultilevel"/>
    <w:tmpl w:val="7BE0D2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5" w15:restartNumberingAfterBreak="0">
    <w:nsid w:val="722125D5"/>
    <w:multiLevelType w:val="multilevel"/>
    <w:tmpl w:val="C0ECC6F6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2496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586" w15:restartNumberingAfterBreak="0">
    <w:nsid w:val="72322D4C"/>
    <w:multiLevelType w:val="multilevel"/>
    <w:tmpl w:val="4B10F864"/>
    <w:lvl w:ilvl="0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alibri" w:eastAsia="Times New Roman" w:hAnsi="Calibri" w:cs="Calibri"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587" w15:restartNumberingAfterBreak="0">
    <w:nsid w:val="723A7245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8" w15:restartNumberingAfterBreak="0">
    <w:nsid w:val="733E6078"/>
    <w:multiLevelType w:val="hybridMultilevel"/>
    <w:tmpl w:val="DE3064DE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9" w15:restartNumberingAfterBreak="0">
    <w:nsid w:val="734902C1"/>
    <w:multiLevelType w:val="hybridMultilevel"/>
    <w:tmpl w:val="8D661520"/>
    <w:lvl w:ilvl="0" w:tplc="C756B024">
      <w:numFmt w:val="bullet"/>
      <w:lvlText w:val="-"/>
      <w:lvlJc w:val="left"/>
      <w:pPr>
        <w:ind w:left="1800" w:hanging="360"/>
      </w:pPr>
      <w:rPr>
        <w:rFonts w:ascii="Calibri" w:eastAsia="Times New Roman" w:hAnsi="Calibri" w:cs="Calibri" w:hint="default"/>
        <w:b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90" w15:restartNumberingAfterBreak="0">
    <w:nsid w:val="73560699"/>
    <w:multiLevelType w:val="multilevel"/>
    <w:tmpl w:val="B0FAD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1" w15:restartNumberingAfterBreak="0">
    <w:nsid w:val="736110F6"/>
    <w:multiLevelType w:val="hybridMultilevel"/>
    <w:tmpl w:val="C2DCEB1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2" w15:restartNumberingAfterBreak="0">
    <w:nsid w:val="737D40A8"/>
    <w:multiLevelType w:val="hybridMultilevel"/>
    <w:tmpl w:val="5FB4F6D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3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3" w15:restartNumberingAfterBreak="0">
    <w:nsid w:val="73CB0E1F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94" w15:restartNumberingAfterBreak="0">
    <w:nsid w:val="740B18F2"/>
    <w:multiLevelType w:val="hybridMultilevel"/>
    <w:tmpl w:val="696010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5" w15:restartNumberingAfterBreak="0">
    <w:nsid w:val="748264EE"/>
    <w:multiLevelType w:val="hybridMultilevel"/>
    <w:tmpl w:val="A33E135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6" w15:restartNumberingAfterBreak="0">
    <w:nsid w:val="748D1780"/>
    <w:multiLevelType w:val="hybridMultilevel"/>
    <w:tmpl w:val="6832CC3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7" w15:restartNumberingAfterBreak="0">
    <w:nsid w:val="74A35217"/>
    <w:multiLevelType w:val="hybridMultilevel"/>
    <w:tmpl w:val="51DCED92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8" w15:restartNumberingAfterBreak="0">
    <w:nsid w:val="74C20C4E"/>
    <w:multiLevelType w:val="multilevel"/>
    <w:tmpl w:val="8E3E55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9" w15:restartNumberingAfterBreak="0">
    <w:nsid w:val="74F35B50"/>
    <w:multiLevelType w:val="hybridMultilevel"/>
    <w:tmpl w:val="4CA828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0" w15:restartNumberingAfterBreak="0">
    <w:nsid w:val="75226909"/>
    <w:multiLevelType w:val="hybridMultilevel"/>
    <w:tmpl w:val="6292D06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1" w15:restartNumberingAfterBreak="0">
    <w:nsid w:val="759063D6"/>
    <w:multiLevelType w:val="multilevel"/>
    <w:tmpl w:val="F8661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2" w15:restartNumberingAfterBreak="0">
    <w:nsid w:val="75AB014C"/>
    <w:multiLevelType w:val="hybridMultilevel"/>
    <w:tmpl w:val="495221A8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3" w15:restartNumberingAfterBreak="0">
    <w:nsid w:val="76003808"/>
    <w:multiLevelType w:val="multilevel"/>
    <w:tmpl w:val="ABCE7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4" w15:restartNumberingAfterBreak="0">
    <w:nsid w:val="76142A37"/>
    <w:multiLevelType w:val="hybridMultilevel"/>
    <w:tmpl w:val="7816578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5" w15:restartNumberingAfterBreak="0">
    <w:nsid w:val="763944CA"/>
    <w:multiLevelType w:val="hybridMultilevel"/>
    <w:tmpl w:val="2A545F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6" w15:restartNumberingAfterBreak="0">
    <w:nsid w:val="76D639AB"/>
    <w:multiLevelType w:val="multilevel"/>
    <w:tmpl w:val="491C35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7" w15:restartNumberingAfterBreak="0">
    <w:nsid w:val="76DB001D"/>
    <w:multiLevelType w:val="hybridMultilevel"/>
    <w:tmpl w:val="EB78E1E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8" w15:restartNumberingAfterBreak="0">
    <w:nsid w:val="76DE0640"/>
    <w:multiLevelType w:val="multilevel"/>
    <w:tmpl w:val="ECAE4E6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609" w15:restartNumberingAfterBreak="0">
    <w:nsid w:val="770A1751"/>
    <w:multiLevelType w:val="hybridMultilevel"/>
    <w:tmpl w:val="55587A2C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0" w15:restartNumberingAfterBreak="0">
    <w:nsid w:val="771418EE"/>
    <w:multiLevelType w:val="hybridMultilevel"/>
    <w:tmpl w:val="14A0826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300A000F">
      <w:start w:val="1"/>
      <w:numFmt w:val="decimal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1" w15:restartNumberingAfterBreak="0">
    <w:nsid w:val="77BC3EF1"/>
    <w:multiLevelType w:val="multilevel"/>
    <w:tmpl w:val="F710A270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12" w15:restartNumberingAfterBreak="0">
    <w:nsid w:val="77D62AAC"/>
    <w:multiLevelType w:val="multilevel"/>
    <w:tmpl w:val="8340B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3" w15:restartNumberingAfterBreak="0">
    <w:nsid w:val="781C18D3"/>
    <w:multiLevelType w:val="hybridMultilevel"/>
    <w:tmpl w:val="004EFFA0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4" w15:restartNumberingAfterBreak="0">
    <w:nsid w:val="78547F9E"/>
    <w:multiLevelType w:val="hybridMultilevel"/>
    <w:tmpl w:val="D5C462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5" w15:restartNumberingAfterBreak="0">
    <w:nsid w:val="785C22CA"/>
    <w:multiLevelType w:val="multilevel"/>
    <w:tmpl w:val="BCF0FB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6" w15:restartNumberingAfterBreak="0">
    <w:nsid w:val="78B103DA"/>
    <w:multiLevelType w:val="hybridMultilevel"/>
    <w:tmpl w:val="990E4B2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7" w15:restartNumberingAfterBreak="0">
    <w:nsid w:val="78D3771D"/>
    <w:multiLevelType w:val="hybridMultilevel"/>
    <w:tmpl w:val="12467CA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18" w15:restartNumberingAfterBreak="0">
    <w:nsid w:val="791B5586"/>
    <w:multiLevelType w:val="multilevel"/>
    <w:tmpl w:val="6FF23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79481F18"/>
    <w:multiLevelType w:val="hybridMultilevel"/>
    <w:tmpl w:val="5A920C44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0" w15:restartNumberingAfterBreak="0">
    <w:nsid w:val="79574CFF"/>
    <w:multiLevelType w:val="multilevel"/>
    <w:tmpl w:val="B518F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1" w15:restartNumberingAfterBreak="0">
    <w:nsid w:val="795B76A9"/>
    <w:multiLevelType w:val="hybridMultilevel"/>
    <w:tmpl w:val="343AE99E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2" w15:restartNumberingAfterBreak="0">
    <w:nsid w:val="79690775"/>
    <w:multiLevelType w:val="hybridMultilevel"/>
    <w:tmpl w:val="065AEA46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3" w15:restartNumberingAfterBreak="0">
    <w:nsid w:val="7A142A32"/>
    <w:multiLevelType w:val="multilevel"/>
    <w:tmpl w:val="835C0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4" w15:restartNumberingAfterBreak="0">
    <w:nsid w:val="7A4276F5"/>
    <w:multiLevelType w:val="multilevel"/>
    <w:tmpl w:val="A544C64A"/>
    <w:lvl w:ilvl="0"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Calibri" w:eastAsia="Times New Roman" w:hAnsi="Calibri" w:cs="Calibri" w:hint="default"/>
        <w:b/>
      </w:rPr>
    </w:lvl>
    <w:lvl w:ilvl="1"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  <w:b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25" w15:restartNumberingAfterBreak="0">
    <w:nsid w:val="7A487A6B"/>
    <w:multiLevelType w:val="hybridMultilevel"/>
    <w:tmpl w:val="9724C1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2" w:tplc="30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6" w15:restartNumberingAfterBreak="0">
    <w:nsid w:val="7A973564"/>
    <w:multiLevelType w:val="multilevel"/>
    <w:tmpl w:val="36E0C1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i w:val="0"/>
        <w:sz w:val="24"/>
      </w:rPr>
    </w:lvl>
    <w:lvl w:ilvl="2">
      <w:start w:val="1"/>
      <w:numFmt w:val="decimal"/>
      <w:isLgl/>
      <w:lvlText w:val="%1.%2.%3."/>
      <w:lvlJc w:val="left"/>
      <w:pPr>
        <w:ind w:left="1997" w:hanging="720"/>
      </w:pPr>
      <w:rPr>
        <w:rFonts w:hint="default"/>
        <w:i w:val="0"/>
        <w:sz w:val="24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Theme="minorHAnsi" w:hAnsiTheme="minorHAnsi" w:cstheme="minorHAnsi" w:hint="default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i w:val="0"/>
        <w:sz w:val="24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i w:val="0"/>
        <w:sz w:val="24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i w:val="0"/>
        <w:sz w:val="24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i w:val="0"/>
        <w:sz w:val="24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i w:val="0"/>
        <w:sz w:val="24"/>
      </w:rPr>
    </w:lvl>
  </w:abstractNum>
  <w:abstractNum w:abstractNumId="627" w15:restartNumberingAfterBreak="0">
    <w:nsid w:val="7AB70F82"/>
    <w:multiLevelType w:val="multilevel"/>
    <w:tmpl w:val="30825BB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8" w15:restartNumberingAfterBreak="0">
    <w:nsid w:val="7B0C4120"/>
    <w:multiLevelType w:val="hybridMultilevel"/>
    <w:tmpl w:val="75221CF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9" w15:restartNumberingAfterBreak="0">
    <w:nsid w:val="7BCA417B"/>
    <w:multiLevelType w:val="multilevel"/>
    <w:tmpl w:val="BB1825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0" w15:restartNumberingAfterBreak="0">
    <w:nsid w:val="7BE26E7F"/>
    <w:multiLevelType w:val="multilevel"/>
    <w:tmpl w:val="B1A48BC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1" w15:restartNumberingAfterBreak="0">
    <w:nsid w:val="7C53458E"/>
    <w:multiLevelType w:val="hybridMultilevel"/>
    <w:tmpl w:val="C614A1CA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2" w15:restartNumberingAfterBreak="0">
    <w:nsid w:val="7C59435E"/>
    <w:multiLevelType w:val="hybridMultilevel"/>
    <w:tmpl w:val="66089FCE"/>
    <w:lvl w:ilvl="0" w:tplc="2C7AA2F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F0662242" w:tentative="1">
      <w:start w:val="1"/>
      <w:numFmt w:val="bullet"/>
      <w:lvlText w:val="o"/>
      <w:lvlJc w:val="left"/>
      <w:pPr>
        <w:tabs>
          <w:tab w:val="num" w:pos="-360"/>
        </w:tabs>
        <w:ind w:left="-360" w:hanging="360"/>
      </w:pPr>
      <w:rPr>
        <w:rFonts w:ascii="Courier New" w:hAnsi="Courier New" w:cs="Courier New" w:hint="default"/>
      </w:rPr>
    </w:lvl>
    <w:lvl w:ilvl="2" w:tplc="BE7C38BC" w:tentative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3" w:tplc="FFAE6F4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4" w:tplc="02F2568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5" w:tplc="C7708ADC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6" w:tplc="79FC3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7" w:tplc="26B68BB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8" w:tplc="11A08A7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</w:abstractNum>
  <w:abstractNum w:abstractNumId="633" w15:restartNumberingAfterBreak="0">
    <w:nsid w:val="7C6636C2"/>
    <w:multiLevelType w:val="hybridMultilevel"/>
    <w:tmpl w:val="34089518"/>
    <w:lvl w:ilvl="0" w:tplc="300A000F">
      <w:start w:val="1"/>
      <w:numFmt w:val="decimal"/>
      <w:lvlText w:val="%1."/>
      <w:lvlJc w:val="left"/>
      <w:pPr>
        <w:ind w:left="1428" w:hanging="360"/>
      </w:pPr>
    </w:lvl>
    <w:lvl w:ilvl="1" w:tplc="FFFFFFFF" w:tentative="1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34" w15:restartNumberingAfterBreak="0">
    <w:nsid w:val="7D450AED"/>
    <w:multiLevelType w:val="multilevel"/>
    <w:tmpl w:val="30FEF6FA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635" w15:restartNumberingAfterBreak="0">
    <w:nsid w:val="7D5F6B91"/>
    <w:multiLevelType w:val="multilevel"/>
    <w:tmpl w:val="D708F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6" w15:restartNumberingAfterBreak="0">
    <w:nsid w:val="7DBC76A7"/>
    <w:multiLevelType w:val="hybridMultilevel"/>
    <w:tmpl w:val="830E5248"/>
    <w:lvl w:ilvl="0" w:tplc="C756B024"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37" w15:restartNumberingAfterBreak="0">
    <w:nsid w:val="7E07303A"/>
    <w:multiLevelType w:val="hybridMultilevel"/>
    <w:tmpl w:val="C1E2B16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8" w15:restartNumberingAfterBreak="0">
    <w:nsid w:val="7E252DD6"/>
    <w:multiLevelType w:val="hybridMultilevel"/>
    <w:tmpl w:val="265E450C"/>
    <w:lvl w:ilvl="0" w:tplc="300A000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9" w15:restartNumberingAfterBreak="0">
    <w:nsid w:val="7F01294C"/>
    <w:multiLevelType w:val="hybridMultilevel"/>
    <w:tmpl w:val="79D08EF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0" w15:restartNumberingAfterBreak="0">
    <w:nsid w:val="7F094DE7"/>
    <w:multiLevelType w:val="hybridMultilevel"/>
    <w:tmpl w:val="4F6EC3CE"/>
    <w:lvl w:ilvl="0" w:tplc="3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2148" w:hanging="360"/>
      </w:pPr>
    </w:lvl>
    <w:lvl w:ilvl="2" w:tplc="FFFFFFFF" w:tentative="1">
      <w:start w:val="1"/>
      <w:numFmt w:val="lowerRoman"/>
      <w:lvlText w:val="%3."/>
      <w:lvlJc w:val="right"/>
      <w:pPr>
        <w:ind w:left="2868" w:hanging="180"/>
      </w:pPr>
    </w:lvl>
    <w:lvl w:ilvl="3" w:tplc="FFFFFFFF" w:tentative="1">
      <w:start w:val="1"/>
      <w:numFmt w:val="decimal"/>
      <w:lvlText w:val="%4."/>
      <w:lvlJc w:val="left"/>
      <w:pPr>
        <w:ind w:left="3588" w:hanging="360"/>
      </w:pPr>
    </w:lvl>
    <w:lvl w:ilvl="4" w:tplc="FFFFFFFF" w:tentative="1">
      <w:start w:val="1"/>
      <w:numFmt w:val="lowerLetter"/>
      <w:lvlText w:val="%5."/>
      <w:lvlJc w:val="left"/>
      <w:pPr>
        <w:ind w:left="4308" w:hanging="360"/>
      </w:pPr>
    </w:lvl>
    <w:lvl w:ilvl="5" w:tplc="FFFFFFFF" w:tentative="1">
      <w:start w:val="1"/>
      <w:numFmt w:val="lowerRoman"/>
      <w:lvlText w:val="%6."/>
      <w:lvlJc w:val="right"/>
      <w:pPr>
        <w:ind w:left="5028" w:hanging="180"/>
      </w:pPr>
    </w:lvl>
    <w:lvl w:ilvl="6" w:tplc="FFFFFFFF" w:tentative="1">
      <w:start w:val="1"/>
      <w:numFmt w:val="decimal"/>
      <w:lvlText w:val="%7."/>
      <w:lvlJc w:val="left"/>
      <w:pPr>
        <w:ind w:left="5748" w:hanging="360"/>
      </w:pPr>
    </w:lvl>
    <w:lvl w:ilvl="7" w:tplc="FFFFFFFF" w:tentative="1">
      <w:start w:val="1"/>
      <w:numFmt w:val="lowerLetter"/>
      <w:lvlText w:val="%8."/>
      <w:lvlJc w:val="left"/>
      <w:pPr>
        <w:ind w:left="6468" w:hanging="360"/>
      </w:pPr>
    </w:lvl>
    <w:lvl w:ilvl="8" w:tplc="FFFFFFFF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41" w15:restartNumberingAfterBreak="0">
    <w:nsid w:val="7F0C3963"/>
    <w:multiLevelType w:val="multilevel"/>
    <w:tmpl w:val="B492BC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2" w15:restartNumberingAfterBreak="0">
    <w:nsid w:val="7F40079A"/>
    <w:multiLevelType w:val="multilevel"/>
    <w:tmpl w:val="D45E92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43" w15:restartNumberingAfterBreak="0">
    <w:nsid w:val="7FCF071B"/>
    <w:multiLevelType w:val="hybridMultilevel"/>
    <w:tmpl w:val="A86E0AD4"/>
    <w:lvl w:ilvl="0" w:tplc="3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114856601">
    <w:abstractNumId w:val="0"/>
  </w:num>
  <w:num w:numId="2" w16cid:durableId="1931231597">
    <w:abstractNumId w:val="186"/>
  </w:num>
  <w:num w:numId="3" w16cid:durableId="919605616">
    <w:abstractNumId w:val="237"/>
  </w:num>
  <w:num w:numId="4" w16cid:durableId="1969623171">
    <w:abstractNumId w:val="268"/>
  </w:num>
  <w:num w:numId="5" w16cid:durableId="447819522">
    <w:abstractNumId w:val="141"/>
  </w:num>
  <w:num w:numId="6" w16cid:durableId="192233850">
    <w:abstractNumId w:val="33"/>
  </w:num>
  <w:num w:numId="7" w16cid:durableId="929890318">
    <w:abstractNumId w:val="204"/>
  </w:num>
  <w:num w:numId="8" w16cid:durableId="885488613">
    <w:abstractNumId w:val="571"/>
  </w:num>
  <w:num w:numId="9" w16cid:durableId="1670208110">
    <w:abstractNumId w:val="618"/>
  </w:num>
  <w:num w:numId="10" w16cid:durableId="832525826">
    <w:abstractNumId w:val="287"/>
  </w:num>
  <w:num w:numId="11" w16cid:durableId="1689018627">
    <w:abstractNumId w:val="381"/>
  </w:num>
  <w:num w:numId="12" w16cid:durableId="18090458">
    <w:abstractNumId w:val="425"/>
  </w:num>
  <w:num w:numId="13" w16cid:durableId="822963102">
    <w:abstractNumId w:val="500"/>
  </w:num>
  <w:num w:numId="14" w16cid:durableId="1445154736">
    <w:abstractNumId w:val="428"/>
  </w:num>
  <w:num w:numId="15" w16cid:durableId="1565414199">
    <w:abstractNumId w:val="350"/>
  </w:num>
  <w:num w:numId="16" w16cid:durableId="484395839">
    <w:abstractNumId w:val="553"/>
  </w:num>
  <w:num w:numId="17" w16cid:durableId="2113939200">
    <w:abstractNumId w:val="284"/>
  </w:num>
  <w:num w:numId="18" w16cid:durableId="1741518337">
    <w:abstractNumId w:val="327"/>
  </w:num>
  <w:num w:numId="19" w16cid:durableId="1664236399">
    <w:abstractNumId w:val="251"/>
  </w:num>
  <w:num w:numId="20" w16cid:durableId="1515345279">
    <w:abstractNumId w:val="229"/>
  </w:num>
  <w:num w:numId="21" w16cid:durableId="560599276">
    <w:abstractNumId w:val="8"/>
  </w:num>
  <w:num w:numId="22" w16cid:durableId="1597400778">
    <w:abstractNumId w:val="572"/>
  </w:num>
  <w:num w:numId="23" w16cid:durableId="405886150">
    <w:abstractNumId w:val="187"/>
  </w:num>
  <w:num w:numId="24" w16cid:durableId="2037733238">
    <w:abstractNumId w:val="56"/>
  </w:num>
  <w:num w:numId="25" w16cid:durableId="199053954">
    <w:abstractNumId w:val="583"/>
  </w:num>
  <w:num w:numId="26" w16cid:durableId="119105515">
    <w:abstractNumId w:val="369"/>
  </w:num>
  <w:num w:numId="27" w16cid:durableId="1703629398">
    <w:abstractNumId w:val="28"/>
  </w:num>
  <w:num w:numId="28" w16cid:durableId="1808010560">
    <w:abstractNumId w:val="472"/>
  </w:num>
  <w:num w:numId="29" w16cid:durableId="2128353198">
    <w:abstractNumId w:val="67"/>
  </w:num>
  <w:num w:numId="30" w16cid:durableId="308631753">
    <w:abstractNumId w:val="444"/>
  </w:num>
  <w:num w:numId="31" w16cid:durableId="1612781843">
    <w:abstractNumId w:val="139"/>
  </w:num>
  <w:num w:numId="32" w16cid:durableId="386998532">
    <w:abstractNumId w:val="434"/>
  </w:num>
  <w:num w:numId="33" w16cid:durableId="1063721644">
    <w:abstractNumId w:val="65"/>
  </w:num>
  <w:num w:numId="34" w16cid:durableId="1371950258">
    <w:abstractNumId w:val="94"/>
  </w:num>
  <w:num w:numId="35" w16cid:durableId="362637636">
    <w:abstractNumId w:val="118"/>
  </w:num>
  <w:num w:numId="36" w16cid:durableId="1608930268">
    <w:abstractNumId w:val="595"/>
  </w:num>
  <w:num w:numId="37" w16cid:durableId="1513762069">
    <w:abstractNumId w:val="117"/>
  </w:num>
  <w:num w:numId="38" w16cid:durableId="966012473">
    <w:abstractNumId w:val="147"/>
  </w:num>
  <w:num w:numId="39" w16cid:durableId="1914050308">
    <w:abstractNumId w:val="614"/>
  </w:num>
  <w:num w:numId="40" w16cid:durableId="936131868">
    <w:abstractNumId w:val="270"/>
  </w:num>
  <w:num w:numId="41" w16cid:durableId="737676742">
    <w:abstractNumId w:val="411"/>
  </w:num>
  <w:num w:numId="42" w16cid:durableId="574516315">
    <w:abstractNumId w:val="214"/>
  </w:num>
  <w:num w:numId="43" w16cid:durableId="1448813357">
    <w:abstractNumId w:val="264"/>
  </w:num>
  <w:num w:numId="44" w16cid:durableId="1582257212">
    <w:abstractNumId w:val="313"/>
  </w:num>
  <w:num w:numId="45" w16cid:durableId="1658067373">
    <w:abstractNumId w:val="219"/>
  </w:num>
  <w:num w:numId="46" w16cid:durableId="393168307">
    <w:abstractNumId w:val="227"/>
  </w:num>
  <w:num w:numId="47" w16cid:durableId="1007948037">
    <w:abstractNumId w:val="91"/>
  </w:num>
  <w:num w:numId="48" w16cid:durableId="1631746846">
    <w:abstractNumId w:val="48"/>
  </w:num>
  <w:num w:numId="49" w16cid:durableId="706178856">
    <w:abstractNumId w:val="247"/>
  </w:num>
  <w:num w:numId="50" w16cid:durableId="1651902447">
    <w:abstractNumId w:val="361"/>
  </w:num>
  <w:num w:numId="51" w16cid:durableId="1504394072">
    <w:abstractNumId w:val="420"/>
  </w:num>
  <w:num w:numId="52" w16cid:durableId="114255484">
    <w:abstractNumId w:val="146"/>
  </w:num>
  <w:num w:numId="53" w16cid:durableId="93870384">
    <w:abstractNumId w:val="173"/>
  </w:num>
  <w:num w:numId="54" w16cid:durableId="1192644515">
    <w:abstractNumId w:val="514"/>
  </w:num>
  <w:num w:numId="55" w16cid:durableId="1736971936">
    <w:abstractNumId w:val="609"/>
  </w:num>
  <w:num w:numId="56" w16cid:durableId="1501459501">
    <w:abstractNumId w:val="551"/>
  </w:num>
  <w:num w:numId="57" w16cid:durableId="1511217970">
    <w:abstractNumId w:val="32"/>
  </w:num>
  <w:num w:numId="58" w16cid:durableId="823201137">
    <w:abstractNumId w:val="498"/>
  </w:num>
  <w:num w:numId="59" w16cid:durableId="522784747">
    <w:abstractNumId w:val="407"/>
  </w:num>
  <w:num w:numId="60" w16cid:durableId="766772204">
    <w:abstractNumId w:val="180"/>
  </w:num>
  <w:num w:numId="61" w16cid:durableId="2067799582">
    <w:abstractNumId w:val="243"/>
  </w:num>
  <w:num w:numId="62" w16cid:durableId="58525625">
    <w:abstractNumId w:val="565"/>
  </w:num>
  <w:num w:numId="63" w16cid:durableId="310451993">
    <w:abstractNumId w:val="98"/>
  </w:num>
  <w:num w:numId="64" w16cid:durableId="1590501587">
    <w:abstractNumId w:val="427"/>
  </w:num>
  <w:num w:numId="65" w16cid:durableId="2026054791">
    <w:abstractNumId w:val="382"/>
  </w:num>
  <w:num w:numId="66" w16cid:durableId="147939204">
    <w:abstractNumId w:val="331"/>
  </w:num>
  <w:num w:numId="67" w16cid:durableId="165903613">
    <w:abstractNumId w:val="558"/>
  </w:num>
  <w:num w:numId="68" w16cid:durableId="940182125">
    <w:abstractNumId w:val="414"/>
  </w:num>
  <w:num w:numId="69" w16cid:durableId="401759710">
    <w:abstractNumId w:val="632"/>
  </w:num>
  <w:num w:numId="70" w16cid:durableId="177668483">
    <w:abstractNumId w:val="208"/>
  </w:num>
  <w:num w:numId="71" w16cid:durableId="1235705481">
    <w:abstractNumId w:val="577"/>
  </w:num>
  <w:num w:numId="72" w16cid:durableId="587538037">
    <w:abstractNumId w:val="226"/>
  </w:num>
  <w:num w:numId="73" w16cid:durableId="1007756888">
    <w:abstractNumId w:val="304"/>
  </w:num>
  <w:num w:numId="74" w16cid:durableId="649747694">
    <w:abstractNumId w:val="169"/>
  </w:num>
  <w:num w:numId="75" w16cid:durableId="1533884716">
    <w:abstractNumId w:val="642"/>
  </w:num>
  <w:num w:numId="76" w16cid:durableId="90711003">
    <w:abstractNumId w:val="315"/>
  </w:num>
  <w:num w:numId="77" w16cid:durableId="652490155">
    <w:abstractNumId w:val="262"/>
  </w:num>
  <w:num w:numId="78" w16cid:durableId="2023892665">
    <w:abstractNumId w:val="380"/>
  </w:num>
  <w:num w:numId="79" w16cid:durableId="1560483948">
    <w:abstractNumId w:val="209"/>
  </w:num>
  <w:num w:numId="80" w16cid:durableId="762411426">
    <w:abstractNumId w:val="74"/>
  </w:num>
  <w:num w:numId="81" w16cid:durableId="1520894307">
    <w:abstractNumId w:val="593"/>
  </w:num>
  <w:num w:numId="82" w16cid:durableId="1860699966">
    <w:abstractNumId w:val="54"/>
  </w:num>
  <w:num w:numId="83" w16cid:durableId="320231882">
    <w:abstractNumId w:val="594"/>
  </w:num>
  <w:num w:numId="84" w16cid:durableId="1727530415">
    <w:abstractNumId w:val="393"/>
  </w:num>
  <w:num w:numId="85" w16cid:durableId="2013026803">
    <w:abstractNumId w:val="70"/>
  </w:num>
  <w:num w:numId="86" w16cid:durableId="2051033309">
    <w:abstractNumId w:val="64"/>
  </w:num>
  <w:num w:numId="87" w16cid:durableId="1225750159">
    <w:abstractNumId w:val="123"/>
  </w:num>
  <w:num w:numId="88" w16cid:durableId="741299550">
    <w:abstractNumId w:val="233"/>
  </w:num>
  <w:num w:numId="89" w16cid:durableId="867527625">
    <w:abstractNumId w:val="370"/>
  </w:num>
  <w:num w:numId="90" w16cid:durableId="717096702">
    <w:abstractNumId w:val="607"/>
  </w:num>
  <w:num w:numId="91" w16cid:durableId="1260525443">
    <w:abstractNumId w:val="230"/>
  </w:num>
  <w:num w:numId="92" w16cid:durableId="1987204728">
    <w:abstractNumId w:val="628"/>
  </w:num>
  <w:num w:numId="93" w16cid:durableId="1187909595">
    <w:abstractNumId w:val="559"/>
  </w:num>
  <w:num w:numId="94" w16cid:durableId="1588491187">
    <w:abstractNumId w:val="539"/>
  </w:num>
  <w:num w:numId="95" w16cid:durableId="1680422039">
    <w:abstractNumId w:val="345"/>
  </w:num>
  <w:num w:numId="96" w16cid:durableId="1477869204">
    <w:abstractNumId w:val="462"/>
  </w:num>
  <w:num w:numId="97" w16cid:durableId="1638031666">
    <w:abstractNumId w:val="137"/>
  </w:num>
  <w:num w:numId="98" w16cid:durableId="1057704295">
    <w:abstractNumId w:val="320"/>
  </w:num>
  <w:num w:numId="99" w16cid:durableId="1558516726">
    <w:abstractNumId w:val="234"/>
  </w:num>
  <w:num w:numId="100" w16cid:durableId="1787962184">
    <w:abstractNumId w:val="549"/>
  </w:num>
  <w:num w:numId="101" w16cid:durableId="1260213787">
    <w:abstractNumId w:val="470"/>
  </w:num>
  <w:num w:numId="102" w16cid:durableId="196551641">
    <w:abstractNumId w:val="584"/>
  </w:num>
  <w:num w:numId="103" w16cid:durableId="1662543844">
    <w:abstractNumId w:val="446"/>
  </w:num>
  <w:num w:numId="104" w16cid:durableId="1882857999">
    <w:abstractNumId w:val="513"/>
  </w:num>
  <w:num w:numId="105" w16cid:durableId="301690696">
    <w:abstractNumId w:val="347"/>
  </w:num>
  <w:num w:numId="106" w16cid:durableId="1652371790">
    <w:abstractNumId w:val="6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" w16cid:durableId="1879127408">
    <w:abstractNumId w:val="321"/>
  </w:num>
  <w:num w:numId="108" w16cid:durableId="1237010852">
    <w:abstractNumId w:val="329"/>
  </w:num>
  <w:num w:numId="109" w16cid:durableId="2030330858">
    <w:abstractNumId w:val="555"/>
  </w:num>
  <w:num w:numId="110" w16cid:durableId="2019386887">
    <w:abstractNumId w:val="447"/>
  </w:num>
  <w:num w:numId="111" w16cid:durableId="1801072806">
    <w:abstractNumId w:val="185"/>
  </w:num>
  <w:num w:numId="112" w16cid:durableId="1024478329">
    <w:abstractNumId w:val="12"/>
  </w:num>
  <w:num w:numId="113" w16cid:durableId="1552228730">
    <w:abstractNumId w:val="15"/>
  </w:num>
  <w:num w:numId="114" w16cid:durableId="675302683">
    <w:abstractNumId w:val="202"/>
  </w:num>
  <w:num w:numId="115" w16cid:durableId="717050567">
    <w:abstractNumId w:val="578"/>
  </w:num>
  <w:num w:numId="116" w16cid:durableId="1107122685">
    <w:abstractNumId w:val="78"/>
  </w:num>
  <w:num w:numId="117" w16cid:durableId="869562204">
    <w:abstractNumId w:val="483"/>
  </w:num>
  <w:num w:numId="118" w16cid:durableId="1766536375">
    <w:abstractNumId w:val="22"/>
  </w:num>
  <w:num w:numId="119" w16cid:durableId="2069037708">
    <w:abstractNumId w:val="525"/>
  </w:num>
  <w:num w:numId="120" w16cid:durableId="1174149070">
    <w:abstractNumId w:val="16"/>
  </w:num>
  <w:num w:numId="121" w16cid:durableId="1336956613">
    <w:abstractNumId w:val="106"/>
  </w:num>
  <w:num w:numId="122" w16cid:durableId="1343629359">
    <w:abstractNumId w:val="386"/>
  </w:num>
  <w:num w:numId="123" w16cid:durableId="1681083397">
    <w:abstractNumId w:val="39"/>
  </w:num>
  <w:num w:numId="124" w16cid:durableId="610280606">
    <w:abstractNumId w:val="44"/>
  </w:num>
  <w:num w:numId="125" w16cid:durableId="119156269">
    <w:abstractNumId w:val="273"/>
  </w:num>
  <w:num w:numId="126" w16cid:durableId="322896700">
    <w:abstractNumId w:val="296"/>
  </w:num>
  <w:num w:numId="127" w16cid:durableId="236521112">
    <w:abstractNumId w:val="626"/>
  </w:num>
  <w:num w:numId="128" w16cid:durableId="1800830354">
    <w:abstractNumId w:val="148"/>
  </w:num>
  <w:num w:numId="129" w16cid:durableId="1885367479">
    <w:abstractNumId w:val="26"/>
  </w:num>
  <w:num w:numId="130" w16cid:durableId="1850095284">
    <w:abstractNumId w:val="430"/>
  </w:num>
  <w:num w:numId="131" w16cid:durableId="45766642">
    <w:abstractNumId w:val="217"/>
  </w:num>
  <w:num w:numId="132" w16cid:durableId="1955138286">
    <w:abstractNumId w:val="38"/>
  </w:num>
  <w:num w:numId="133" w16cid:durableId="40522674">
    <w:abstractNumId w:val="85"/>
  </w:num>
  <w:num w:numId="134" w16cid:durableId="1741517127">
    <w:abstractNumId w:val="92"/>
  </w:num>
  <w:num w:numId="135" w16cid:durableId="470559835">
    <w:abstractNumId w:val="503"/>
  </w:num>
  <w:num w:numId="136" w16cid:durableId="194585490">
    <w:abstractNumId w:val="486"/>
  </w:num>
  <w:num w:numId="137" w16cid:durableId="697967113">
    <w:abstractNumId w:val="515"/>
  </w:num>
  <w:num w:numId="138" w16cid:durableId="1452631654">
    <w:abstractNumId w:val="89"/>
  </w:num>
  <w:num w:numId="139" w16cid:durableId="1594169763">
    <w:abstractNumId w:val="236"/>
  </w:num>
  <w:num w:numId="140" w16cid:durableId="962077398">
    <w:abstractNumId w:val="199"/>
  </w:num>
  <w:num w:numId="141" w16cid:durableId="1579828793">
    <w:abstractNumId w:val="389"/>
  </w:num>
  <w:num w:numId="142" w16cid:durableId="486440103">
    <w:abstractNumId w:val="596"/>
  </w:num>
  <w:num w:numId="143" w16cid:durableId="82723479">
    <w:abstractNumId w:val="448"/>
  </w:num>
  <w:num w:numId="144" w16cid:durableId="1616788040">
    <w:abstractNumId w:val="126"/>
  </w:num>
  <w:num w:numId="145" w16cid:durableId="349840177">
    <w:abstractNumId w:val="293"/>
  </w:num>
  <w:num w:numId="146" w16cid:durableId="2088309245">
    <w:abstractNumId w:val="391"/>
  </w:num>
  <w:num w:numId="147" w16cid:durableId="1541746361">
    <w:abstractNumId w:val="615"/>
  </w:num>
  <w:num w:numId="148" w16cid:durableId="26373650">
    <w:abstractNumId w:val="55"/>
  </w:num>
  <w:num w:numId="149" w16cid:durableId="1313098542">
    <w:abstractNumId w:val="601"/>
  </w:num>
  <w:num w:numId="150" w16cid:durableId="1332878793">
    <w:abstractNumId w:val="461"/>
  </w:num>
  <w:num w:numId="151" w16cid:durableId="1383557330">
    <w:abstractNumId w:val="50"/>
  </w:num>
  <w:num w:numId="152" w16cid:durableId="2060127130">
    <w:abstractNumId w:val="108"/>
  </w:num>
  <w:num w:numId="153" w16cid:durableId="1664360250">
    <w:abstractNumId w:val="359"/>
  </w:num>
  <w:num w:numId="154" w16cid:durableId="1576358814">
    <w:abstractNumId w:val="267"/>
  </w:num>
  <w:num w:numId="155" w16cid:durableId="49236308">
    <w:abstractNumId w:val="340"/>
  </w:num>
  <w:num w:numId="156" w16cid:durableId="1504591878">
    <w:abstractNumId w:val="17"/>
  </w:num>
  <w:num w:numId="157" w16cid:durableId="1153989244">
    <w:abstractNumId w:val="301"/>
  </w:num>
  <w:num w:numId="158" w16cid:durableId="805271188">
    <w:abstractNumId w:val="400"/>
  </w:num>
  <w:num w:numId="159" w16cid:durableId="1102804406">
    <w:abstractNumId w:val="512"/>
  </w:num>
  <w:num w:numId="160" w16cid:durableId="1865972946">
    <w:abstractNumId w:val="637"/>
  </w:num>
  <w:num w:numId="161" w16cid:durableId="964845050">
    <w:abstractNumId w:val="188"/>
  </w:num>
  <w:num w:numId="162" w16cid:durableId="845099321">
    <w:abstractNumId w:val="155"/>
  </w:num>
  <w:num w:numId="163" w16cid:durableId="1800609000">
    <w:abstractNumId w:val="518"/>
  </w:num>
  <w:num w:numId="164" w16cid:durableId="1830825079">
    <w:abstractNumId w:val="125"/>
  </w:num>
  <w:num w:numId="165" w16cid:durableId="62994788">
    <w:abstractNumId w:val="326"/>
  </w:num>
  <w:num w:numId="166" w16cid:durableId="1435438323">
    <w:abstractNumId w:val="588"/>
  </w:num>
  <w:num w:numId="167" w16cid:durableId="1615214455">
    <w:abstractNumId w:val="113"/>
  </w:num>
  <w:num w:numId="168" w16cid:durableId="1110049765">
    <w:abstractNumId w:val="360"/>
  </w:num>
  <w:num w:numId="169" w16cid:durableId="746731047">
    <w:abstractNumId w:val="27"/>
  </w:num>
  <w:num w:numId="170" w16cid:durableId="172770132">
    <w:abstractNumId w:val="394"/>
  </w:num>
  <w:num w:numId="171" w16cid:durableId="185557112">
    <w:abstractNumId w:val="307"/>
  </w:num>
  <w:num w:numId="172" w16cid:durableId="557473741">
    <w:abstractNumId w:val="207"/>
  </w:num>
  <w:num w:numId="173" w16cid:durableId="2049600401">
    <w:abstractNumId w:val="289"/>
  </w:num>
  <w:num w:numId="174" w16cid:durableId="1786995681">
    <w:abstractNumId w:val="643"/>
  </w:num>
  <w:num w:numId="175" w16cid:durableId="271327978">
    <w:abstractNumId w:val="213"/>
  </w:num>
  <w:num w:numId="176" w16cid:durableId="1291325466">
    <w:abstractNumId w:val="521"/>
  </w:num>
  <w:num w:numId="177" w16cid:durableId="1337490533">
    <w:abstractNumId w:val="66"/>
  </w:num>
  <w:num w:numId="178" w16cid:durableId="211232696">
    <w:abstractNumId w:val="383"/>
  </w:num>
  <w:num w:numId="179" w16cid:durableId="149951185">
    <w:abstractNumId w:val="172"/>
  </w:num>
  <w:num w:numId="180" w16cid:durableId="2094668252">
    <w:abstractNumId w:val="323"/>
  </w:num>
  <w:num w:numId="181" w16cid:durableId="970400098">
    <w:abstractNumId w:val="597"/>
  </w:num>
  <w:num w:numId="182" w16cid:durableId="845679505">
    <w:abstractNumId w:val="567"/>
  </w:num>
  <w:num w:numId="183" w16cid:durableId="1600333743">
    <w:abstractNumId w:val="96"/>
  </w:num>
  <w:num w:numId="184" w16cid:durableId="1129475745">
    <w:abstractNumId w:val="456"/>
  </w:num>
  <w:num w:numId="185" w16cid:durableId="1974823356">
    <w:abstractNumId w:val="277"/>
  </w:num>
  <w:num w:numId="186" w16cid:durableId="1165508484">
    <w:abstractNumId w:val="627"/>
  </w:num>
  <w:num w:numId="187" w16cid:durableId="1091512926">
    <w:abstractNumId w:val="465"/>
  </w:num>
  <w:num w:numId="188" w16cid:durableId="1469667043">
    <w:abstractNumId w:val="335"/>
  </w:num>
  <w:num w:numId="189" w16cid:durableId="270744804">
    <w:abstractNumId w:val="606"/>
  </w:num>
  <w:num w:numId="190" w16cid:durableId="791556386">
    <w:abstractNumId w:val="152"/>
  </w:num>
  <w:num w:numId="191" w16cid:durableId="916132555">
    <w:abstractNumId w:val="280"/>
  </w:num>
  <w:num w:numId="192" w16cid:durableId="642541112">
    <w:abstractNumId w:val="279"/>
  </w:num>
  <w:num w:numId="193" w16cid:durableId="2116097739">
    <w:abstractNumId w:val="58"/>
  </w:num>
  <w:num w:numId="194" w16cid:durableId="866023197">
    <w:abstractNumId w:val="481"/>
  </w:num>
  <w:num w:numId="195" w16cid:durableId="908147641">
    <w:abstractNumId w:val="495"/>
  </w:num>
  <w:num w:numId="196" w16cid:durableId="133723713">
    <w:abstractNumId w:val="546"/>
  </w:num>
  <w:num w:numId="197" w16cid:durableId="871697476">
    <w:abstractNumId w:val="442"/>
  </w:num>
  <w:num w:numId="198" w16cid:durableId="1117220865">
    <w:abstractNumId w:val="158"/>
  </w:num>
  <w:num w:numId="199" w16cid:durableId="465973966">
    <w:abstractNumId w:val="457"/>
  </w:num>
  <w:num w:numId="200" w16cid:durableId="689719110">
    <w:abstractNumId w:val="87"/>
  </w:num>
  <w:num w:numId="201" w16cid:durableId="1753088857">
    <w:abstractNumId w:val="59"/>
  </w:num>
  <w:num w:numId="202" w16cid:durableId="1917279043">
    <w:abstractNumId w:val="421"/>
  </w:num>
  <w:num w:numId="203" w16cid:durableId="1989820462">
    <w:abstractNumId w:val="463"/>
  </w:num>
  <w:num w:numId="204" w16cid:durableId="455292735">
    <w:abstractNumId w:val="224"/>
  </w:num>
  <w:num w:numId="205" w16cid:durableId="1945185065">
    <w:abstractNumId w:val="617"/>
  </w:num>
  <w:num w:numId="206" w16cid:durableId="372922296">
    <w:abstractNumId w:val="200"/>
  </w:num>
  <w:num w:numId="207" w16cid:durableId="1095830644">
    <w:abstractNumId w:val="429"/>
  </w:num>
  <w:num w:numId="208" w16cid:durableId="301540958">
    <w:abstractNumId w:val="550"/>
  </w:num>
  <w:num w:numId="209" w16cid:durableId="475530229">
    <w:abstractNumId w:val="557"/>
  </w:num>
  <w:num w:numId="210" w16cid:durableId="372269375">
    <w:abstractNumId w:val="552"/>
  </w:num>
  <w:num w:numId="211" w16cid:durableId="1453480045">
    <w:abstractNumId w:val="215"/>
  </w:num>
  <w:num w:numId="212" w16cid:durableId="716389761">
    <w:abstractNumId w:val="631"/>
  </w:num>
  <w:num w:numId="213" w16cid:durableId="1273710573">
    <w:abstractNumId w:val="79"/>
  </w:num>
  <w:num w:numId="214" w16cid:durableId="827096088">
    <w:abstractNumId w:val="363"/>
  </w:num>
  <w:num w:numId="215" w16cid:durableId="1498956297">
    <w:abstractNumId w:val="377"/>
  </w:num>
  <w:num w:numId="216" w16cid:durableId="426081006">
    <w:abstractNumId w:val="254"/>
  </w:num>
  <w:num w:numId="217" w16cid:durableId="1859006031">
    <w:abstractNumId w:val="423"/>
  </w:num>
  <w:num w:numId="218" w16cid:durableId="1975209168">
    <w:abstractNumId w:val="23"/>
  </w:num>
  <w:num w:numId="219" w16cid:durableId="1604726303">
    <w:abstractNumId w:val="179"/>
  </w:num>
  <w:num w:numId="220" w16cid:durableId="1834568934">
    <w:abstractNumId w:val="248"/>
  </w:num>
  <w:num w:numId="221" w16cid:durableId="1829904653">
    <w:abstractNumId w:val="415"/>
  </w:num>
  <w:num w:numId="222" w16cid:durableId="1409811068">
    <w:abstractNumId w:val="41"/>
  </w:num>
  <w:num w:numId="223" w16cid:durableId="1815491846">
    <w:abstractNumId w:val="136"/>
  </w:num>
  <w:num w:numId="224" w16cid:durableId="1284120922">
    <w:abstractNumId w:val="211"/>
  </w:num>
  <w:num w:numId="225" w16cid:durableId="285161202">
    <w:abstractNumId w:val="630"/>
  </w:num>
  <w:num w:numId="226" w16cid:durableId="75632694">
    <w:abstractNumId w:val="403"/>
  </w:num>
  <w:num w:numId="227" w16cid:durableId="1072587008">
    <w:abstractNumId w:val="419"/>
  </w:num>
  <w:num w:numId="228" w16cid:durableId="250163841">
    <w:abstractNumId w:val="324"/>
  </w:num>
  <w:num w:numId="229" w16cid:durableId="1162043527">
    <w:abstractNumId w:val="445"/>
  </w:num>
  <w:num w:numId="230" w16cid:durableId="1386218690">
    <w:abstractNumId w:val="261"/>
  </w:num>
  <w:num w:numId="231" w16cid:durableId="739791973">
    <w:abstractNumId w:val="509"/>
  </w:num>
  <w:num w:numId="232" w16cid:durableId="1610359593">
    <w:abstractNumId w:val="18"/>
  </w:num>
  <w:num w:numId="233" w16cid:durableId="1075516237">
    <w:abstractNumId w:val="134"/>
  </w:num>
  <w:num w:numId="234" w16cid:durableId="1889956713">
    <w:abstractNumId w:val="519"/>
  </w:num>
  <w:num w:numId="235" w16cid:durableId="719327319">
    <w:abstractNumId w:val="42"/>
  </w:num>
  <w:num w:numId="236" w16cid:durableId="1295020115">
    <w:abstractNumId w:val="635"/>
  </w:num>
  <w:num w:numId="237" w16cid:durableId="291711578">
    <w:abstractNumId w:val="587"/>
  </w:num>
  <w:num w:numId="238" w16cid:durableId="1299140942">
    <w:abstractNumId w:val="300"/>
  </w:num>
  <w:num w:numId="239" w16cid:durableId="1537887574">
    <w:abstractNumId w:val="225"/>
  </w:num>
  <w:num w:numId="240" w16cid:durableId="1441990481">
    <w:abstractNumId w:val="436"/>
  </w:num>
  <w:num w:numId="241" w16cid:durableId="1761563481">
    <w:abstractNumId w:val="385"/>
  </w:num>
  <w:num w:numId="242" w16cid:durableId="1948465509">
    <w:abstractNumId w:val="122"/>
  </w:num>
  <w:num w:numId="243" w16cid:durableId="95637360">
    <w:abstractNumId w:val="404"/>
  </w:num>
  <w:num w:numId="244" w16cid:durableId="1467772763">
    <w:abstractNumId w:val="590"/>
  </w:num>
  <w:num w:numId="245" w16cid:durableId="2139451729">
    <w:abstractNumId w:val="37"/>
  </w:num>
  <w:num w:numId="246" w16cid:durableId="1688631394">
    <w:abstractNumId w:val="196"/>
  </w:num>
  <w:num w:numId="247" w16cid:durableId="1222597658">
    <w:abstractNumId w:val="379"/>
  </w:num>
  <w:num w:numId="248" w16cid:durableId="99909545">
    <w:abstractNumId w:val="235"/>
  </w:num>
  <w:num w:numId="249" w16cid:durableId="1170099812">
    <w:abstractNumId w:val="127"/>
  </w:num>
  <w:num w:numId="250" w16cid:durableId="628711148">
    <w:abstractNumId w:val="504"/>
  </w:num>
  <w:num w:numId="251" w16cid:durableId="52394663">
    <w:abstractNumId w:val="143"/>
  </w:num>
  <w:num w:numId="252" w16cid:durableId="842745383">
    <w:abstractNumId w:val="241"/>
  </w:num>
  <w:num w:numId="253" w16cid:durableId="1624967166">
    <w:abstractNumId w:val="459"/>
  </w:num>
  <w:num w:numId="254" w16cid:durableId="1908489312">
    <w:abstractNumId w:val="508"/>
  </w:num>
  <w:num w:numId="255" w16cid:durableId="390813843">
    <w:abstractNumId w:val="314"/>
  </w:num>
  <w:num w:numId="256" w16cid:durableId="1050954321">
    <w:abstractNumId w:val="71"/>
  </w:num>
  <w:num w:numId="257" w16cid:durableId="1793787842">
    <w:abstractNumId w:val="339"/>
  </w:num>
  <w:num w:numId="258" w16cid:durableId="1745102745">
    <w:abstractNumId w:val="372"/>
  </w:num>
  <w:num w:numId="259" w16cid:durableId="208952635">
    <w:abstractNumId w:val="586"/>
  </w:num>
  <w:num w:numId="260" w16cid:durableId="278687390">
    <w:abstractNumId w:val="534"/>
  </w:num>
  <w:num w:numId="261" w16cid:durableId="353506793">
    <w:abstractNumId w:val="291"/>
  </w:num>
  <w:num w:numId="262" w16cid:durableId="742683983">
    <w:abstractNumId w:val="259"/>
  </w:num>
  <w:num w:numId="263" w16cid:durableId="189223775">
    <w:abstractNumId w:val="348"/>
  </w:num>
  <w:num w:numId="264" w16cid:durableId="1128011364">
    <w:abstractNumId w:val="517"/>
  </w:num>
  <w:num w:numId="265" w16cid:durableId="1670520270">
    <w:abstractNumId w:val="61"/>
  </w:num>
  <w:num w:numId="266" w16cid:durableId="719866725">
    <w:abstractNumId w:val="265"/>
  </w:num>
  <w:num w:numId="267" w16cid:durableId="625157427">
    <w:abstractNumId w:val="334"/>
  </w:num>
  <w:num w:numId="268" w16cid:durableId="1293362882">
    <w:abstractNumId w:val="240"/>
  </w:num>
  <w:num w:numId="269" w16cid:durableId="2093775094">
    <w:abstractNumId w:val="418"/>
  </w:num>
  <w:num w:numId="270" w16cid:durableId="833181172">
    <w:abstractNumId w:val="554"/>
  </w:num>
  <w:num w:numId="271" w16cid:durableId="1636789680">
    <w:abstractNumId w:val="354"/>
  </w:num>
  <w:num w:numId="272" w16cid:durableId="206113932">
    <w:abstractNumId w:val="150"/>
  </w:num>
  <w:num w:numId="273" w16cid:durableId="690180919">
    <w:abstractNumId w:val="130"/>
  </w:num>
  <w:num w:numId="274" w16cid:durableId="1880624722">
    <w:abstractNumId w:val="45"/>
  </w:num>
  <w:num w:numId="275" w16cid:durableId="1351443965">
    <w:abstractNumId w:val="402"/>
  </w:num>
  <w:num w:numId="276" w16cid:durableId="1279490589">
    <w:abstractNumId w:val="529"/>
  </w:num>
  <w:num w:numId="277" w16cid:durableId="1466394062">
    <w:abstractNumId w:val="564"/>
  </w:num>
  <w:num w:numId="278" w16cid:durableId="1934315114">
    <w:abstractNumId w:val="611"/>
  </w:num>
  <w:num w:numId="279" w16cid:durableId="746417474">
    <w:abstractNumId w:val="295"/>
  </w:num>
  <w:num w:numId="280" w16cid:durableId="1552302517">
    <w:abstractNumId w:val="51"/>
  </w:num>
  <w:num w:numId="281" w16cid:durableId="1940062356">
    <w:abstractNumId w:val="75"/>
  </w:num>
  <w:num w:numId="282" w16cid:durableId="662701706">
    <w:abstractNumId w:val="13"/>
  </w:num>
  <w:num w:numId="283" w16cid:durableId="1516731447">
    <w:abstractNumId w:val="249"/>
  </w:num>
  <w:num w:numId="284" w16cid:durableId="1238324768">
    <w:abstractNumId w:val="507"/>
  </w:num>
  <w:num w:numId="285" w16cid:durableId="1484658700">
    <w:abstractNumId w:val="246"/>
  </w:num>
  <w:num w:numId="286" w16cid:durableId="560674233">
    <w:abstractNumId w:val="210"/>
  </w:num>
  <w:num w:numId="287" w16cid:durableId="829562585">
    <w:abstractNumId w:val="99"/>
  </w:num>
  <w:num w:numId="288" w16cid:durableId="2127194231">
    <w:abstractNumId w:val="177"/>
  </w:num>
  <w:num w:numId="289" w16cid:durableId="31030700">
    <w:abstractNumId w:val="10"/>
  </w:num>
  <w:num w:numId="290" w16cid:durableId="1177109992">
    <w:abstractNumId w:val="128"/>
  </w:num>
  <w:num w:numId="291" w16cid:durableId="1606880544">
    <w:abstractNumId w:val="162"/>
  </w:num>
  <w:num w:numId="292" w16cid:durableId="1677726667">
    <w:abstractNumId w:val="238"/>
  </w:num>
  <w:num w:numId="293" w16cid:durableId="1081676732">
    <w:abstractNumId w:val="562"/>
  </w:num>
  <w:num w:numId="294" w16cid:durableId="1756895935">
    <w:abstractNumId w:val="497"/>
  </w:num>
  <w:num w:numId="295" w16cid:durableId="1152595730">
    <w:abstractNumId w:val="390"/>
  </w:num>
  <w:num w:numId="296" w16cid:durableId="366226818">
    <w:abstractNumId w:val="109"/>
  </w:num>
  <w:num w:numId="297" w16cid:durableId="100610831">
    <w:abstractNumId w:val="154"/>
  </w:num>
  <w:num w:numId="298" w16cid:durableId="1140265973">
    <w:abstractNumId w:val="175"/>
  </w:num>
  <w:num w:numId="299" w16cid:durableId="152256951">
    <w:abstractNumId w:val="639"/>
  </w:num>
  <w:num w:numId="300" w16cid:durableId="302391235">
    <w:abstractNumId w:val="392"/>
  </w:num>
  <w:num w:numId="301" w16cid:durableId="1626890199">
    <w:abstractNumId w:val="84"/>
  </w:num>
  <w:num w:numId="302" w16cid:durableId="568812072">
    <w:abstractNumId w:val="579"/>
  </w:num>
  <w:num w:numId="303" w16cid:durableId="1196581588">
    <w:abstractNumId w:val="181"/>
  </w:num>
  <w:num w:numId="304" w16cid:durableId="1253507613">
    <w:abstractNumId w:val="454"/>
  </w:num>
  <w:num w:numId="305" w16cid:durableId="1072309205">
    <w:abstractNumId w:val="570"/>
  </w:num>
  <w:num w:numId="306" w16cid:durableId="1453089435">
    <w:abstractNumId w:val="257"/>
  </w:num>
  <w:num w:numId="307" w16cid:durableId="33123463">
    <w:abstractNumId w:val="440"/>
  </w:num>
  <w:num w:numId="308" w16cid:durableId="700134257">
    <w:abstractNumId w:val="191"/>
  </w:num>
  <w:num w:numId="309" w16cid:durableId="1423646053">
    <w:abstractNumId w:val="563"/>
  </w:num>
  <w:num w:numId="310" w16cid:durableId="415908689">
    <w:abstractNumId w:val="388"/>
  </w:num>
  <w:num w:numId="311" w16cid:durableId="1898010452">
    <w:abstractNumId w:val="9"/>
  </w:num>
  <w:num w:numId="312" w16cid:durableId="1326083768">
    <w:abstractNumId w:val="453"/>
  </w:num>
  <w:num w:numId="313" w16cid:durableId="79103574">
    <w:abstractNumId w:val="288"/>
  </w:num>
  <w:num w:numId="314" w16cid:durableId="2070033837">
    <w:abstractNumId w:val="629"/>
  </w:num>
  <w:num w:numId="315" w16cid:durableId="2145661999">
    <w:abstractNumId w:val="282"/>
  </w:num>
  <w:num w:numId="316" w16cid:durableId="1197161567">
    <w:abstractNumId w:val="310"/>
  </w:num>
  <w:num w:numId="317" w16cid:durableId="1948074581">
    <w:abstractNumId w:val="556"/>
  </w:num>
  <w:num w:numId="318" w16cid:durableId="271010334">
    <w:abstractNumId w:val="244"/>
  </w:num>
  <w:num w:numId="319" w16cid:durableId="1429354207">
    <w:abstractNumId w:val="336"/>
  </w:num>
  <w:num w:numId="320" w16cid:durableId="199706830">
    <w:abstractNumId w:val="43"/>
  </w:num>
  <w:num w:numId="321" w16cid:durableId="377626771">
    <w:abstractNumId w:val="458"/>
  </w:num>
  <w:num w:numId="322" w16cid:durableId="120534292">
    <w:abstractNumId w:val="367"/>
  </w:num>
  <w:num w:numId="323" w16cid:durableId="1455639794">
    <w:abstractNumId w:val="112"/>
  </w:num>
  <w:num w:numId="324" w16cid:durableId="1810397583">
    <w:abstractNumId w:val="349"/>
  </w:num>
  <w:num w:numId="325" w16cid:durableId="1264268972">
    <w:abstractNumId w:val="545"/>
  </w:num>
  <w:num w:numId="326" w16cid:durableId="1656182537">
    <w:abstractNumId w:val="103"/>
  </w:num>
  <w:num w:numId="327" w16cid:durableId="1475098242">
    <w:abstractNumId w:val="489"/>
  </w:num>
  <w:num w:numId="328" w16cid:durableId="1886794499">
    <w:abstractNumId w:val="471"/>
  </w:num>
  <w:num w:numId="329" w16cid:durableId="1874414945">
    <w:abstractNumId w:val="157"/>
  </w:num>
  <w:num w:numId="330" w16cid:durableId="1724450821">
    <w:abstractNumId w:val="398"/>
  </w:num>
  <w:num w:numId="331" w16cid:durableId="1503660343">
    <w:abstractNumId w:val="153"/>
  </w:num>
  <w:num w:numId="332" w16cid:durableId="1558970594">
    <w:abstractNumId w:val="417"/>
  </w:num>
  <w:num w:numId="333" w16cid:durableId="333610432">
    <w:abstractNumId w:val="11"/>
  </w:num>
  <w:num w:numId="334" w16cid:durableId="1383675031">
    <w:abstractNumId w:val="443"/>
  </w:num>
  <w:num w:numId="335" w16cid:durableId="576986598">
    <w:abstractNumId w:val="364"/>
  </w:num>
  <w:num w:numId="336" w16cid:durableId="641233746">
    <w:abstractNumId w:val="580"/>
  </w:num>
  <w:num w:numId="337" w16cid:durableId="754979506">
    <w:abstractNumId w:val="478"/>
  </w:num>
  <w:num w:numId="338" w16cid:durableId="1956595809">
    <w:abstractNumId w:val="475"/>
  </w:num>
  <w:num w:numId="339" w16cid:durableId="956762924">
    <w:abstractNumId w:val="333"/>
  </w:num>
  <w:num w:numId="340" w16cid:durableId="1787653633">
    <w:abstractNumId w:val="505"/>
  </w:num>
  <w:num w:numId="341" w16cid:durableId="1479835560">
    <w:abstractNumId w:val="197"/>
  </w:num>
  <w:num w:numId="342" w16cid:durableId="1544708974">
    <w:abstractNumId w:val="253"/>
  </w:num>
  <w:num w:numId="343" w16cid:durableId="1275090665">
    <w:abstractNumId w:val="641"/>
  </w:num>
  <w:num w:numId="344" w16cid:durableId="1218590468">
    <w:abstractNumId w:val="104"/>
  </w:num>
  <w:num w:numId="345" w16cid:durableId="95950153">
    <w:abstractNumId w:val="623"/>
  </w:num>
  <w:num w:numId="346" w16cid:durableId="98305167">
    <w:abstractNumId w:val="189"/>
  </w:num>
  <w:num w:numId="347" w16cid:durableId="89199975">
    <w:abstractNumId w:val="278"/>
  </w:num>
  <w:num w:numId="348" w16cid:durableId="2052655058">
    <w:abstractNumId w:val="424"/>
  </w:num>
  <w:num w:numId="349" w16cid:durableId="216865670">
    <w:abstractNumId w:val="194"/>
  </w:num>
  <w:num w:numId="350" w16cid:durableId="1065179248">
    <w:abstractNumId w:val="581"/>
  </w:num>
  <w:num w:numId="351" w16cid:durableId="1679117144">
    <w:abstractNumId w:val="286"/>
  </w:num>
  <w:num w:numId="352" w16cid:durableId="1899516990">
    <w:abstractNumId w:val="135"/>
  </w:num>
  <w:num w:numId="353" w16cid:durableId="62653505">
    <w:abstractNumId w:val="455"/>
  </w:num>
  <w:num w:numId="354" w16cid:durableId="1972246079">
    <w:abstractNumId w:val="100"/>
  </w:num>
  <w:num w:numId="355" w16cid:durableId="1347826552">
    <w:abstractNumId w:val="598"/>
  </w:num>
  <w:num w:numId="356" w16cid:durableId="589697560">
    <w:abstractNumId w:val="620"/>
  </w:num>
  <w:num w:numId="357" w16cid:durableId="65567028">
    <w:abstractNumId w:val="410"/>
  </w:num>
  <w:num w:numId="358" w16cid:durableId="911159235">
    <w:abstractNumId w:val="528"/>
  </w:num>
  <w:num w:numId="359" w16cid:durableId="313024398">
    <w:abstractNumId w:val="47"/>
  </w:num>
  <w:num w:numId="360" w16cid:durableId="833183715">
    <w:abstractNumId w:val="355"/>
  </w:num>
  <w:num w:numId="361" w16cid:durableId="367796454">
    <w:abstractNumId w:val="467"/>
  </w:num>
  <w:num w:numId="362" w16cid:durableId="366177413">
    <w:abstractNumId w:val="613"/>
  </w:num>
  <w:num w:numId="363" w16cid:durableId="514807322">
    <w:abstractNumId w:val="373"/>
  </w:num>
  <w:num w:numId="364" w16cid:durableId="2084905943">
    <w:abstractNumId w:val="228"/>
  </w:num>
  <w:num w:numId="365" w16cid:durableId="1798796027">
    <w:abstractNumId w:val="624"/>
  </w:num>
  <w:num w:numId="366" w16cid:durableId="1084036370">
    <w:abstractNumId w:val="88"/>
  </w:num>
  <w:num w:numId="367" w16cid:durableId="695237089">
    <w:abstractNumId w:val="575"/>
  </w:num>
  <w:num w:numId="368" w16cid:durableId="647318164">
    <w:abstractNumId w:val="413"/>
  </w:num>
  <w:num w:numId="369" w16cid:durableId="1539199942">
    <w:abstractNumId w:val="332"/>
  </w:num>
  <w:num w:numId="370" w16cid:durableId="83459638">
    <w:abstractNumId w:val="223"/>
  </w:num>
  <w:num w:numId="371" w16cid:durableId="2000573030">
    <w:abstractNumId w:val="344"/>
  </w:num>
  <w:num w:numId="372" w16cid:durableId="1737121633">
    <w:abstractNumId w:val="395"/>
  </w:num>
  <w:num w:numId="373" w16cid:durableId="385105379">
    <w:abstractNumId w:val="439"/>
  </w:num>
  <w:num w:numId="374" w16cid:durableId="458692162">
    <w:abstractNumId w:val="133"/>
  </w:num>
  <w:num w:numId="375" w16cid:durableId="622811341">
    <w:abstractNumId w:val="435"/>
  </w:num>
  <w:num w:numId="376" w16cid:durableId="818810908">
    <w:abstractNumId w:val="53"/>
  </w:num>
  <w:num w:numId="377" w16cid:durableId="1636716593">
    <w:abstractNumId w:val="25"/>
  </w:num>
  <w:num w:numId="378" w16cid:durableId="1570339528">
    <w:abstractNumId w:val="538"/>
  </w:num>
  <w:num w:numId="379" w16cid:durableId="1716661187">
    <w:abstractNumId w:val="634"/>
  </w:num>
  <w:num w:numId="380" w16cid:durableId="1175724373">
    <w:abstractNumId w:val="298"/>
  </w:num>
  <w:num w:numId="381" w16cid:durableId="1542670470">
    <w:abstractNumId w:val="591"/>
  </w:num>
  <w:num w:numId="382" w16cid:durableId="304550520">
    <w:abstractNumId w:val="57"/>
  </w:num>
  <w:num w:numId="383" w16cid:durableId="2090737100">
    <w:abstractNumId w:val="450"/>
  </w:num>
  <w:num w:numId="384" w16cid:durableId="1689868337">
    <w:abstractNumId w:val="493"/>
  </w:num>
  <w:num w:numId="385" w16cid:durableId="1661233399">
    <w:abstractNumId w:val="476"/>
  </w:num>
  <w:num w:numId="386" w16cid:durableId="1944651189">
    <w:abstractNumId w:val="449"/>
  </w:num>
  <w:num w:numId="387" w16cid:durableId="802230679">
    <w:abstractNumId w:val="537"/>
  </w:num>
  <w:num w:numId="388" w16cid:durableId="1386837629">
    <w:abstractNumId w:val="488"/>
  </w:num>
  <w:num w:numId="389" w16cid:durableId="1462771192">
    <w:abstractNumId w:val="111"/>
  </w:num>
  <w:num w:numId="390" w16cid:durableId="1376999274">
    <w:abstractNumId w:val="138"/>
  </w:num>
  <w:num w:numId="391" w16cid:durableId="1253273007">
    <w:abstractNumId w:val="622"/>
  </w:num>
  <w:num w:numId="392" w16cid:durableId="867915887">
    <w:abstractNumId w:val="140"/>
  </w:num>
  <w:num w:numId="393" w16cid:durableId="1287470161">
    <w:abstractNumId w:val="121"/>
  </w:num>
  <w:num w:numId="394" w16cid:durableId="147330972">
    <w:abstractNumId w:val="451"/>
  </w:num>
  <w:num w:numId="395" w16cid:durableId="734283483">
    <w:abstractNumId w:val="171"/>
  </w:num>
  <w:num w:numId="396" w16cid:durableId="1289552580">
    <w:abstractNumId w:val="275"/>
  </w:num>
  <w:num w:numId="397" w16cid:durableId="523788314">
    <w:abstractNumId w:val="399"/>
  </w:num>
  <w:num w:numId="398" w16cid:durableId="850870766">
    <w:abstractNumId w:val="510"/>
  </w:num>
  <w:num w:numId="399" w16cid:durableId="468867132">
    <w:abstractNumId w:val="308"/>
  </w:num>
  <w:num w:numId="400" w16cid:durableId="1027684628">
    <w:abstractNumId w:val="566"/>
  </w:num>
  <w:num w:numId="401" w16cid:durableId="1687363295">
    <w:abstractNumId w:val="52"/>
  </w:num>
  <w:num w:numId="402" w16cid:durableId="255481337">
    <w:abstractNumId w:val="569"/>
  </w:num>
  <w:num w:numId="403" w16cid:durableId="926771282">
    <w:abstractNumId w:val="396"/>
  </w:num>
  <w:num w:numId="404" w16cid:durableId="1894802680">
    <w:abstractNumId w:val="352"/>
  </w:num>
  <w:num w:numId="405" w16cid:durableId="753361055">
    <w:abstractNumId w:val="252"/>
  </w:num>
  <w:num w:numId="406" w16cid:durableId="1710257542">
    <w:abstractNumId w:val="484"/>
  </w:num>
  <w:num w:numId="407" w16cid:durableId="992100443">
    <w:abstractNumId w:val="600"/>
  </w:num>
  <w:num w:numId="408" w16cid:durableId="206845753">
    <w:abstractNumId w:val="353"/>
  </w:num>
  <w:num w:numId="409" w16cid:durableId="275136806">
    <w:abstractNumId w:val="159"/>
  </w:num>
  <w:num w:numId="410" w16cid:durableId="1908149056">
    <w:abstractNumId w:val="358"/>
  </w:num>
  <w:num w:numId="411" w16cid:durableId="1752576576">
    <w:abstractNumId w:val="276"/>
  </w:num>
  <w:num w:numId="412" w16cid:durableId="1046179383">
    <w:abstractNumId w:val="378"/>
  </w:num>
  <w:num w:numId="413" w16cid:durableId="1795439679">
    <w:abstractNumId w:val="540"/>
  </w:num>
  <w:num w:numId="414" w16cid:durableId="1804693242">
    <w:abstractNumId w:val="542"/>
  </w:num>
  <w:num w:numId="415" w16cid:durableId="367688139">
    <w:abstractNumId w:val="492"/>
  </w:num>
  <w:num w:numId="416" w16cid:durableId="1866405908">
    <w:abstractNumId w:val="573"/>
  </w:num>
  <w:num w:numId="417" w16cid:durableId="550652256">
    <w:abstractNumId w:val="242"/>
  </w:num>
  <w:num w:numId="418" w16cid:durableId="1284725239">
    <w:abstractNumId w:val="605"/>
  </w:num>
  <w:num w:numId="419" w16cid:durableId="1191190080">
    <w:abstractNumId w:val="356"/>
  </w:num>
  <w:num w:numId="420" w16cid:durableId="1261329354">
    <w:abstractNumId w:val="441"/>
  </w:num>
  <w:num w:numId="421" w16cid:durableId="800458603">
    <w:abstractNumId w:val="368"/>
  </w:num>
  <w:num w:numId="422" w16cid:durableId="931402759">
    <w:abstractNumId w:val="560"/>
  </w:num>
  <w:num w:numId="423" w16cid:durableId="805657169">
    <w:abstractNumId w:val="174"/>
  </w:num>
  <w:num w:numId="424" w16cid:durableId="613364516">
    <w:abstractNumId w:val="232"/>
  </w:num>
  <w:num w:numId="425" w16cid:durableId="390808567">
    <w:abstractNumId w:val="115"/>
  </w:num>
  <w:num w:numId="426" w16cid:durableId="2063360054">
    <w:abstractNumId w:val="322"/>
  </w:num>
  <w:num w:numId="427" w16cid:durableId="802842729">
    <w:abstractNumId w:val="405"/>
  </w:num>
  <w:num w:numId="428" w16cid:durableId="547959991">
    <w:abstractNumId w:val="165"/>
  </w:num>
  <w:num w:numId="429" w16cid:durableId="2015722669">
    <w:abstractNumId w:val="142"/>
  </w:num>
  <w:num w:numId="430" w16cid:durableId="1385712655">
    <w:abstractNumId w:val="387"/>
  </w:num>
  <w:num w:numId="431" w16cid:durableId="877088280">
    <w:abstractNumId w:val="258"/>
  </w:num>
  <w:num w:numId="432" w16cid:durableId="1156920792">
    <w:abstractNumId w:val="603"/>
  </w:num>
  <w:num w:numId="433" w16cid:durableId="1618217086">
    <w:abstractNumId w:val="31"/>
  </w:num>
  <w:num w:numId="434" w16cid:durableId="348072157">
    <w:abstractNumId w:val="116"/>
  </w:num>
  <w:num w:numId="435" w16cid:durableId="749810677">
    <w:abstractNumId w:val="107"/>
  </w:num>
  <w:num w:numId="436" w16cid:durableId="61098604">
    <w:abstractNumId w:val="365"/>
  </w:num>
  <w:num w:numId="437" w16cid:durableId="4478221">
    <w:abstractNumId w:val="220"/>
  </w:num>
  <w:num w:numId="438" w16cid:durableId="1290166454">
    <w:abstractNumId w:val="114"/>
  </w:num>
  <w:num w:numId="439" w16cid:durableId="782260887">
    <w:abstractNumId w:val="167"/>
  </w:num>
  <w:num w:numId="440" w16cid:durableId="75130409">
    <w:abstractNumId w:val="374"/>
  </w:num>
  <w:num w:numId="441" w16cid:durableId="1006134462">
    <w:abstractNumId w:val="604"/>
  </w:num>
  <w:num w:numId="442" w16cid:durableId="205528981">
    <w:abstractNumId w:val="375"/>
  </w:num>
  <w:num w:numId="443" w16cid:durableId="597635844">
    <w:abstractNumId w:val="526"/>
  </w:num>
  <w:num w:numId="444" w16cid:durableId="2013141887">
    <w:abstractNumId w:val="608"/>
  </w:num>
  <w:num w:numId="445" w16cid:durableId="626743043">
    <w:abstractNumId w:val="397"/>
  </w:num>
  <w:num w:numId="446" w16cid:durableId="1219777875">
    <w:abstractNumId w:val="303"/>
  </w:num>
  <w:num w:numId="447" w16cid:durableId="2040660177">
    <w:abstractNumId w:val="19"/>
  </w:num>
  <w:num w:numId="448" w16cid:durableId="991370163">
    <w:abstractNumId w:val="371"/>
  </w:num>
  <w:num w:numId="449" w16cid:durableId="1629774108">
    <w:abstractNumId w:val="633"/>
  </w:num>
  <w:num w:numId="450" w16cid:durableId="1322391550">
    <w:abstractNumId w:val="110"/>
  </w:num>
  <w:num w:numId="451" w16cid:durableId="817457858">
    <w:abstractNumId w:val="582"/>
  </w:num>
  <w:num w:numId="452" w16cid:durableId="1218589060">
    <w:abstractNumId w:val="49"/>
  </w:num>
  <w:num w:numId="453" w16cid:durableId="1492021674">
    <w:abstractNumId w:val="156"/>
  </w:num>
  <w:num w:numId="454" w16cid:durableId="1507407264">
    <w:abstractNumId w:val="477"/>
  </w:num>
  <w:num w:numId="455" w16cid:durableId="377436225">
    <w:abstractNumId w:val="468"/>
  </w:num>
  <w:num w:numId="456" w16cid:durableId="1372457455">
    <w:abstractNumId w:val="464"/>
  </w:num>
  <w:num w:numId="457" w16cid:durableId="204026895">
    <w:abstractNumId w:val="482"/>
  </w:num>
  <w:num w:numId="458" w16cid:durableId="429663432">
    <w:abstractNumId w:val="95"/>
  </w:num>
  <w:num w:numId="459" w16cid:durableId="625240534">
    <w:abstractNumId w:val="35"/>
  </w:num>
  <w:num w:numId="460" w16cid:durableId="39937924">
    <w:abstractNumId w:val="250"/>
  </w:num>
  <w:num w:numId="461" w16cid:durableId="2024016663">
    <w:abstractNumId w:val="184"/>
  </w:num>
  <w:num w:numId="462" w16cid:durableId="615137439">
    <w:abstractNumId w:val="619"/>
  </w:num>
  <w:num w:numId="463" w16cid:durableId="1295868440">
    <w:abstractNumId w:val="269"/>
  </w:num>
  <w:num w:numId="464" w16cid:durableId="1652755488">
    <w:abstractNumId w:val="536"/>
  </w:num>
  <w:num w:numId="465" w16cid:durableId="27417210">
    <w:abstractNumId w:val="68"/>
  </w:num>
  <w:num w:numId="466" w16cid:durableId="1307778733">
    <w:abstractNumId w:val="81"/>
  </w:num>
  <w:num w:numId="467" w16cid:durableId="2019576499">
    <w:abstractNumId w:val="460"/>
  </w:num>
  <w:num w:numId="468" w16cid:durableId="1661273202">
    <w:abstractNumId w:val="292"/>
  </w:num>
  <w:num w:numId="469" w16cid:durableId="405423140">
    <w:abstractNumId w:val="239"/>
  </w:num>
  <w:num w:numId="470" w16cid:durableId="200093543">
    <w:abstractNumId w:val="433"/>
  </w:num>
  <w:num w:numId="471" w16cid:durableId="329993813">
    <w:abstractNumId w:val="499"/>
  </w:num>
  <w:num w:numId="472" w16cid:durableId="841747281">
    <w:abstractNumId w:val="34"/>
  </w:num>
  <w:num w:numId="473" w16cid:durableId="2082098560">
    <w:abstractNumId w:val="496"/>
  </w:num>
  <w:num w:numId="474" w16cid:durableId="1415586390">
    <w:abstractNumId w:val="302"/>
  </w:num>
  <w:num w:numId="475" w16cid:durableId="757210658">
    <w:abstractNumId w:val="311"/>
  </w:num>
  <w:num w:numId="476" w16cid:durableId="1727878242">
    <w:abstractNumId w:val="290"/>
  </w:num>
  <w:num w:numId="477" w16cid:durableId="1080830154">
    <w:abstractNumId w:val="102"/>
  </w:num>
  <w:num w:numId="478" w16cid:durableId="43719104">
    <w:abstractNumId w:val="129"/>
  </w:num>
  <w:num w:numId="479" w16cid:durableId="481627907">
    <w:abstractNumId w:val="341"/>
  </w:num>
  <w:num w:numId="480" w16cid:durableId="1882597475">
    <w:abstractNumId w:val="166"/>
  </w:num>
  <w:num w:numId="481" w16cid:durableId="634221969">
    <w:abstractNumId w:val="82"/>
  </w:num>
  <w:num w:numId="482" w16cid:durableId="562299439">
    <w:abstractNumId w:val="535"/>
  </w:num>
  <w:num w:numId="483" w16cid:durableId="1411463044">
    <w:abstractNumId w:val="203"/>
  </w:num>
  <w:num w:numId="484" w16cid:durableId="32123321">
    <w:abstractNumId w:val="479"/>
  </w:num>
  <w:num w:numId="485" w16cid:durableId="1235360664">
    <w:abstractNumId w:val="222"/>
  </w:num>
  <w:num w:numId="486" w16cid:durableId="1559240383">
    <w:abstractNumId w:val="338"/>
  </w:num>
  <w:num w:numId="487" w16cid:durableId="2005669603">
    <w:abstractNumId w:val="216"/>
  </w:num>
  <w:num w:numId="488" w16cid:durableId="1590770078">
    <w:abstractNumId w:val="255"/>
  </w:num>
  <w:num w:numId="489" w16cid:durableId="973213949">
    <w:abstractNumId w:val="299"/>
  </w:num>
  <w:num w:numId="490" w16cid:durableId="85276038">
    <w:abstractNumId w:val="164"/>
  </w:num>
  <w:num w:numId="491" w16cid:durableId="1139345176">
    <w:abstractNumId w:val="221"/>
  </w:num>
  <w:num w:numId="492" w16cid:durableId="782920809">
    <w:abstractNumId w:val="317"/>
  </w:num>
  <w:num w:numId="493" w16cid:durableId="1686055772">
    <w:abstractNumId w:val="351"/>
  </w:num>
  <w:num w:numId="494" w16cid:durableId="1364135481">
    <w:abstractNumId w:val="263"/>
  </w:num>
  <w:num w:numId="495" w16cid:durableId="26374583">
    <w:abstractNumId w:val="283"/>
  </w:num>
  <w:num w:numId="496" w16cid:durableId="1383823067">
    <w:abstractNumId w:val="83"/>
  </w:num>
  <w:num w:numId="497" w16cid:durableId="2113476447">
    <w:abstractNumId w:val="294"/>
  </w:num>
  <w:num w:numId="498" w16cid:durableId="1190144790">
    <w:abstractNumId w:val="132"/>
  </w:num>
  <w:num w:numId="499" w16cid:durableId="1962883919">
    <w:abstractNumId w:val="452"/>
  </w:num>
  <w:num w:numId="500" w16cid:durableId="418403405">
    <w:abstractNumId w:val="474"/>
  </w:num>
  <w:num w:numId="501" w16cid:durableId="798567091">
    <w:abstractNumId w:val="376"/>
  </w:num>
  <w:num w:numId="502" w16cid:durableId="1166939984">
    <w:abstractNumId w:val="124"/>
  </w:num>
  <w:num w:numId="503" w16cid:durableId="1760172289">
    <w:abstractNumId w:val="14"/>
  </w:num>
  <w:num w:numId="504" w16cid:durableId="1839685066">
    <w:abstractNumId w:val="431"/>
  </w:num>
  <w:num w:numId="505" w16cid:durableId="1316571050">
    <w:abstractNumId w:val="640"/>
  </w:num>
  <w:num w:numId="506" w16cid:durableId="1232547983">
    <w:abstractNumId w:val="543"/>
  </w:num>
  <w:num w:numId="507" w16cid:durableId="100758889">
    <w:abstractNumId w:val="330"/>
  </w:num>
  <w:num w:numId="508" w16cid:durableId="2031881210">
    <w:abstractNumId w:val="602"/>
  </w:num>
  <w:num w:numId="509" w16cid:durableId="252396734">
    <w:abstractNumId w:val="494"/>
  </w:num>
  <w:num w:numId="510" w16cid:durableId="2128549628">
    <w:abstractNumId w:val="36"/>
  </w:num>
  <w:num w:numId="511" w16cid:durableId="171604195">
    <w:abstractNumId w:val="183"/>
  </w:num>
  <w:num w:numId="512" w16cid:durableId="1038550867">
    <w:abstractNumId w:val="592"/>
  </w:num>
  <w:num w:numId="513" w16cid:durableId="1841382859">
    <w:abstractNumId w:val="337"/>
  </w:num>
  <w:num w:numId="514" w16cid:durableId="64494687">
    <w:abstractNumId w:val="357"/>
  </w:num>
  <w:num w:numId="515" w16cid:durableId="1231038916">
    <w:abstractNumId w:val="426"/>
  </w:num>
  <w:num w:numId="516" w16cid:durableId="1535582440">
    <w:abstractNumId w:val="599"/>
  </w:num>
  <w:num w:numId="517" w16cid:durableId="762646596">
    <w:abstractNumId w:val="625"/>
  </w:num>
  <w:num w:numId="518" w16cid:durableId="1868132541">
    <w:abstractNumId w:val="530"/>
  </w:num>
  <w:num w:numId="519" w16cid:durableId="186528047">
    <w:abstractNumId w:val="97"/>
  </w:num>
  <w:num w:numId="520" w16cid:durableId="1529833529">
    <w:abstractNumId w:val="176"/>
  </w:num>
  <w:num w:numId="521" w16cid:durableId="1171484218">
    <w:abstractNumId w:val="574"/>
  </w:num>
  <w:num w:numId="522" w16cid:durableId="1528836697">
    <w:abstractNumId w:val="145"/>
  </w:num>
  <w:num w:numId="523" w16cid:durableId="331029966">
    <w:abstractNumId w:val="218"/>
  </w:num>
  <w:num w:numId="524" w16cid:durableId="1047606487">
    <w:abstractNumId w:val="511"/>
  </w:num>
  <w:num w:numId="525" w16cid:durableId="154035712">
    <w:abstractNumId w:val="585"/>
  </w:num>
  <w:num w:numId="526" w16cid:durableId="342896607">
    <w:abstractNumId w:val="198"/>
  </w:num>
  <w:num w:numId="527" w16cid:durableId="150491185">
    <w:abstractNumId w:val="90"/>
  </w:num>
  <w:num w:numId="528" w16cid:durableId="2036301589">
    <w:abstractNumId w:val="245"/>
  </w:num>
  <w:num w:numId="529" w16cid:durableId="748230125">
    <w:abstractNumId w:val="487"/>
  </w:num>
  <w:num w:numId="530" w16cid:durableId="1042943111">
    <w:abstractNumId w:val="636"/>
  </w:num>
  <w:num w:numId="531" w16cid:durableId="1999796225">
    <w:abstractNumId w:val="469"/>
  </w:num>
  <w:num w:numId="532" w16cid:durableId="1242980494">
    <w:abstractNumId w:val="7"/>
  </w:num>
  <w:num w:numId="533" w16cid:durableId="226039525">
    <w:abstractNumId w:val="192"/>
  </w:num>
  <w:num w:numId="534" w16cid:durableId="228615818">
    <w:abstractNumId w:val="610"/>
  </w:num>
  <w:num w:numId="535" w16cid:durableId="1092360661">
    <w:abstractNumId w:val="131"/>
  </w:num>
  <w:num w:numId="536" w16cid:durableId="278803096">
    <w:abstractNumId w:val="312"/>
  </w:num>
  <w:num w:numId="537" w16cid:durableId="1153447732">
    <w:abstractNumId w:val="24"/>
  </w:num>
  <w:num w:numId="538" w16cid:durableId="888490645">
    <w:abstractNumId w:val="416"/>
  </w:num>
  <w:num w:numId="539" w16cid:durableId="1907378456">
    <w:abstractNumId w:val="533"/>
  </w:num>
  <w:num w:numId="540" w16cid:durableId="530265496">
    <w:abstractNumId w:val="362"/>
  </w:num>
  <w:num w:numId="541" w16cid:durableId="269168349">
    <w:abstractNumId w:val="20"/>
  </w:num>
  <w:num w:numId="542" w16cid:durableId="1114208751">
    <w:abstractNumId w:val="76"/>
  </w:num>
  <w:num w:numId="543" w16cid:durableId="598104820">
    <w:abstractNumId w:val="120"/>
  </w:num>
  <w:num w:numId="544" w16cid:durableId="1747454339">
    <w:abstractNumId w:val="63"/>
  </w:num>
  <w:num w:numId="545" w16cid:durableId="216403792">
    <w:abstractNumId w:val="93"/>
  </w:num>
  <w:num w:numId="546" w16cid:durableId="1958949370">
    <w:abstractNumId w:val="501"/>
  </w:num>
  <w:num w:numId="547" w16cid:durableId="1104157394">
    <w:abstractNumId w:val="170"/>
  </w:num>
  <w:num w:numId="548" w16cid:durableId="1249924735">
    <w:abstractNumId w:val="195"/>
  </w:num>
  <w:num w:numId="549" w16cid:durableId="2052849997">
    <w:abstractNumId w:val="502"/>
  </w:num>
  <w:num w:numId="550" w16cid:durableId="1035081999">
    <w:abstractNumId w:val="212"/>
  </w:num>
  <w:num w:numId="551" w16cid:durableId="850991992">
    <w:abstractNumId w:val="589"/>
  </w:num>
  <w:num w:numId="552" w16cid:durableId="1231421780">
    <w:abstractNumId w:val="527"/>
  </w:num>
  <w:num w:numId="553" w16cid:durableId="2116511927">
    <w:abstractNumId w:val="401"/>
  </w:num>
  <w:num w:numId="554" w16cid:durableId="1870677756">
    <w:abstractNumId w:val="319"/>
  </w:num>
  <w:num w:numId="555" w16cid:durableId="332681698">
    <w:abstractNumId w:val="638"/>
  </w:num>
  <w:num w:numId="556" w16cid:durableId="1419403420">
    <w:abstractNumId w:val="60"/>
  </w:num>
  <w:num w:numId="557" w16cid:durableId="752164759">
    <w:abstractNumId w:val="409"/>
  </w:num>
  <w:num w:numId="558" w16cid:durableId="1004163012">
    <w:abstractNumId w:val="272"/>
  </w:num>
  <w:num w:numId="559" w16cid:durableId="1791584599">
    <w:abstractNumId w:val="163"/>
  </w:num>
  <w:num w:numId="560" w16cid:durableId="1683776754">
    <w:abstractNumId w:val="182"/>
  </w:num>
  <w:num w:numId="561" w16cid:durableId="601452210">
    <w:abstractNumId w:val="437"/>
  </w:num>
  <w:num w:numId="562" w16cid:durableId="2087148058">
    <w:abstractNumId w:val="531"/>
  </w:num>
  <w:num w:numId="563" w16cid:durableId="1901358918">
    <w:abstractNumId w:val="178"/>
  </w:num>
  <w:num w:numId="564" w16cid:durableId="1524249185">
    <w:abstractNumId w:val="281"/>
  </w:num>
  <w:num w:numId="565" w16cid:durableId="477847421">
    <w:abstractNumId w:val="30"/>
  </w:num>
  <w:num w:numId="566" w16cid:durableId="2036535820">
    <w:abstractNumId w:val="506"/>
  </w:num>
  <w:num w:numId="567" w16cid:durableId="1838958460">
    <w:abstractNumId w:val="260"/>
  </w:num>
  <w:num w:numId="568" w16cid:durableId="2107143655">
    <w:abstractNumId w:val="69"/>
  </w:num>
  <w:num w:numId="569" w16cid:durableId="2066754438">
    <w:abstractNumId w:val="206"/>
  </w:num>
  <w:num w:numId="570" w16cid:durableId="1822577194">
    <w:abstractNumId w:val="491"/>
  </w:num>
  <w:num w:numId="571" w16cid:durableId="1618102820">
    <w:abstractNumId w:val="438"/>
  </w:num>
  <w:num w:numId="572" w16cid:durableId="1569337474">
    <w:abstractNumId w:val="466"/>
  </w:num>
  <w:num w:numId="573" w16cid:durableId="327094675">
    <w:abstractNumId w:val="105"/>
  </w:num>
  <w:num w:numId="574" w16cid:durableId="1206722618">
    <w:abstractNumId w:val="201"/>
  </w:num>
  <w:num w:numId="575" w16cid:durableId="1121533573">
    <w:abstractNumId w:val="274"/>
  </w:num>
  <w:num w:numId="576" w16cid:durableId="1879001603">
    <w:abstractNumId w:val="73"/>
  </w:num>
  <w:num w:numId="577" w16cid:durableId="1828545831">
    <w:abstractNumId w:val="544"/>
  </w:num>
  <w:num w:numId="578" w16cid:durableId="1977028584">
    <w:abstractNumId w:val="40"/>
  </w:num>
  <w:num w:numId="579" w16cid:durableId="1325400328">
    <w:abstractNumId w:val="325"/>
  </w:num>
  <w:num w:numId="580" w16cid:durableId="1464276179">
    <w:abstractNumId w:val="21"/>
  </w:num>
  <w:num w:numId="581" w16cid:durableId="1385838128">
    <w:abstractNumId w:val="144"/>
  </w:num>
  <w:num w:numId="582" w16cid:durableId="1045179130">
    <w:abstractNumId w:val="256"/>
  </w:num>
  <w:num w:numId="583" w16cid:durableId="1557818117">
    <w:abstractNumId w:val="568"/>
  </w:num>
  <w:num w:numId="584" w16cid:durableId="863521855">
    <w:abstractNumId w:val="541"/>
  </w:num>
  <w:num w:numId="585" w16cid:durableId="1651011226">
    <w:abstractNumId w:val="101"/>
  </w:num>
  <w:num w:numId="586" w16cid:durableId="1853299428">
    <w:abstractNumId w:val="473"/>
  </w:num>
  <w:num w:numId="587" w16cid:durableId="817650468">
    <w:abstractNumId w:val="480"/>
  </w:num>
  <w:num w:numId="588" w16cid:durableId="1990595641">
    <w:abstractNumId w:val="432"/>
  </w:num>
  <w:num w:numId="589" w16cid:durableId="1134325606">
    <w:abstractNumId w:val="62"/>
  </w:num>
  <w:num w:numId="590" w16cid:durableId="466779719">
    <w:abstractNumId w:val="271"/>
  </w:num>
  <w:num w:numId="591" w16cid:durableId="1494177504">
    <w:abstractNumId w:val="412"/>
  </w:num>
  <w:num w:numId="592" w16cid:durableId="210577820">
    <w:abstractNumId w:val="616"/>
  </w:num>
  <w:num w:numId="593" w16cid:durableId="1319768176">
    <w:abstractNumId w:val="193"/>
  </w:num>
  <w:num w:numId="594" w16cid:durableId="1398669384">
    <w:abstractNumId w:val="305"/>
  </w:num>
  <w:num w:numId="595" w16cid:durableId="2115008045">
    <w:abstractNumId w:val="231"/>
  </w:num>
  <w:num w:numId="596" w16cid:durableId="1357392287">
    <w:abstractNumId w:val="523"/>
  </w:num>
  <w:num w:numId="597" w16cid:durableId="299501465">
    <w:abstractNumId w:val="151"/>
  </w:num>
  <w:num w:numId="598" w16cid:durableId="1194997789">
    <w:abstractNumId w:val="522"/>
  </w:num>
  <w:num w:numId="599" w16cid:durableId="661783547">
    <w:abstractNumId w:val="297"/>
  </w:num>
  <w:num w:numId="600" w16cid:durableId="900020694">
    <w:abstractNumId w:val="422"/>
  </w:num>
  <w:num w:numId="601" w16cid:durableId="1754429569">
    <w:abstractNumId w:val="266"/>
  </w:num>
  <w:num w:numId="602" w16cid:durableId="1762487605">
    <w:abstractNumId w:val="485"/>
  </w:num>
  <w:num w:numId="603" w16cid:durableId="329843065">
    <w:abstractNumId w:val="285"/>
  </w:num>
  <w:num w:numId="604" w16cid:durableId="141233813">
    <w:abstractNumId w:val="408"/>
  </w:num>
  <w:num w:numId="605" w16cid:durableId="1766537995">
    <w:abstractNumId w:val="343"/>
  </w:num>
  <w:num w:numId="606" w16cid:durableId="1559321769">
    <w:abstractNumId w:val="149"/>
  </w:num>
  <w:num w:numId="607" w16cid:durableId="1729649885">
    <w:abstractNumId w:val="318"/>
  </w:num>
  <w:num w:numId="608" w16cid:durableId="758866306">
    <w:abstractNumId w:val="346"/>
  </w:num>
  <w:num w:numId="609" w16cid:durableId="318122946">
    <w:abstractNumId w:val="190"/>
  </w:num>
  <w:num w:numId="610" w16cid:durableId="347222306">
    <w:abstractNumId w:val="621"/>
  </w:num>
  <w:num w:numId="611" w16cid:durableId="356854047">
    <w:abstractNumId w:val="384"/>
  </w:num>
  <w:num w:numId="612" w16cid:durableId="1239250554">
    <w:abstractNumId w:val="548"/>
  </w:num>
  <w:num w:numId="613" w16cid:durableId="2029019965">
    <w:abstractNumId w:val="309"/>
  </w:num>
  <w:num w:numId="614" w16cid:durableId="535432499">
    <w:abstractNumId w:val="406"/>
  </w:num>
  <w:num w:numId="615" w16cid:durableId="1512792207">
    <w:abstractNumId w:val="342"/>
  </w:num>
  <w:num w:numId="616" w16cid:durableId="834613572">
    <w:abstractNumId w:val="80"/>
  </w:num>
  <w:num w:numId="617" w16cid:durableId="1587424004">
    <w:abstractNumId w:val="119"/>
  </w:num>
  <w:num w:numId="618" w16cid:durableId="584657303">
    <w:abstractNumId w:val="316"/>
  </w:num>
  <w:num w:numId="619" w16cid:durableId="907426391">
    <w:abstractNumId w:val="561"/>
  </w:num>
  <w:num w:numId="620" w16cid:durableId="1142887400">
    <w:abstractNumId w:val="516"/>
  </w:num>
  <w:num w:numId="621" w16cid:durableId="1899434547">
    <w:abstractNumId w:val="524"/>
  </w:num>
  <w:num w:numId="622" w16cid:durableId="1354916047">
    <w:abstractNumId w:val="160"/>
  </w:num>
  <w:num w:numId="623" w16cid:durableId="485823397">
    <w:abstractNumId w:val="532"/>
  </w:num>
  <w:num w:numId="624" w16cid:durableId="2115050314">
    <w:abstractNumId w:val="168"/>
  </w:num>
  <w:num w:numId="625" w16cid:durableId="900554213">
    <w:abstractNumId w:val="29"/>
  </w:num>
  <w:num w:numId="626" w16cid:durableId="1282421180">
    <w:abstractNumId w:val="576"/>
  </w:num>
  <w:num w:numId="627" w16cid:durableId="235289896">
    <w:abstractNumId w:val="77"/>
  </w:num>
  <w:num w:numId="628" w16cid:durableId="1140148896">
    <w:abstractNumId w:val="366"/>
  </w:num>
  <w:num w:numId="629" w16cid:durableId="634721129">
    <w:abstractNumId w:val="547"/>
  </w:num>
  <w:num w:numId="630" w16cid:durableId="1373191815">
    <w:abstractNumId w:val="328"/>
  </w:num>
  <w:num w:numId="631" w16cid:durableId="786433456">
    <w:abstractNumId w:val="86"/>
  </w:num>
  <w:num w:numId="632" w16cid:durableId="1836413522">
    <w:abstractNumId w:val="490"/>
  </w:num>
  <w:num w:numId="633" w16cid:durableId="695617574">
    <w:abstractNumId w:val="520"/>
  </w:num>
  <w:num w:numId="634" w16cid:durableId="1776174172">
    <w:abstractNumId w:val="72"/>
  </w:num>
  <w:num w:numId="635" w16cid:durableId="1631519930">
    <w:abstractNumId w:val="161"/>
  </w:num>
  <w:num w:numId="636" w16cid:durableId="1809667041">
    <w:abstractNumId w:val="306"/>
  </w:num>
  <w:num w:numId="637" w16cid:durableId="1141384189">
    <w:abstractNumId w:val="205"/>
  </w:num>
  <w:num w:numId="638" w16cid:durableId="2127502046">
    <w:abstractNumId w:val="46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66"/>
    <w:rsid w:val="0000192F"/>
    <w:rsid w:val="00020850"/>
    <w:rsid w:val="00021766"/>
    <w:rsid w:val="00023CA9"/>
    <w:rsid w:val="000253DD"/>
    <w:rsid w:val="00030173"/>
    <w:rsid w:val="00034F4F"/>
    <w:rsid w:val="00042945"/>
    <w:rsid w:val="00044498"/>
    <w:rsid w:val="00047A09"/>
    <w:rsid w:val="00050239"/>
    <w:rsid w:val="000507E7"/>
    <w:rsid w:val="00052581"/>
    <w:rsid w:val="0005518A"/>
    <w:rsid w:val="00056F13"/>
    <w:rsid w:val="00061194"/>
    <w:rsid w:val="00065C0B"/>
    <w:rsid w:val="0006648E"/>
    <w:rsid w:val="00075630"/>
    <w:rsid w:val="00075D43"/>
    <w:rsid w:val="000763D4"/>
    <w:rsid w:val="00083C1B"/>
    <w:rsid w:val="000948B5"/>
    <w:rsid w:val="00097A31"/>
    <w:rsid w:val="000A18A3"/>
    <w:rsid w:val="000A2611"/>
    <w:rsid w:val="000A3529"/>
    <w:rsid w:val="000A3930"/>
    <w:rsid w:val="000A3FAC"/>
    <w:rsid w:val="000A702B"/>
    <w:rsid w:val="000B2074"/>
    <w:rsid w:val="000B68D5"/>
    <w:rsid w:val="000B69A4"/>
    <w:rsid w:val="000C1570"/>
    <w:rsid w:val="000C4EFA"/>
    <w:rsid w:val="000D0354"/>
    <w:rsid w:val="000D0A25"/>
    <w:rsid w:val="000D0B34"/>
    <w:rsid w:val="000D4E97"/>
    <w:rsid w:val="000E1F0D"/>
    <w:rsid w:val="000E2322"/>
    <w:rsid w:val="000E36AC"/>
    <w:rsid w:val="000E44C4"/>
    <w:rsid w:val="000E47A0"/>
    <w:rsid w:val="000E7B36"/>
    <w:rsid w:val="000F2051"/>
    <w:rsid w:val="000F5D74"/>
    <w:rsid w:val="001000D2"/>
    <w:rsid w:val="00100CDA"/>
    <w:rsid w:val="00101132"/>
    <w:rsid w:val="001049FD"/>
    <w:rsid w:val="00105F6B"/>
    <w:rsid w:val="00114578"/>
    <w:rsid w:val="001156CE"/>
    <w:rsid w:val="00121053"/>
    <w:rsid w:val="00124F27"/>
    <w:rsid w:val="00125D5B"/>
    <w:rsid w:val="00134726"/>
    <w:rsid w:val="00137C0C"/>
    <w:rsid w:val="001460E2"/>
    <w:rsid w:val="00154745"/>
    <w:rsid w:val="001576B0"/>
    <w:rsid w:val="00161446"/>
    <w:rsid w:val="00161C02"/>
    <w:rsid w:val="001728CD"/>
    <w:rsid w:val="00174CCA"/>
    <w:rsid w:val="0017542C"/>
    <w:rsid w:val="001754ED"/>
    <w:rsid w:val="00175AD8"/>
    <w:rsid w:val="0018484F"/>
    <w:rsid w:val="00185FB0"/>
    <w:rsid w:val="001905F6"/>
    <w:rsid w:val="00190649"/>
    <w:rsid w:val="001909AC"/>
    <w:rsid w:val="00191CB8"/>
    <w:rsid w:val="00193D75"/>
    <w:rsid w:val="00194648"/>
    <w:rsid w:val="00194FF2"/>
    <w:rsid w:val="00195B4D"/>
    <w:rsid w:val="00195EFA"/>
    <w:rsid w:val="00196052"/>
    <w:rsid w:val="00197749"/>
    <w:rsid w:val="001A47C6"/>
    <w:rsid w:val="001A76E4"/>
    <w:rsid w:val="001A785C"/>
    <w:rsid w:val="001B00B3"/>
    <w:rsid w:val="001B17F5"/>
    <w:rsid w:val="001B32B6"/>
    <w:rsid w:val="001B4337"/>
    <w:rsid w:val="001B6865"/>
    <w:rsid w:val="001C023A"/>
    <w:rsid w:val="001C3482"/>
    <w:rsid w:val="001C59F5"/>
    <w:rsid w:val="001C7D22"/>
    <w:rsid w:val="001D4D2D"/>
    <w:rsid w:val="001E2593"/>
    <w:rsid w:val="001E2C92"/>
    <w:rsid w:val="001E3EDE"/>
    <w:rsid w:val="001E5974"/>
    <w:rsid w:val="001E64B0"/>
    <w:rsid w:val="001E687E"/>
    <w:rsid w:val="001F0307"/>
    <w:rsid w:val="001F1358"/>
    <w:rsid w:val="001F5FAC"/>
    <w:rsid w:val="00201D44"/>
    <w:rsid w:val="0020452E"/>
    <w:rsid w:val="00206559"/>
    <w:rsid w:val="00206E6A"/>
    <w:rsid w:val="00210876"/>
    <w:rsid w:val="002127D8"/>
    <w:rsid w:val="00212D6F"/>
    <w:rsid w:val="002170A2"/>
    <w:rsid w:val="00221D72"/>
    <w:rsid w:val="0023441A"/>
    <w:rsid w:val="00235003"/>
    <w:rsid w:val="002433EF"/>
    <w:rsid w:val="002463F9"/>
    <w:rsid w:val="00250878"/>
    <w:rsid w:val="0025531C"/>
    <w:rsid w:val="00255877"/>
    <w:rsid w:val="0026045C"/>
    <w:rsid w:val="00260C9E"/>
    <w:rsid w:val="0026246C"/>
    <w:rsid w:val="00263FB0"/>
    <w:rsid w:val="002669D2"/>
    <w:rsid w:val="0027290C"/>
    <w:rsid w:val="002749C2"/>
    <w:rsid w:val="0027667A"/>
    <w:rsid w:val="0028152C"/>
    <w:rsid w:val="00284766"/>
    <w:rsid w:val="00285943"/>
    <w:rsid w:val="002870D0"/>
    <w:rsid w:val="00287FDD"/>
    <w:rsid w:val="002A15D9"/>
    <w:rsid w:val="002A76D8"/>
    <w:rsid w:val="002B0897"/>
    <w:rsid w:val="002B27F7"/>
    <w:rsid w:val="002B2983"/>
    <w:rsid w:val="002B57FD"/>
    <w:rsid w:val="002B5A0D"/>
    <w:rsid w:val="002B5F41"/>
    <w:rsid w:val="002C3DDA"/>
    <w:rsid w:val="002D2000"/>
    <w:rsid w:val="002D24C2"/>
    <w:rsid w:val="002D331E"/>
    <w:rsid w:val="002D4328"/>
    <w:rsid w:val="002D5D0C"/>
    <w:rsid w:val="002E1B54"/>
    <w:rsid w:val="002E42BE"/>
    <w:rsid w:val="002E7E86"/>
    <w:rsid w:val="002F11AF"/>
    <w:rsid w:val="002F6597"/>
    <w:rsid w:val="0030023B"/>
    <w:rsid w:val="003014C4"/>
    <w:rsid w:val="0030737E"/>
    <w:rsid w:val="003100C1"/>
    <w:rsid w:val="00310E5A"/>
    <w:rsid w:val="003117CA"/>
    <w:rsid w:val="00313315"/>
    <w:rsid w:val="003148CA"/>
    <w:rsid w:val="00317ADC"/>
    <w:rsid w:val="00320B21"/>
    <w:rsid w:val="00325137"/>
    <w:rsid w:val="00325A04"/>
    <w:rsid w:val="00331FF3"/>
    <w:rsid w:val="00350BBB"/>
    <w:rsid w:val="00351BA8"/>
    <w:rsid w:val="0035600F"/>
    <w:rsid w:val="003568E9"/>
    <w:rsid w:val="00356CF9"/>
    <w:rsid w:val="003575C1"/>
    <w:rsid w:val="00367B03"/>
    <w:rsid w:val="003703B4"/>
    <w:rsid w:val="00370B1F"/>
    <w:rsid w:val="00375BFE"/>
    <w:rsid w:val="0037640B"/>
    <w:rsid w:val="00381C5B"/>
    <w:rsid w:val="00385595"/>
    <w:rsid w:val="003859FA"/>
    <w:rsid w:val="00394113"/>
    <w:rsid w:val="0039736F"/>
    <w:rsid w:val="003A065F"/>
    <w:rsid w:val="003A11BB"/>
    <w:rsid w:val="003A294D"/>
    <w:rsid w:val="003A2D37"/>
    <w:rsid w:val="003A680B"/>
    <w:rsid w:val="003B0B78"/>
    <w:rsid w:val="003B69D6"/>
    <w:rsid w:val="003C0438"/>
    <w:rsid w:val="003C1D2A"/>
    <w:rsid w:val="003C35B2"/>
    <w:rsid w:val="003C470A"/>
    <w:rsid w:val="003C67BD"/>
    <w:rsid w:val="003D373E"/>
    <w:rsid w:val="003D4D44"/>
    <w:rsid w:val="003D759E"/>
    <w:rsid w:val="003E1F66"/>
    <w:rsid w:val="003E3A30"/>
    <w:rsid w:val="003E40F7"/>
    <w:rsid w:val="003E4115"/>
    <w:rsid w:val="003E6890"/>
    <w:rsid w:val="003F103A"/>
    <w:rsid w:val="003F3B18"/>
    <w:rsid w:val="00401EEC"/>
    <w:rsid w:val="00405073"/>
    <w:rsid w:val="0040681D"/>
    <w:rsid w:val="004069A5"/>
    <w:rsid w:val="00407DCE"/>
    <w:rsid w:val="00410125"/>
    <w:rsid w:val="0041079E"/>
    <w:rsid w:val="00413241"/>
    <w:rsid w:val="004209ED"/>
    <w:rsid w:val="004226C0"/>
    <w:rsid w:val="004250E5"/>
    <w:rsid w:val="0043564D"/>
    <w:rsid w:val="0043682C"/>
    <w:rsid w:val="00436FA2"/>
    <w:rsid w:val="00442AED"/>
    <w:rsid w:val="004462F0"/>
    <w:rsid w:val="00446771"/>
    <w:rsid w:val="00447360"/>
    <w:rsid w:val="00453783"/>
    <w:rsid w:val="0045559F"/>
    <w:rsid w:val="00461920"/>
    <w:rsid w:val="0046318A"/>
    <w:rsid w:val="00465F69"/>
    <w:rsid w:val="0047038E"/>
    <w:rsid w:val="00472C32"/>
    <w:rsid w:val="00472D78"/>
    <w:rsid w:val="00472F8F"/>
    <w:rsid w:val="004751A9"/>
    <w:rsid w:val="004773D9"/>
    <w:rsid w:val="0048180C"/>
    <w:rsid w:val="00481B4B"/>
    <w:rsid w:val="0048219B"/>
    <w:rsid w:val="00485A95"/>
    <w:rsid w:val="0048732E"/>
    <w:rsid w:val="00490EFD"/>
    <w:rsid w:val="004910DC"/>
    <w:rsid w:val="00491201"/>
    <w:rsid w:val="004920F9"/>
    <w:rsid w:val="00492D5D"/>
    <w:rsid w:val="00492E20"/>
    <w:rsid w:val="0049363C"/>
    <w:rsid w:val="00496C1B"/>
    <w:rsid w:val="004A0265"/>
    <w:rsid w:val="004A0765"/>
    <w:rsid w:val="004A4A0C"/>
    <w:rsid w:val="004A6234"/>
    <w:rsid w:val="004B3CF5"/>
    <w:rsid w:val="004B5F01"/>
    <w:rsid w:val="004B6E42"/>
    <w:rsid w:val="004C2066"/>
    <w:rsid w:val="004C66DD"/>
    <w:rsid w:val="004D4FB5"/>
    <w:rsid w:val="004D6588"/>
    <w:rsid w:val="004E4133"/>
    <w:rsid w:val="004E696B"/>
    <w:rsid w:val="004E6E42"/>
    <w:rsid w:val="004F103B"/>
    <w:rsid w:val="004F2C60"/>
    <w:rsid w:val="004F2E1D"/>
    <w:rsid w:val="005058B5"/>
    <w:rsid w:val="005072CF"/>
    <w:rsid w:val="005109F6"/>
    <w:rsid w:val="00514C7B"/>
    <w:rsid w:val="0051626C"/>
    <w:rsid w:val="005167DF"/>
    <w:rsid w:val="005211E5"/>
    <w:rsid w:val="00521ED9"/>
    <w:rsid w:val="00522DA5"/>
    <w:rsid w:val="00524AD6"/>
    <w:rsid w:val="00524CE3"/>
    <w:rsid w:val="005270F7"/>
    <w:rsid w:val="0053466E"/>
    <w:rsid w:val="00540AF9"/>
    <w:rsid w:val="005477EC"/>
    <w:rsid w:val="00547DD9"/>
    <w:rsid w:val="00547E02"/>
    <w:rsid w:val="00550C11"/>
    <w:rsid w:val="005521FC"/>
    <w:rsid w:val="00553AA5"/>
    <w:rsid w:val="0055490C"/>
    <w:rsid w:val="00555887"/>
    <w:rsid w:val="00556CAC"/>
    <w:rsid w:val="005605B9"/>
    <w:rsid w:val="00564123"/>
    <w:rsid w:val="00572A8E"/>
    <w:rsid w:val="005752FD"/>
    <w:rsid w:val="00576634"/>
    <w:rsid w:val="0058383C"/>
    <w:rsid w:val="00597881"/>
    <w:rsid w:val="005A3F91"/>
    <w:rsid w:val="005A41F0"/>
    <w:rsid w:val="005A5998"/>
    <w:rsid w:val="005B10F9"/>
    <w:rsid w:val="005B1D30"/>
    <w:rsid w:val="005B248F"/>
    <w:rsid w:val="005B32B8"/>
    <w:rsid w:val="005B53F9"/>
    <w:rsid w:val="005B780C"/>
    <w:rsid w:val="005C1208"/>
    <w:rsid w:val="005C265E"/>
    <w:rsid w:val="005C283A"/>
    <w:rsid w:val="005C2BFE"/>
    <w:rsid w:val="005D0AF2"/>
    <w:rsid w:val="005D237E"/>
    <w:rsid w:val="005D3B35"/>
    <w:rsid w:val="005D6382"/>
    <w:rsid w:val="005D654B"/>
    <w:rsid w:val="005E76D1"/>
    <w:rsid w:val="005F247E"/>
    <w:rsid w:val="005F3FB0"/>
    <w:rsid w:val="005F4F9F"/>
    <w:rsid w:val="0060186C"/>
    <w:rsid w:val="00604D22"/>
    <w:rsid w:val="00605082"/>
    <w:rsid w:val="00607DE9"/>
    <w:rsid w:val="00615203"/>
    <w:rsid w:val="00615CAE"/>
    <w:rsid w:val="00623B1F"/>
    <w:rsid w:val="00623B41"/>
    <w:rsid w:val="00625EA6"/>
    <w:rsid w:val="00627607"/>
    <w:rsid w:val="00631BC0"/>
    <w:rsid w:val="0063352F"/>
    <w:rsid w:val="00633C05"/>
    <w:rsid w:val="00634A05"/>
    <w:rsid w:val="00641AE6"/>
    <w:rsid w:val="00641BCA"/>
    <w:rsid w:val="006516ED"/>
    <w:rsid w:val="0065565D"/>
    <w:rsid w:val="00655745"/>
    <w:rsid w:val="006600CB"/>
    <w:rsid w:val="006614E6"/>
    <w:rsid w:val="00662F7F"/>
    <w:rsid w:val="00663A4B"/>
    <w:rsid w:val="00665BE7"/>
    <w:rsid w:val="00670299"/>
    <w:rsid w:val="006733FB"/>
    <w:rsid w:val="00675ACA"/>
    <w:rsid w:val="0068191E"/>
    <w:rsid w:val="00681C7B"/>
    <w:rsid w:val="0068359B"/>
    <w:rsid w:val="00684184"/>
    <w:rsid w:val="00690CF7"/>
    <w:rsid w:val="00692386"/>
    <w:rsid w:val="006A1C9B"/>
    <w:rsid w:val="006B0D3D"/>
    <w:rsid w:val="006C375C"/>
    <w:rsid w:val="006C50A0"/>
    <w:rsid w:val="006D0E2F"/>
    <w:rsid w:val="006D4AD9"/>
    <w:rsid w:val="006D7FCE"/>
    <w:rsid w:val="006E0D3B"/>
    <w:rsid w:val="006E24AA"/>
    <w:rsid w:val="006E75C9"/>
    <w:rsid w:val="006F0EF3"/>
    <w:rsid w:val="006F12BE"/>
    <w:rsid w:val="006F1534"/>
    <w:rsid w:val="006F647B"/>
    <w:rsid w:val="006F7FFA"/>
    <w:rsid w:val="00700CAE"/>
    <w:rsid w:val="007027F5"/>
    <w:rsid w:val="00702802"/>
    <w:rsid w:val="00706E30"/>
    <w:rsid w:val="007074F8"/>
    <w:rsid w:val="00707A6A"/>
    <w:rsid w:val="00711A02"/>
    <w:rsid w:val="0071297A"/>
    <w:rsid w:val="007130E2"/>
    <w:rsid w:val="007137E1"/>
    <w:rsid w:val="00716272"/>
    <w:rsid w:val="00720FB4"/>
    <w:rsid w:val="00724916"/>
    <w:rsid w:val="00724AB8"/>
    <w:rsid w:val="00726D8C"/>
    <w:rsid w:val="00727D07"/>
    <w:rsid w:val="00733A3E"/>
    <w:rsid w:val="00742146"/>
    <w:rsid w:val="00744B5A"/>
    <w:rsid w:val="007458D9"/>
    <w:rsid w:val="00752BF6"/>
    <w:rsid w:val="00753018"/>
    <w:rsid w:val="00753508"/>
    <w:rsid w:val="00761756"/>
    <w:rsid w:val="00762058"/>
    <w:rsid w:val="007639DF"/>
    <w:rsid w:val="00765133"/>
    <w:rsid w:val="00766954"/>
    <w:rsid w:val="007671FF"/>
    <w:rsid w:val="00771E8F"/>
    <w:rsid w:val="0077284C"/>
    <w:rsid w:val="00772D0A"/>
    <w:rsid w:val="007754ED"/>
    <w:rsid w:val="00776B07"/>
    <w:rsid w:val="00776F79"/>
    <w:rsid w:val="00777F22"/>
    <w:rsid w:val="0078331F"/>
    <w:rsid w:val="007836D3"/>
    <w:rsid w:val="007949FF"/>
    <w:rsid w:val="007A3999"/>
    <w:rsid w:val="007B013E"/>
    <w:rsid w:val="007B08F5"/>
    <w:rsid w:val="007B6759"/>
    <w:rsid w:val="007C308A"/>
    <w:rsid w:val="007C35BB"/>
    <w:rsid w:val="007C6715"/>
    <w:rsid w:val="007C74B7"/>
    <w:rsid w:val="007D0191"/>
    <w:rsid w:val="007D045F"/>
    <w:rsid w:val="007D0A46"/>
    <w:rsid w:val="007D4218"/>
    <w:rsid w:val="007D67C1"/>
    <w:rsid w:val="007E1F14"/>
    <w:rsid w:val="007E2F16"/>
    <w:rsid w:val="007E724C"/>
    <w:rsid w:val="007E7869"/>
    <w:rsid w:val="007F0454"/>
    <w:rsid w:val="007F1FAD"/>
    <w:rsid w:val="0080174D"/>
    <w:rsid w:val="0080293E"/>
    <w:rsid w:val="00806C7C"/>
    <w:rsid w:val="00811044"/>
    <w:rsid w:val="008126AE"/>
    <w:rsid w:val="00815224"/>
    <w:rsid w:val="0081798B"/>
    <w:rsid w:val="00820B5B"/>
    <w:rsid w:val="00823BF5"/>
    <w:rsid w:val="00826842"/>
    <w:rsid w:val="00832282"/>
    <w:rsid w:val="00837034"/>
    <w:rsid w:val="00847350"/>
    <w:rsid w:val="00850796"/>
    <w:rsid w:val="008549D5"/>
    <w:rsid w:val="00857C2C"/>
    <w:rsid w:val="008676F9"/>
    <w:rsid w:val="008678F7"/>
    <w:rsid w:val="008702AA"/>
    <w:rsid w:val="00871FC2"/>
    <w:rsid w:val="0087458B"/>
    <w:rsid w:val="00874C0D"/>
    <w:rsid w:val="008810D6"/>
    <w:rsid w:val="0088178D"/>
    <w:rsid w:val="008860EE"/>
    <w:rsid w:val="00886D9B"/>
    <w:rsid w:val="0089244E"/>
    <w:rsid w:val="008A1F0E"/>
    <w:rsid w:val="008A3A31"/>
    <w:rsid w:val="008A7789"/>
    <w:rsid w:val="008B21FC"/>
    <w:rsid w:val="008B2B05"/>
    <w:rsid w:val="008B4C30"/>
    <w:rsid w:val="008B5472"/>
    <w:rsid w:val="008C3812"/>
    <w:rsid w:val="008C664F"/>
    <w:rsid w:val="008D3802"/>
    <w:rsid w:val="008D47FC"/>
    <w:rsid w:val="008D59F4"/>
    <w:rsid w:val="008D7F92"/>
    <w:rsid w:val="008E0310"/>
    <w:rsid w:val="008F23AD"/>
    <w:rsid w:val="008F295B"/>
    <w:rsid w:val="008F38BA"/>
    <w:rsid w:val="008F5403"/>
    <w:rsid w:val="008F5420"/>
    <w:rsid w:val="00901985"/>
    <w:rsid w:val="00901E30"/>
    <w:rsid w:val="009058AC"/>
    <w:rsid w:val="00907E18"/>
    <w:rsid w:val="0091042B"/>
    <w:rsid w:val="00911366"/>
    <w:rsid w:val="0091576E"/>
    <w:rsid w:val="0091666A"/>
    <w:rsid w:val="00921653"/>
    <w:rsid w:val="009239D4"/>
    <w:rsid w:val="009266A4"/>
    <w:rsid w:val="009309A3"/>
    <w:rsid w:val="00930A60"/>
    <w:rsid w:val="009312B7"/>
    <w:rsid w:val="00933421"/>
    <w:rsid w:val="009344D1"/>
    <w:rsid w:val="00941300"/>
    <w:rsid w:val="00943E22"/>
    <w:rsid w:val="00944810"/>
    <w:rsid w:val="00945701"/>
    <w:rsid w:val="009468E3"/>
    <w:rsid w:val="009511FD"/>
    <w:rsid w:val="0096084F"/>
    <w:rsid w:val="00960BA3"/>
    <w:rsid w:val="00966987"/>
    <w:rsid w:val="00967B73"/>
    <w:rsid w:val="009728DB"/>
    <w:rsid w:val="009733CF"/>
    <w:rsid w:val="009805DE"/>
    <w:rsid w:val="00981933"/>
    <w:rsid w:val="00987FC9"/>
    <w:rsid w:val="00991345"/>
    <w:rsid w:val="00991794"/>
    <w:rsid w:val="00991D64"/>
    <w:rsid w:val="00996DE3"/>
    <w:rsid w:val="00997C75"/>
    <w:rsid w:val="009A0C90"/>
    <w:rsid w:val="009A41D4"/>
    <w:rsid w:val="009B43E9"/>
    <w:rsid w:val="009B57FD"/>
    <w:rsid w:val="009B5943"/>
    <w:rsid w:val="009B7255"/>
    <w:rsid w:val="009C0E34"/>
    <w:rsid w:val="009C5107"/>
    <w:rsid w:val="009D029F"/>
    <w:rsid w:val="009D7A24"/>
    <w:rsid w:val="009E4279"/>
    <w:rsid w:val="009E7CEB"/>
    <w:rsid w:val="009F3630"/>
    <w:rsid w:val="009F4D4F"/>
    <w:rsid w:val="00A02D22"/>
    <w:rsid w:val="00A04F3C"/>
    <w:rsid w:val="00A1079C"/>
    <w:rsid w:val="00A13B24"/>
    <w:rsid w:val="00A152D8"/>
    <w:rsid w:val="00A160EC"/>
    <w:rsid w:val="00A16319"/>
    <w:rsid w:val="00A2466D"/>
    <w:rsid w:val="00A26720"/>
    <w:rsid w:val="00A30D94"/>
    <w:rsid w:val="00A31CBC"/>
    <w:rsid w:val="00A32673"/>
    <w:rsid w:val="00A3332F"/>
    <w:rsid w:val="00A34C1C"/>
    <w:rsid w:val="00A35762"/>
    <w:rsid w:val="00A3765A"/>
    <w:rsid w:val="00A37C7C"/>
    <w:rsid w:val="00A4298B"/>
    <w:rsid w:val="00A4566E"/>
    <w:rsid w:val="00A4735F"/>
    <w:rsid w:val="00A5254B"/>
    <w:rsid w:val="00A5595B"/>
    <w:rsid w:val="00A6026E"/>
    <w:rsid w:val="00A61305"/>
    <w:rsid w:val="00A67E86"/>
    <w:rsid w:val="00A7395E"/>
    <w:rsid w:val="00A751F1"/>
    <w:rsid w:val="00A82E1A"/>
    <w:rsid w:val="00A90AED"/>
    <w:rsid w:val="00A91648"/>
    <w:rsid w:val="00A93802"/>
    <w:rsid w:val="00A951E7"/>
    <w:rsid w:val="00A95468"/>
    <w:rsid w:val="00A966C7"/>
    <w:rsid w:val="00A96743"/>
    <w:rsid w:val="00AA1927"/>
    <w:rsid w:val="00AA3823"/>
    <w:rsid w:val="00AA6D93"/>
    <w:rsid w:val="00AA70DD"/>
    <w:rsid w:val="00AA7836"/>
    <w:rsid w:val="00AA7A4E"/>
    <w:rsid w:val="00AB6CB0"/>
    <w:rsid w:val="00AD0217"/>
    <w:rsid w:val="00AD3AB1"/>
    <w:rsid w:val="00AD4AD6"/>
    <w:rsid w:val="00AD5C2D"/>
    <w:rsid w:val="00AD6B55"/>
    <w:rsid w:val="00AD74FA"/>
    <w:rsid w:val="00AE49E5"/>
    <w:rsid w:val="00AF0EA6"/>
    <w:rsid w:val="00AF491B"/>
    <w:rsid w:val="00AF54F7"/>
    <w:rsid w:val="00B02D89"/>
    <w:rsid w:val="00B04F64"/>
    <w:rsid w:val="00B10BAB"/>
    <w:rsid w:val="00B10EF3"/>
    <w:rsid w:val="00B11347"/>
    <w:rsid w:val="00B1168F"/>
    <w:rsid w:val="00B20ECA"/>
    <w:rsid w:val="00B23BF3"/>
    <w:rsid w:val="00B23E8F"/>
    <w:rsid w:val="00B31CF7"/>
    <w:rsid w:val="00B32584"/>
    <w:rsid w:val="00B338E6"/>
    <w:rsid w:val="00B40630"/>
    <w:rsid w:val="00B464F3"/>
    <w:rsid w:val="00B475DC"/>
    <w:rsid w:val="00B52009"/>
    <w:rsid w:val="00B53847"/>
    <w:rsid w:val="00B54997"/>
    <w:rsid w:val="00B60FB5"/>
    <w:rsid w:val="00B62C8A"/>
    <w:rsid w:val="00B63350"/>
    <w:rsid w:val="00B63A1D"/>
    <w:rsid w:val="00B64DC4"/>
    <w:rsid w:val="00B67D50"/>
    <w:rsid w:val="00B709FB"/>
    <w:rsid w:val="00B73828"/>
    <w:rsid w:val="00B75EFE"/>
    <w:rsid w:val="00B76E27"/>
    <w:rsid w:val="00B818C3"/>
    <w:rsid w:val="00B819E5"/>
    <w:rsid w:val="00B8229F"/>
    <w:rsid w:val="00B82B1C"/>
    <w:rsid w:val="00B84A0E"/>
    <w:rsid w:val="00B866B0"/>
    <w:rsid w:val="00B8674C"/>
    <w:rsid w:val="00B87A9F"/>
    <w:rsid w:val="00B925E4"/>
    <w:rsid w:val="00B93036"/>
    <w:rsid w:val="00B94C4E"/>
    <w:rsid w:val="00B97114"/>
    <w:rsid w:val="00BA5089"/>
    <w:rsid w:val="00BA58CC"/>
    <w:rsid w:val="00BB2430"/>
    <w:rsid w:val="00BB7F28"/>
    <w:rsid w:val="00BC08C3"/>
    <w:rsid w:val="00BC3D7B"/>
    <w:rsid w:val="00BC51EF"/>
    <w:rsid w:val="00BD3007"/>
    <w:rsid w:val="00BD4CE9"/>
    <w:rsid w:val="00BE1F6F"/>
    <w:rsid w:val="00BE2D68"/>
    <w:rsid w:val="00BE4073"/>
    <w:rsid w:val="00BE779A"/>
    <w:rsid w:val="00BF0D7A"/>
    <w:rsid w:val="00BF134F"/>
    <w:rsid w:val="00BF7808"/>
    <w:rsid w:val="00C03C50"/>
    <w:rsid w:val="00C0671A"/>
    <w:rsid w:val="00C07236"/>
    <w:rsid w:val="00C072E1"/>
    <w:rsid w:val="00C07B8A"/>
    <w:rsid w:val="00C1423A"/>
    <w:rsid w:val="00C157DE"/>
    <w:rsid w:val="00C15EA2"/>
    <w:rsid w:val="00C160D1"/>
    <w:rsid w:val="00C173A9"/>
    <w:rsid w:val="00C21D12"/>
    <w:rsid w:val="00C24631"/>
    <w:rsid w:val="00C24D0B"/>
    <w:rsid w:val="00C25647"/>
    <w:rsid w:val="00C25D31"/>
    <w:rsid w:val="00C27EC0"/>
    <w:rsid w:val="00C335CA"/>
    <w:rsid w:val="00C33FA8"/>
    <w:rsid w:val="00C3580C"/>
    <w:rsid w:val="00C3799B"/>
    <w:rsid w:val="00C37D10"/>
    <w:rsid w:val="00C46282"/>
    <w:rsid w:val="00C46BA2"/>
    <w:rsid w:val="00C514B7"/>
    <w:rsid w:val="00C523C4"/>
    <w:rsid w:val="00C53970"/>
    <w:rsid w:val="00C60C95"/>
    <w:rsid w:val="00C62EF2"/>
    <w:rsid w:val="00C67250"/>
    <w:rsid w:val="00C712B0"/>
    <w:rsid w:val="00C71EF3"/>
    <w:rsid w:val="00C72467"/>
    <w:rsid w:val="00C75EB7"/>
    <w:rsid w:val="00C76B7C"/>
    <w:rsid w:val="00C8347A"/>
    <w:rsid w:val="00C87596"/>
    <w:rsid w:val="00C905F1"/>
    <w:rsid w:val="00C91966"/>
    <w:rsid w:val="00C92599"/>
    <w:rsid w:val="00CA0EDD"/>
    <w:rsid w:val="00CA1E1F"/>
    <w:rsid w:val="00CB0969"/>
    <w:rsid w:val="00CB0ED7"/>
    <w:rsid w:val="00CB0F5E"/>
    <w:rsid w:val="00CB2710"/>
    <w:rsid w:val="00CB4966"/>
    <w:rsid w:val="00CB6123"/>
    <w:rsid w:val="00CB613D"/>
    <w:rsid w:val="00CC0373"/>
    <w:rsid w:val="00CC2018"/>
    <w:rsid w:val="00CD2220"/>
    <w:rsid w:val="00CD6147"/>
    <w:rsid w:val="00CD6153"/>
    <w:rsid w:val="00CD7030"/>
    <w:rsid w:val="00CD7D6B"/>
    <w:rsid w:val="00CE1C5A"/>
    <w:rsid w:val="00CE1E94"/>
    <w:rsid w:val="00CE3B6F"/>
    <w:rsid w:val="00CE3E48"/>
    <w:rsid w:val="00CE4F68"/>
    <w:rsid w:val="00CF26A2"/>
    <w:rsid w:val="00CF2B71"/>
    <w:rsid w:val="00CF2DB0"/>
    <w:rsid w:val="00CF4A45"/>
    <w:rsid w:val="00CF51E7"/>
    <w:rsid w:val="00CF6119"/>
    <w:rsid w:val="00D00370"/>
    <w:rsid w:val="00D01F3D"/>
    <w:rsid w:val="00D03F29"/>
    <w:rsid w:val="00D042AF"/>
    <w:rsid w:val="00D0571F"/>
    <w:rsid w:val="00D069B7"/>
    <w:rsid w:val="00D10D17"/>
    <w:rsid w:val="00D2075A"/>
    <w:rsid w:val="00D24FDC"/>
    <w:rsid w:val="00D3046E"/>
    <w:rsid w:val="00D30931"/>
    <w:rsid w:val="00D378D4"/>
    <w:rsid w:val="00D42515"/>
    <w:rsid w:val="00D43CE9"/>
    <w:rsid w:val="00D4453C"/>
    <w:rsid w:val="00D54186"/>
    <w:rsid w:val="00D57544"/>
    <w:rsid w:val="00D57622"/>
    <w:rsid w:val="00D63A40"/>
    <w:rsid w:val="00D66500"/>
    <w:rsid w:val="00D66BF6"/>
    <w:rsid w:val="00D76415"/>
    <w:rsid w:val="00D90679"/>
    <w:rsid w:val="00D91181"/>
    <w:rsid w:val="00D94073"/>
    <w:rsid w:val="00D94B12"/>
    <w:rsid w:val="00DA27CB"/>
    <w:rsid w:val="00DA6F11"/>
    <w:rsid w:val="00DB6DD6"/>
    <w:rsid w:val="00DB709B"/>
    <w:rsid w:val="00DC1FB3"/>
    <w:rsid w:val="00DC21BF"/>
    <w:rsid w:val="00DC49BE"/>
    <w:rsid w:val="00DC5EC8"/>
    <w:rsid w:val="00DD6D00"/>
    <w:rsid w:val="00DD78AA"/>
    <w:rsid w:val="00DE2472"/>
    <w:rsid w:val="00DE2736"/>
    <w:rsid w:val="00DE5EB2"/>
    <w:rsid w:val="00DE6738"/>
    <w:rsid w:val="00DE7E84"/>
    <w:rsid w:val="00DF0083"/>
    <w:rsid w:val="00DF0F79"/>
    <w:rsid w:val="00DF168E"/>
    <w:rsid w:val="00DF1D4E"/>
    <w:rsid w:val="00DF2C88"/>
    <w:rsid w:val="00DF54B9"/>
    <w:rsid w:val="00DF6BA1"/>
    <w:rsid w:val="00DF70E5"/>
    <w:rsid w:val="00E01EED"/>
    <w:rsid w:val="00E026FD"/>
    <w:rsid w:val="00E043C5"/>
    <w:rsid w:val="00E07736"/>
    <w:rsid w:val="00E13BBB"/>
    <w:rsid w:val="00E141BB"/>
    <w:rsid w:val="00E16C37"/>
    <w:rsid w:val="00E21D04"/>
    <w:rsid w:val="00E21F8E"/>
    <w:rsid w:val="00E30B12"/>
    <w:rsid w:val="00E328FA"/>
    <w:rsid w:val="00E3446B"/>
    <w:rsid w:val="00E34C75"/>
    <w:rsid w:val="00E35C5C"/>
    <w:rsid w:val="00E4055B"/>
    <w:rsid w:val="00E41218"/>
    <w:rsid w:val="00E41F22"/>
    <w:rsid w:val="00E42C07"/>
    <w:rsid w:val="00E449D7"/>
    <w:rsid w:val="00E44E39"/>
    <w:rsid w:val="00E46424"/>
    <w:rsid w:val="00E544BF"/>
    <w:rsid w:val="00E547F9"/>
    <w:rsid w:val="00E561E4"/>
    <w:rsid w:val="00E624D5"/>
    <w:rsid w:val="00E62B81"/>
    <w:rsid w:val="00E63BA5"/>
    <w:rsid w:val="00E65304"/>
    <w:rsid w:val="00E66091"/>
    <w:rsid w:val="00E70CBC"/>
    <w:rsid w:val="00E76C76"/>
    <w:rsid w:val="00E92200"/>
    <w:rsid w:val="00E93611"/>
    <w:rsid w:val="00E93922"/>
    <w:rsid w:val="00E9547F"/>
    <w:rsid w:val="00EA3C5E"/>
    <w:rsid w:val="00EB0E87"/>
    <w:rsid w:val="00EB22D2"/>
    <w:rsid w:val="00EB4DAA"/>
    <w:rsid w:val="00EC0D75"/>
    <w:rsid w:val="00EC2DB5"/>
    <w:rsid w:val="00EC4201"/>
    <w:rsid w:val="00ED035E"/>
    <w:rsid w:val="00ED271A"/>
    <w:rsid w:val="00ED75C8"/>
    <w:rsid w:val="00EE09D3"/>
    <w:rsid w:val="00EE0CA5"/>
    <w:rsid w:val="00EF2F91"/>
    <w:rsid w:val="00EF35A7"/>
    <w:rsid w:val="00EF6B86"/>
    <w:rsid w:val="00F02A5F"/>
    <w:rsid w:val="00F114F9"/>
    <w:rsid w:val="00F115BE"/>
    <w:rsid w:val="00F1278F"/>
    <w:rsid w:val="00F1282A"/>
    <w:rsid w:val="00F173FE"/>
    <w:rsid w:val="00F20569"/>
    <w:rsid w:val="00F20B03"/>
    <w:rsid w:val="00F20D66"/>
    <w:rsid w:val="00F241A3"/>
    <w:rsid w:val="00F305B8"/>
    <w:rsid w:val="00F3137F"/>
    <w:rsid w:val="00F3192A"/>
    <w:rsid w:val="00F34BAF"/>
    <w:rsid w:val="00F41CD1"/>
    <w:rsid w:val="00F5044A"/>
    <w:rsid w:val="00F50DCD"/>
    <w:rsid w:val="00F516C2"/>
    <w:rsid w:val="00F53AEA"/>
    <w:rsid w:val="00F55929"/>
    <w:rsid w:val="00F5727A"/>
    <w:rsid w:val="00F61CBC"/>
    <w:rsid w:val="00F62930"/>
    <w:rsid w:val="00F6672E"/>
    <w:rsid w:val="00F66D20"/>
    <w:rsid w:val="00F70E9B"/>
    <w:rsid w:val="00F739B5"/>
    <w:rsid w:val="00F8107B"/>
    <w:rsid w:val="00F927E8"/>
    <w:rsid w:val="00F92B64"/>
    <w:rsid w:val="00F945FF"/>
    <w:rsid w:val="00F94833"/>
    <w:rsid w:val="00F96898"/>
    <w:rsid w:val="00F977AD"/>
    <w:rsid w:val="00FA059A"/>
    <w:rsid w:val="00FA27D7"/>
    <w:rsid w:val="00FA5BE7"/>
    <w:rsid w:val="00FA6DDD"/>
    <w:rsid w:val="00FA7DCD"/>
    <w:rsid w:val="00FB1BEF"/>
    <w:rsid w:val="00FB432E"/>
    <w:rsid w:val="00FC257A"/>
    <w:rsid w:val="00FC2DD0"/>
    <w:rsid w:val="00FD3205"/>
    <w:rsid w:val="00FE1DE1"/>
    <w:rsid w:val="00FE6756"/>
    <w:rsid w:val="00FE735F"/>
    <w:rsid w:val="00FF028B"/>
    <w:rsid w:val="00FF1101"/>
    <w:rsid w:val="00FF1527"/>
    <w:rsid w:val="00FF34EA"/>
    <w:rsid w:val="00FF57F0"/>
    <w:rsid w:val="00FF7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239CF422"/>
  <w15:chartTrackingRefBased/>
  <w15:docId w15:val="{EC1C42B9-5621-4481-9987-B521E3A4F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A05"/>
    <w:pPr>
      <w:suppressAutoHyphens/>
    </w:pPr>
    <w:rPr>
      <w:sz w:val="24"/>
      <w:szCs w:val="24"/>
      <w:lang w:eastAsia="ar-SA"/>
    </w:rPr>
  </w:style>
  <w:style w:type="paragraph" w:styleId="Ttulo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"/>
      </w:numPr>
      <w:spacing w:line="360" w:lineRule="auto"/>
      <w:ind w:left="1148" w:firstLine="0"/>
      <w:jc w:val="both"/>
      <w:outlineLvl w:val="3"/>
    </w:pPr>
    <w:rPr>
      <w:rFonts w:ascii="Arial Narrow" w:hAnsi="Arial Narrow" w:cs="Arial"/>
      <w:b/>
      <w:bCs/>
      <w:spacing w:val="20"/>
    </w:rPr>
  </w:style>
  <w:style w:type="paragraph" w:styleId="Ttulo5">
    <w:name w:val="heading 5"/>
    <w:basedOn w:val="Normal"/>
    <w:next w:val="Normal"/>
    <w:link w:val="Ttulo5Car"/>
    <w:qFormat/>
    <w:rsid w:val="00056F13"/>
    <w:pPr>
      <w:widowControl w:val="0"/>
      <w:suppressAutoHyphens w:val="0"/>
      <w:spacing w:before="240" w:after="60" w:line="240" w:lineRule="atLeast"/>
      <w:jc w:val="both"/>
      <w:outlineLvl w:val="4"/>
    </w:pPr>
    <w:rPr>
      <w:rFonts w:ascii="Arial" w:hAnsi="Arial"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056F13"/>
    <w:pPr>
      <w:widowControl w:val="0"/>
      <w:suppressAutoHyphens w:val="0"/>
      <w:spacing w:before="240" w:after="60" w:line="240" w:lineRule="atLeast"/>
      <w:jc w:val="both"/>
      <w:outlineLvl w:val="5"/>
    </w:pPr>
    <w:rPr>
      <w:rFonts w:ascii="Arial" w:hAnsi="Arial"/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1"/>
      </w:numPr>
      <w:jc w:val="center"/>
      <w:outlineLvl w:val="6"/>
    </w:pPr>
    <w:rPr>
      <w:rFonts w:ascii="Book Antiqua" w:hAnsi="Book Antiqua" w:cs="Book Antiqua"/>
      <w:b/>
      <w:bCs/>
      <w:sz w:val="40"/>
    </w:rPr>
  </w:style>
  <w:style w:type="paragraph" w:styleId="Ttulo8">
    <w:name w:val="heading 8"/>
    <w:basedOn w:val="Normal"/>
    <w:next w:val="Normal"/>
    <w:link w:val="Ttulo8Car"/>
    <w:qFormat/>
    <w:rsid w:val="00056F13"/>
    <w:pPr>
      <w:widowControl w:val="0"/>
      <w:suppressAutoHyphens w:val="0"/>
      <w:spacing w:before="240" w:after="60" w:line="240" w:lineRule="atLeast"/>
      <w:jc w:val="both"/>
      <w:outlineLvl w:val="7"/>
    </w:pPr>
    <w:rPr>
      <w:rFonts w:ascii="Arial" w:hAnsi="Arial"/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1"/>
      </w:numPr>
      <w:jc w:val="center"/>
      <w:outlineLvl w:val="8"/>
    </w:pPr>
    <w:rPr>
      <w:rFonts w:ascii="Book Antiqua" w:hAnsi="Book Antiqua" w:cs="Book Antiqua"/>
      <w:b/>
      <w:bCs/>
      <w:sz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Pr>
      <w:rFonts w:ascii="Arial" w:hAnsi="Arial" w:cs="Arial" w:hint="default"/>
      <w:b/>
      <w:i w:val="0"/>
      <w:sz w:val="28"/>
    </w:rPr>
  </w:style>
  <w:style w:type="character" w:customStyle="1" w:styleId="WW8Num1z1">
    <w:name w:val="WW8Num1z1"/>
    <w:rPr>
      <w:rFonts w:ascii="Book Antiqua" w:hAnsi="Book Antiqua" w:cs="Book Antiqua" w:hint="default"/>
      <w:b/>
      <w:i w:val="0"/>
      <w:sz w:val="24"/>
    </w:rPr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</w:rPr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Wingdings" w:hAnsi="Wingdings" w:cs="Wingdings" w:hint="default"/>
      <w:color w:val="auto"/>
    </w:rPr>
  </w:style>
  <w:style w:type="character" w:customStyle="1" w:styleId="WW8Num2z1">
    <w:name w:val="WW8Num2z1"/>
    <w:rPr>
      <w:rFonts w:ascii="Courier New" w:hAnsi="Courier New" w:cs="Courier New" w:hint="default"/>
      <w:lang w:val="es-ES"/>
    </w:rPr>
  </w:style>
  <w:style w:type="character" w:customStyle="1" w:styleId="WW8Num2z3">
    <w:name w:val="WW8Num2z3"/>
    <w:rPr>
      <w:rFonts w:ascii="Symbol" w:hAnsi="Symbol" w:cs="Symbol" w:hint="default"/>
    </w:rPr>
  </w:style>
  <w:style w:type="character" w:customStyle="1" w:styleId="WW8Num3z0">
    <w:name w:val="WW8Num3z0"/>
    <w:rPr>
      <w:rFonts w:ascii="Symbol" w:hAnsi="Symbol" w:cs="Symbol" w:hint="default"/>
    </w:rPr>
  </w:style>
  <w:style w:type="character" w:customStyle="1" w:styleId="WW8Num3z2">
    <w:name w:val="WW8Num3z2"/>
    <w:rPr>
      <w:rFonts w:ascii="Wingdings" w:hAnsi="Wingdings" w:cs="Wingdings" w:hint="default"/>
    </w:rPr>
  </w:style>
  <w:style w:type="character" w:customStyle="1" w:styleId="WW8Num4z0">
    <w:name w:val="WW8Num4z0"/>
    <w:rPr>
      <w:rFonts w:cs="Book Antiqua" w:hint="default"/>
    </w:rPr>
  </w:style>
  <w:style w:type="character" w:customStyle="1" w:styleId="WW8Num5z0">
    <w:name w:val="WW8Num5z0"/>
    <w:rPr>
      <w:rFonts w:ascii="Wingdings" w:hAnsi="Wingdings" w:cs="Wingdings" w:hint="default"/>
    </w:rPr>
  </w:style>
  <w:style w:type="character" w:customStyle="1" w:styleId="WW8Num6z0">
    <w:name w:val="WW8Num6z0"/>
    <w:rPr>
      <w:rFonts w:ascii="Wingdings" w:hAnsi="Wingdings" w:cs="Wingdings" w:hint="default"/>
      <w:lang w:val="en-GB"/>
    </w:rPr>
  </w:style>
  <w:style w:type="character" w:customStyle="1" w:styleId="WW8Num7z0">
    <w:name w:val="WW8Num7z0"/>
    <w:rPr>
      <w:rFonts w:cs="Book Antiqua" w:hint="default"/>
      <w:b/>
      <w:i w:val="0"/>
      <w:color w:val="auto"/>
    </w:rPr>
  </w:style>
  <w:style w:type="character" w:customStyle="1" w:styleId="WW8Num8z0">
    <w:name w:val="WW8Num8z0"/>
    <w:rPr>
      <w:rFonts w:ascii="Arial" w:hAnsi="Arial" w:cs="Arial" w:hint="default"/>
      <w:b/>
      <w:i w:val="0"/>
      <w:sz w:val="28"/>
    </w:rPr>
  </w:style>
  <w:style w:type="character" w:customStyle="1" w:styleId="WW8Num2z2">
    <w:name w:val="WW8Num2z2"/>
    <w:rPr>
      <w:rFonts w:ascii="Wingdings" w:hAnsi="Wingdings" w:cs="Wingdings" w:hint="default"/>
    </w:rPr>
  </w:style>
  <w:style w:type="character" w:customStyle="1" w:styleId="WW8Num3z1">
    <w:name w:val="WW8Num3z1"/>
    <w:rPr>
      <w:rFonts w:ascii="Courier New" w:hAnsi="Courier New" w:cs="Courier New" w:hint="default"/>
    </w:rPr>
  </w:style>
  <w:style w:type="character" w:customStyle="1" w:styleId="WW8Num4z2">
    <w:name w:val="WW8Num4z2"/>
    <w:rPr>
      <w:rFonts w:ascii="Symbol" w:hAnsi="Symbol" w:cs="Symbol" w:hint="default"/>
    </w:rPr>
  </w:style>
  <w:style w:type="character" w:customStyle="1" w:styleId="WW8Num5z1">
    <w:name w:val="WW8Num5z1"/>
    <w:rPr>
      <w:rFonts w:ascii="Courier New" w:hAnsi="Courier New" w:cs="Courier New" w:hint="default"/>
    </w:rPr>
  </w:style>
  <w:style w:type="character" w:customStyle="1" w:styleId="WW8Num5z3">
    <w:name w:val="WW8Num5z3"/>
    <w:rPr>
      <w:rFonts w:ascii="Symbol" w:hAnsi="Symbol" w:cs="Symbol" w:hint="default"/>
    </w:rPr>
  </w:style>
  <w:style w:type="character" w:customStyle="1" w:styleId="WW8Num6z1">
    <w:name w:val="WW8Num6z1"/>
    <w:rPr>
      <w:rFonts w:ascii="Courier New" w:hAnsi="Courier New" w:cs="Courier New" w:hint="default"/>
    </w:rPr>
  </w:style>
  <w:style w:type="character" w:customStyle="1" w:styleId="WW8Num6z3">
    <w:name w:val="WW8Num6z3"/>
    <w:rPr>
      <w:rFonts w:ascii="Symbol" w:hAnsi="Symbol" w:cs="Symbol"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1">
    <w:name w:val="WW8Num8z1"/>
    <w:rPr>
      <w:rFonts w:ascii="Book Antiqua" w:hAnsi="Book Antiqua" w:cs="Book Antiqua" w:hint="default"/>
      <w:b/>
      <w:i w:val="0"/>
      <w:sz w:val="24"/>
    </w:rPr>
  </w:style>
  <w:style w:type="character" w:customStyle="1" w:styleId="WW8Num8z3">
    <w:name w:val="WW8Num8z3"/>
    <w:rPr>
      <w:rFonts w:hint="default"/>
    </w:rPr>
  </w:style>
  <w:style w:type="character" w:customStyle="1" w:styleId="WW8Num9z0">
    <w:name w:val="WW8Num9z0"/>
    <w:rPr>
      <w:rFonts w:ascii="Wingdings" w:hAnsi="Wingdings" w:cs="Wingdings" w:hint="default"/>
    </w:rPr>
  </w:style>
  <w:style w:type="character" w:customStyle="1" w:styleId="WW8Num9z1">
    <w:name w:val="WW8Num9z1"/>
    <w:rPr>
      <w:rFonts w:ascii="Symbol" w:hAnsi="Symbol" w:cs="Symbol" w:hint="default"/>
    </w:rPr>
  </w:style>
  <w:style w:type="character" w:customStyle="1" w:styleId="WW8Num9z4">
    <w:name w:val="WW8Num9z4"/>
    <w:rPr>
      <w:rFonts w:ascii="Courier New" w:hAnsi="Courier New" w:cs="Courier New" w:hint="default"/>
    </w:rPr>
  </w:style>
  <w:style w:type="character" w:customStyle="1" w:styleId="WW8Num10z0">
    <w:name w:val="WW8Num10z0"/>
    <w:rPr>
      <w:rFonts w:hint="default"/>
      <w:b/>
      <w:i w:val="0"/>
      <w:color w:val="auto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ascii="Wingdings" w:hAnsi="Wingdings" w:cs="Wingdings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3">
    <w:name w:val="WW8Num11z3"/>
    <w:rPr>
      <w:rFonts w:ascii="Symbol" w:hAnsi="Symbol" w:cs="Symbol" w:hint="default"/>
    </w:rPr>
  </w:style>
  <w:style w:type="character" w:customStyle="1" w:styleId="WW8Num12z0">
    <w:name w:val="WW8Num12z0"/>
    <w:rPr>
      <w:rFonts w:ascii="Wingdings" w:hAnsi="Wingdings" w:cs="Wingdings" w:hint="default"/>
      <w:color w:val="auto"/>
    </w:rPr>
  </w:style>
  <w:style w:type="character" w:customStyle="1" w:styleId="WW8Num12z1">
    <w:name w:val="WW8Num12z1"/>
    <w:rPr>
      <w:rFonts w:ascii="Courier New" w:hAnsi="Courier New" w:cs="Courier New" w:hint="default"/>
    </w:rPr>
  </w:style>
  <w:style w:type="character" w:customStyle="1" w:styleId="WW8Num12z2">
    <w:name w:val="WW8Num12z2"/>
    <w:rPr>
      <w:rFonts w:ascii="Wingdings" w:hAnsi="Wingdings" w:cs="Wingdings" w:hint="default"/>
    </w:rPr>
  </w:style>
  <w:style w:type="character" w:customStyle="1" w:styleId="WW8Num12z3">
    <w:name w:val="WW8Num12z3"/>
    <w:rPr>
      <w:rFonts w:ascii="Symbol" w:hAnsi="Symbol" w:cs="Symbol" w:hint="default"/>
    </w:rPr>
  </w:style>
  <w:style w:type="character" w:customStyle="1" w:styleId="WW8Num13z0">
    <w:name w:val="WW8Num13z0"/>
    <w:rPr>
      <w:rFonts w:ascii="Book Antiqua" w:hAnsi="Book Antiqua" w:cs="Book Antiqua" w:hint="default"/>
      <w:b/>
      <w:i w:val="0"/>
      <w:sz w:val="24"/>
    </w:rPr>
  </w:style>
  <w:style w:type="character" w:customStyle="1" w:styleId="WW8Num14z0">
    <w:name w:val="WW8Num14z0"/>
    <w:rPr>
      <w:rFonts w:ascii="Wingdings" w:hAnsi="Wingdings" w:cs="Wingdings" w:hint="default"/>
      <w:color w:val="auto"/>
    </w:rPr>
  </w:style>
  <w:style w:type="character" w:customStyle="1" w:styleId="WW8Num14z1">
    <w:name w:val="WW8Num14z1"/>
    <w:rPr>
      <w:rFonts w:ascii="Courier New" w:hAnsi="Courier New" w:cs="Courier New" w:hint="default"/>
    </w:rPr>
  </w:style>
  <w:style w:type="character" w:customStyle="1" w:styleId="WW8Num14z2">
    <w:name w:val="WW8Num14z2"/>
    <w:rPr>
      <w:rFonts w:ascii="Wingdings" w:hAnsi="Wingdings" w:cs="Wingdings" w:hint="default"/>
    </w:rPr>
  </w:style>
  <w:style w:type="character" w:customStyle="1" w:styleId="WW8Num14z3">
    <w:name w:val="WW8Num14z3"/>
    <w:rPr>
      <w:rFonts w:ascii="Symbol" w:hAnsi="Symbol" w:cs="Symbol" w:hint="default"/>
    </w:rPr>
  </w:style>
  <w:style w:type="character" w:customStyle="1" w:styleId="WW8Num15z0">
    <w:name w:val="WW8Num15z0"/>
    <w:rPr>
      <w:rFonts w:hint="default"/>
      <w:b/>
      <w:i w:val="0"/>
      <w:color w:val="auto"/>
    </w:rPr>
  </w:style>
  <w:style w:type="character" w:customStyle="1" w:styleId="WW8Num15z1">
    <w:name w:val="WW8Num15z1"/>
  </w:style>
  <w:style w:type="character" w:customStyle="1" w:styleId="WW8Num15z2">
    <w:name w:val="WW8Num15z2"/>
  </w:style>
  <w:style w:type="character" w:customStyle="1" w:styleId="WW8Num15z3">
    <w:name w:val="WW8Num15z3"/>
  </w:style>
  <w:style w:type="character" w:customStyle="1" w:styleId="WW8Num15z4">
    <w:name w:val="WW8Num15z4"/>
  </w:style>
  <w:style w:type="character" w:customStyle="1" w:styleId="WW8Num15z5">
    <w:name w:val="WW8Num15z5"/>
  </w:style>
  <w:style w:type="character" w:customStyle="1" w:styleId="WW8Num15z6">
    <w:name w:val="WW8Num15z6"/>
  </w:style>
  <w:style w:type="character" w:customStyle="1" w:styleId="WW8Num15z7">
    <w:name w:val="WW8Num15z7"/>
  </w:style>
  <w:style w:type="character" w:customStyle="1" w:styleId="WW8Num15z8">
    <w:name w:val="WW8Num15z8"/>
  </w:style>
  <w:style w:type="character" w:customStyle="1" w:styleId="WW8Num16z0">
    <w:name w:val="WW8Num16z0"/>
    <w:rPr>
      <w:rFonts w:ascii="Wingdings" w:hAnsi="Wingdings" w:cs="Wingdings" w:hint="default"/>
      <w:color w:val="auto"/>
    </w:rPr>
  </w:style>
  <w:style w:type="character" w:customStyle="1" w:styleId="WW8Num16z1">
    <w:name w:val="WW8Num16z1"/>
    <w:rPr>
      <w:rFonts w:ascii="Wingdings" w:hAnsi="Wingdings" w:cs="Wingdings" w:hint="default"/>
    </w:rPr>
  </w:style>
  <w:style w:type="character" w:customStyle="1" w:styleId="WW8Num16z4">
    <w:name w:val="WW8Num16z4"/>
    <w:rPr>
      <w:rFonts w:ascii="Courier New" w:hAnsi="Courier New" w:cs="Courier New" w:hint="default"/>
    </w:rPr>
  </w:style>
  <w:style w:type="character" w:customStyle="1" w:styleId="WW8Num16z6">
    <w:name w:val="WW8Num16z6"/>
    <w:rPr>
      <w:rFonts w:ascii="Symbol" w:hAnsi="Symbol" w:cs="Symbol" w:hint="default"/>
    </w:rPr>
  </w:style>
  <w:style w:type="character" w:customStyle="1" w:styleId="WW8Num17z0">
    <w:name w:val="WW8Num17z0"/>
    <w:rPr>
      <w:rFonts w:hint="default"/>
      <w:b/>
      <w:i w:val="0"/>
      <w:color w:val="auto"/>
    </w:rPr>
  </w:style>
  <w:style w:type="character" w:customStyle="1" w:styleId="WW8Num17z1">
    <w:name w:val="WW8Num17z1"/>
  </w:style>
  <w:style w:type="character" w:customStyle="1" w:styleId="WW8Num17z2">
    <w:name w:val="WW8Num17z2"/>
  </w:style>
  <w:style w:type="character" w:customStyle="1" w:styleId="WW8Num17z3">
    <w:name w:val="WW8Num17z3"/>
  </w:style>
  <w:style w:type="character" w:customStyle="1" w:styleId="WW8Num17z4">
    <w:name w:val="WW8Num17z4"/>
  </w:style>
  <w:style w:type="character" w:customStyle="1" w:styleId="WW8Num17z5">
    <w:name w:val="WW8Num17z5"/>
  </w:style>
  <w:style w:type="character" w:customStyle="1" w:styleId="WW8Num17z6">
    <w:name w:val="WW8Num17z6"/>
  </w:style>
  <w:style w:type="character" w:customStyle="1" w:styleId="WW8Num17z7">
    <w:name w:val="WW8Num17z7"/>
  </w:style>
  <w:style w:type="character" w:customStyle="1" w:styleId="WW8Num17z8">
    <w:name w:val="WW8Num17z8"/>
  </w:style>
  <w:style w:type="character" w:customStyle="1" w:styleId="WW8Num18z0">
    <w:name w:val="WW8Num18z0"/>
    <w:rPr>
      <w:rFonts w:hint="default"/>
    </w:rPr>
  </w:style>
  <w:style w:type="character" w:customStyle="1" w:styleId="WW8Num19z0">
    <w:name w:val="WW8Num19z0"/>
    <w:rPr>
      <w:rFonts w:ascii="Symbol" w:hAnsi="Symbol" w:cs="Symbol" w:hint="default"/>
    </w:rPr>
  </w:style>
  <w:style w:type="character" w:customStyle="1" w:styleId="WW8Num19z1">
    <w:name w:val="WW8Num19z1"/>
    <w:rPr>
      <w:rFonts w:ascii="Courier New" w:hAnsi="Courier New" w:cs="Courier New" w:hint="default"/>
    </w:rPr>
  </w:style>
  <w:style w:type="character" w:customStyle="1" w:styleId="WW8Num19z2">
    <w:name w:val="WW8Num19z2"/>
    <w:rPr>
      <w:rFonts w:ascii="Wingdings" w:hAnsi="Wingdings" w:cs="Wingdings" w:hint="default"/>
    </w:rPr>
  </w:style>
  <w:style w:type="character" w:customStyle="1" w:styleId="WW8Num20z0">
    <w:name w:val="WW8Num20z0"/>
    <w:rPr>
      <w:rFonts w:ascii="Book Antiqua" w:hAnsi="Book Antiqua" w:cs="Book Antiqua" w:hint="default"/>
      <w:b/>
      <w:i w:val="0"/>
      <w:color w:val="auto"/>
    </w:rPr>
  </w:style>
  <w:style w:type="character" w:customStyle="1" w:styleId="WW8Num20z1">
    <w:name w:val="WW8Num20z1"/>
  </w:style>
  <w:style w:type="character" w:customStyle="1" w:styleId="WW8Num20z2">
    <w:name w:val="WW8Num20z2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0">
    <w:name w:val="WW8Num21z0"/>
    <w:rPr>
      <w:rFonts w:ascii="Symbol" w:hAnsi="Symbol" w:cs="Symbol" w:hint="default"/>
    </w:rPr>
  </w:style>
  <w:style w:type="character" w:customStyle="1" w:styleId="WW8Num21z1">
    <w:name w:val="WW8Num21z1"/>
    <w:rPr>
      <w:rFonts w:ascii="Courier New" w:hAnsi="Courier New" w:cs="Courier New" w:hint="default"/>
    </w:rPr>
  </w:style>
  <w:style w:type="character" w:customStyle="1" w:styleId="WW8Num21z2">
    <w:name w:val="WW8Num21z2"/>
    <w:rPr>
      <w:rFonts w:ascii="Wingdings" w:hAnsi="Wingdings" w:cs="Wingdings" w:hint="default"/>
    </w:rPr>
  </w:style>
  <w:style w:type="character" w:customStyle="1" w:styleId="Fuentedeprrafopredeter1">
    <w:name w:val="Fuente de párrafo predeter.1"/>
  </w:style>
  <w:style w:type="character" w:styleId="Nmerodepgina">
    <w:name w:val="page number"/>
    <w:basedOn w:val="Fuentedeprrafopredeter1"/>
  </w:style>
  <w:style w:type="character" w:styleId="Hipervnculo">
    <w:name w:val="Hyperlink"/>
    <w:uiPriority w:val="99"/>
    <w:rPr>
      <w:color w:val="0000FF"/>
      <w:u w:val="single"/>
    </w:rPr>
  </w:style>
  <w:style w:type="character" w:customStyle="1" w:styleId="CarCar1">
    <w:name w:val="Car Car1"/>
    <w:rPr>
      <w:sz w:val="24"/>
      <w:szCs w:val="24"/>
      <w:lang w:val="es-ES"/>
    </w:rPr>
  </w:style>
  <w:style w:type="character" w:customStyle="1" w:styleId="CarCar">
    <w:name w:val="Car Car"/>
    <w:rPr>
      <w:sz w:val="24"/>
      <w:szCs w:val="24"/>
      <w:lang w:val="es-ES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lang w:val="es-AR"/>
    </w:rPr>
  </w:style>
  <w:style w:type="paragraph" w:styleId="Lista">
    <w:name w:val="List"/>
    <w:basedOn w:val="Textoindependiente"/>
    <w:rPr>
      <w:rFonts w:cs="Mangal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Mangal"/>
      <w:i/>
      <w:iCs/>
    </w:rPr>
  </w:style>
  <w:style w:type="paragraph" w:customStyle="1" w:styleId="ndice">
    <w:name w:val="Índice"/>
    <w:basedOn w:val="Normal"/>
    <w:pPr>
      <w:suppressLineNumbers/>
    </w:pPr>
    <w:rPr>
      <w:rFonts w:cs="Mangal"/>
    </w:rPr>
  </w:style>
  <w:style w:type="paragraph" w:styleId="Encabezado">
    <w:name w:val="header"/>
    <w:basedOn w:val="Normal"/>
  </w:style>
  <w:style w:type="paragraph" w:styleId="Piedepgina">
    <w:name w:val="footer"/>
    <w:basedOn w:val="Normal"/>
  </w:style>
  <w:style w:type="paragraph" w:styleId="ndice1">
    <w:name w:val="index 1"/>
    <w:basedOn w:val="Normal"/>
    <w:next w:val="Normal"/>
    <w:pPr>
      <w:ind w:left="240" w:hanging="240"/>
    </w:pPr>
  </w:style>
  <w:style w:type="paragraph" w:styleId="Ttulodendice">
    <w:name w:val="index heading"/>
    <w:basedOn w:val="Normal"/>
    <w:next w:val="ndice1"/>
  </w:style>
  <w:style w:type="paragraph" w:styleId="TDC1">
    <w:name w:val="toc 1"/>
    <w:basedOn w:val="Normal"/>
    <w:next w:val="Normal"/>
    <w:uiPriority w:val="39"/>
    <w:pPr>
      <w:spacing w:before="120" w:after="120"/>
    </w:pPr>
    <w:rPr>
      <w:rFonts w:ascii="Calibri" w:hAnsi="Calibri"/>
      <w:b/>
      <w:bCs/>
      <w:caps/>
      <w:sz w:val="20"/>
      <w:szCs w:val="20"/>
    </w:rPr>
  </w:style>
  <w:style w:type="paragraph" w:styleId="TDC2">
    <w:name w:val="toc 2"/>
    <w:basedOn w:val="Normal"/>
    <w:next w:val="Normal"/>
    <w:uiPriority w:val="39"/>
    <w:pPr>
      <w:ind w:left="240"/>
    </w:pPr>
    <w:rPr>
      <w:rFonts w:ascii="Calibri" w:hAnsi="Calibri"/>
      <w:smallCaps/>
      <w:sz w:val="20"/>
      <w:szCs w:val="20"/>
    </w:rPr>
  </w:style>
  <w:style w:type="paragraph" w:styleId="TDC3">
    <w:name w:val="toc 3"/>
    <w:basedOn w:val="Normal"/>
    <w:next w:val="Normal"/>
    <w:uiPriority w:val="39"/>
    <w:pPr>
      <w:ind w:left="480"/>
    </w:pPr>
    <w:rPr>
      <w:rFonts w:ascii="Calibri" w:hAnsi="Calibri"/>
      <w:i/>
      <w:iCs/>
      <w:sz w:val="20"/>
      <w:szCs w:val="20"/>
    </w:rPr>
  </w:style>
  <w:style w:type="paragraph" w:customStyle="1" w:styleId="Textoindependiente31">
    <w:name w:val="Texto independiente 31"/>
    <w:basedOn w:val="Normal"/>
    <w:rPr>
      <w:rFonts w:ascii="Arial" w:hAnsi="Arial" w:cs="Arial"/>
      <w:i/>
      <w:iCs/>
      <w:color w:val="0000FF"/>
    </w:rPr>
  </w:style>
  <w:style w:type="paragraph" w:customStyle="1" w:styleId="TableText">
    <w:name w:val="Table Text"/>
    <w:basedOn w:val="Normal"/>
    <w:pPr>
      <w:overflowPunct w:val="0"/>
      <w:autoSpaceDE w:val="0"/>
      <w:spacing w:after="120"/>
      <w:textAlignment w:val="baseline"/>
    </w:pPr>
    <w:rPr>
      <w:rFonts w:ascii="Arial" w:hAnsi="Arial" w:cs="Arial"/>
      <w:sz w:val="20"/>
      <w:szCs w:val="20"/>
      <w:lang w:val="en-US"/>
    </w:rPr>
  </w:style>
  <w:style w:type="paragraph" w:customStyle="1" w:styleId="Sangra3detindependiente1">
    <w:name w:val="Sangría 3 de t. independiente1"/>
    <w:basedOn w:val="Normal"/>
    <w:pPr>
      <w:spacing w:line="360" w:lineRule="auto"/>
      <w:ind w:left="426"/>
      <w:jc w:val="both"/>
    </w:pPr>
    <w:rPr>
      <w:rFonts w:ascii="Arial" w:hAnsi="Arial" w:cs="Arial"/>
      <w:sz w:val="22"/>
      <w:szCs w:val="20"/>
    </w:rPr>
  </w:style>
  <w:style w:type="paragraph" w:styleId="Textodeglobo">
    <w:name w:val="Balloon Text"/>
    <w:basedOn w:val="Normal"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ind w:left="3240" w:hanging="900"/>
      <w:jc w:val="both"/>
    </w:pPr>
    <w:rPr>
      <w:rFonts w:ascii="Book Antiqua" w:hAnsi="Book Antiqua" w:cs="Book Antiqua"/>
      <w:i/>
      <w:color w:val="0000FF"/>
    </w:rPr>
  </w:style>
  <w:style w:type="paragraph" w:customStyle="1" w:styleId="Sangra2detindependiente1">
    <w:name w:val="Sangría 2 de t. independiente1"/>
    <w:basedOn w:val="Normal"/>
    <w:pPr>
      <w:ind w:left="2835"/>
      <w:jc w:val="both"/>
    </w:pPr>
    <w:rPr>
      <w:rFonts w:ascii="Book Antiqua" w:hAnsi="Book Antiqua" w:cs="Book Antiqua"/>
      <w:i/>
      <w:color w:val="0000FF"/>
    </w:rPr>
  </w:style>
  <w:style w:type="paragraph" w:styleId="TDC4">
    <w:name w:val="toc 4"/>
    <w:basedOn w:val="ndice"/>
    <w:pPr>
      <w:suppressLineNumbers w:val="0"/>
      <w:ind w:left="720"/>
    </w:pPr>
    <w:rPr>
      <w:rFonts w:ascii="Calibri" w:hAnsi="Calibri" w:cs="Times New Roman"/>
      <w:sz w:val="18"/>
      <w:szCs w:val="18"/>
    </w:rPr>
  </w:style>
  <w:style w:type="paragraph" w:styleId="TDC5">
    <w:name w:val="toc 5"/>
    <w:basedOn w:val="ndice"/>
    <w:pPr>
      <w:suppressLineNumbers w:val="0"/>
      <w:ind w:left="960"/>
    </w:pPr>
    <w:rPr>
      <w:rFonts w:ascii="Calibri" w:hAnsi="Calibri" w:cs="Times New Roman"/>
      <w:sz w:val="18"/>
      <w:szCs w:val="18"/>
    </w:rPr>
  </w:style>
  <w:style w:type="paragraph" w:styleId="TDC6">
    <w:name w:val="toc 6"/>
    <w:basedOn w:val="ndice"/>
    <w:pPr>
      <w:suppressLineNumbers w:val="0"/>
      <w:ind w:left="1200"/>
    </w:pPr>
    <w:rPr>
      <w:rFonts w:ascii="Calibri" w:hAnsi="Calibri" w:cs="Times New Roman"/>
      <w:sz w:val="18"/>
      <w:szCs w:val="18"/>
    </w:rPr>
  </w:style>
  <w:style w:type="paragraph" w:styleId="TDC7">
    <w:name w:val="toc 7"/>
    <w:basedOn w:val="ndice"/>
    <w:pPr>
      <w:suppressLineNumbers w:val="0"/>
      <w:ind w:left="1440"/>
    </w:pPr>
    <w:rPr>
      <w:rFonts w:ascii="Calibri" w:hAnsi="Calibri" w:cs="Times New Roman"/>
      <w:sz w:val="18"/>
      <w:szCs w:val="18"/>
    </w:rPr>
  </w:style>
  <w:style w:type="paragraph" w:styleId="TDC8">
    <w:name w:val="toc 8"/>
    <w:basedOn w:val="ndice"/>
    <w:pPr>
      <w:suppressLineNumbers w:val="0"/>
      <w:ind w:left="1680"/>
    </w:pPr>
    <w:rPr>
      <w:rFonts w:ascii="Calibri" w:hAnsi="Calibri" w:cs="Times New Roman"/>
      <w:sz w:val="18"/>
      <w:szCs w:val="18"/>
    </w:rPr>
  </w:style>
  <w:style w:type="paragraph" w:styleId="TDC9">
    <w:name w:val="toc 9"/>
    <w:basedOn w:val="ndice"/>
    <w:pPr>
      <w:suppressLineNumbers w:val="0"/>
      <w:ind w:left="1920"/>
    </w:pPr>
    <w:rPr>
      <w:rFonts w:ascii="Calibri" w:hAnsi="Calibri" w:cs="Times New Roman"/>
      <w:sz w:val="18"/>
      <w:szCs w:val="18"/>
    </w:rPr>
  </w:style>
  <w:style w:type="paragraph" w:customStyle="1" w:styleId="ndicel10">
    <w:name w:val="Índicel 10"/>
    <w:basedOn w:val="ndice"/>
    <w:pPr>
      <w:tabs>
        <w:tab w:val="right" w:leader="dot" w:pos="7425"/>
      </w:tabs>
      <w:ind w:left="2547"/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FF57F0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FF57F0"/>
    <w:rPr>
      <w:rFonts w:ascii="Tahoma" w:hAnsi="Tahoma" w:cs="Tahoma"/>
      <w:sz w:val="16"/>
      <w:szCs w:val="16"/>
      <w:lang w:eastAsia="ar-SA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9805DE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9805DE"/>
    <w:rPr>
      <w:sz w:val="16"/>
      <w:szCs w:val="16"/>
      <w:lang w:eastAsia="ar-SA"/>
    </w:rPr>
  </w:style>
  <w:style w:type="paragraph" w:customStyle="1" w:styleId="TtulodeTDC">
    <w:name w:val="Título de TDC"/>
    <w:basedOn w:val="Ttulo1"/>
    <w:next w:val="Normal"/>
    <w:uiPriority w:val="39"/>
    <w:semiHidden/>
    <w:unhideWhenUsed/>
    <w:qFormat/>
    <w:rsid w:val="007F1FAD"/>
    <w:pPr>
      <w:keepLines/>
      <w:suppressAutoHyphens w:val="0"/>
      <w:spacing w:before="480" w:after="0" w:line="276" w:lineRule="auto"/>
      <w:outlineLvl w:val="9"/>
    </w:pPr>
    <w:rPr>
      <w:rFonts w:ascii="Cambria" w:hAnsi="Cambria" w:cs="Times New Roman"/>
      <w:color w:val="365F91"/>
      <w:kern w:val="0"/>
      <w:sz w:val="28"/>
      <w:szCs w:val="28"/>
      <w:lang w:eastAsia="en-US"/>
    </w:rPr>
  </w:style>
  <w:style w:type="table" w:styleId="Tablaconcuadrcula">
    <w:name w:val="Table Grid"/>
    <w:basedOn w:val="Tablanormal"/>
    <w:uiPriority w:val="39"/>
    <w:rsid w:val="00F945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514B7"/>
    <w:pPr>
      <w:suppressAutoHyphens w:val="0"/>
      <w:spacing w:before="100" w:beforeAutospacing="1" w:after="100" w:afterAutospacing="1"/>
    </w:pPr>
    <w:rPr>
      <w:lang w:eastAsia="es-ES"/>
    </w:rPr>
  </w:style>
  <w:style w:type="paragraph" w:styleId="Prrafodelista">
    <w:name w:val="List Paragraph"/>
    <w:basedOn w:val="Normal"/>
    <w:uiPriority w:val="34"/>
    <w:qFormat/>
    <w:rsid w:val="00C514B7"/>
    <w:pPr>
      <w:suppressAutoHyphens w:val="0"/>
      <w:ind w:left="720"/>
      <w:contextualSpacing/>
    </w:pPr>
    <w:rPr>
      <w:lang w:eastAsia="es-ES"/>
    </w:rPr>
  </w:style>
  <w:style w:type="paragraph" w:customStyle="1" w:styleId="listparagraph">
    <w:name w:val="listparagraph"/>
    <w:basedOn w:val="Normal"/>
    <w:rsid w:val="00263FB0"/>
    <w:pPr>
      <w:suppressAutoHyphens w:val="0"/>
      <w:spacing w:line="240" w:lineRule="atLeast"/>
      <w:ind w:left="720"/>
    </w:pPr>
    <w:rPr>
      <w:sz w:val="20"/>
      <w:szCs w:val="20"/>
      <w:lang w:eastAsia="es-ES"/>
    </w:rPr>
  </w:style>
  <w:style w:type="character" w:customStyle="1" w:styleId="Ttulo2Car">
    <w:name w:val="Título 2 Car"/>
    <w:link w:val="Ttulo2"/>
    <w:rsid w:val="00CF6119"/>
    <w:rPr>
      <w:rFonts w:ascii="Arial" w:hAnsi="Arial" w:cs="Arial"/>
      <w:b/>
      <w:bCs/>
      <w:i/>
      <w:iCs/>
      <w:sz w:val="28"/>
      <w:szCs w:val="28"/>
      <w:lang w:eastAsia="ar-SA"/>
    </w:rPr>
  </w:style>
  <w:style w:type="character" w:customStyle="1" w:styleId="Ttulo5Car">
    <w:name w:val="Título 5 Car"/>
    <w:link w:val="Ttulo5"/>
    <w:rsid w:val="00056F13"/>
    <w:rPr>
      <w:rFonts w:ascii="Arial" w:hAnsi="Arial"/>
      <w:sz w:val="22"/>
      <w:lang w:val="en-US" w:eastAsia="en-US"/>
    </w:rPr>
  </w:style>
  <w:style w:type="character" w:customStyle="1" w:styleId="Ttulo6Car">
    <w:name w:val="Título 6 Car"/>
    <w:link w:val="Ttulo6"/>
    <w:rsid w:val="00056F13"/>
    <w:rPr>
      <w:rFonts w:ascii="Arial" w:hAnsi="Arial"/>
      <w:i/>
      <w:sz w:val="22"/>
      <w:lang w:val="en-US" w:eastAsia="en-US"/>
    </w:rPr>
  </w:style>
  <w:style w:type="character" w:customStyle="1" w:styleId="Ttulo8Car">
    <w:name w:val="Título 8 Car"/>
    <w:link w:val="Ttulo8"/>
    <w:rsid w:val="00056F13"/>
    <w:rPr>
      <w:rFonts w:ascii="Arial" w:hAnsi="Arial"/>
      <w:i/>
      <w:lang w:val="en-US" w:eastAsia="en-US"/>
    </w:rPr>
  </w:style>
  <w:style w:type="paragraph" w:customStyle="1" w:styleId="InfoBlue">
    <w:name w:val="InfoBlue"/>
    <w:basedOn w:val="Normal"/>
    <w:next w:val="Textoindependiente"/>
    <w:autoRedefine/>
    <w:rsid w:val="00B23E8F"/>
    <w:pPr>
      <w:widowControl w:val="0"/>
      <w:suppressAutoHyphens w:val="0"/>
      <w:spacing w:line="240" w:lineRule="atLeast"/>
      <w:jc w:val="both"/>
    </w:pPr>
    <w:rPr>
      <w:rFonts w:ascii="Arial" w:hAnsi="Arial" w:cs="Arial"/>
      <w:color w:val="548DD4"/>
      <w:sz w:val="22"/>
      <w:szCs w:val="22"/>
      <w:lang w:val="es-CO" w:eastAsia="en-US"/>
    </w:rPr>
  </w:style>
  <w:style w:type="paragraph" w:customStyle="1" w:styleId="ListHeader">
    <w:name w:val="List Header"/>
    <w:next w:val="Normal"/>
    <w:uiPriority w:val="99"/>
    <w:rsid w:val="00B23E8F"/>
    <w:pPr>
      <w:widowControl w:val="0"/>
      <w:shd w:val="clear" w:color="auto" w:fill="FFFFFF"/>
      <w:autoSpaceDE w:val="0"/>
      <w:autoSpaceDN w:val="0"/>
      <w:adjustRightInd w:val="0"/>
    </w:pPr>
    <w:rPr>
      <w:rFonts w:ascii="Arial" w:hAnsi="Arial" w:cs="Arial"/>
      <w:b/>
      <w:bCs/>
      <w:i/>
      <w:iCs/>
      <w:color w:val="0000A0"/>
      <w:u w:color="000000"/>
      <w:shd w:val="clear" w:color="auto" w:fill="FFFFFF"/>
      <w:lang w:val="en-AU" w:eastAsia="es-CO"/>
    </w:rPr>
  </w:style>
  <w:style w:type="paragraph" w:styleId="Sinespaciado">
    <w:name w:val="No Spacing"/>
    <w:uiPriority w:val="1"/>
    <w:qFormat/>
    <w:rsid w:val="0031331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ED271A"/>
    <w:pPr>
      <w:keepLines/>
      <w:suppressAutoHyphens w:val="0"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lang w:eastAsia="es-EC"/>
    </w:rPr>
  </w:style>
  <w:style w:type="character" w:styleId="Mencinsinresolver">
    <w:name w:val="Unresolved Mention"/>
    <w:basedOn w:val="Fuentedeprrafopredeter"/>
    <w:uiPriority w:val="99"/>
    <w:semiHidden/>
    <w:unhideWhenUsed/>
    <w:rsid w:val="009266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11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48387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932">
              <w:marLeft w:val="0"/>
              <w:marRight w:val="0"/>
              <w:marTop w:val="0"/>
              <w:marBottom w:val="0"/>
              <w:divBdr>
                <w:top w:val="single" w:sz="6" w:space="0" w:color="B8DAFF"/>
                <w:left w:val="single" w:sz="6" w:space="0" w:color="B8DAFF"/>
                <w:bottom w:val="single" w:sz="6" w:space="0" w:color="B8DAFF"/>
                <w:right w:val="single" w:sz="6" w:space="0" w:color="B8DAFF"/>
              </w:divBdr>
            </w:div>
          </w:divsChild>
        </w:div>
      </w:divsChild>
    </w:div>
    <w:div w:id="175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54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32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85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8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6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15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840407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</w:divsChild>
    </w:div>
    <w:div w:id="27494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6409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28759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878279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364214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</w:divsChild>
        </w:div>
      </w:divsChild>
    </w:div>
    <w:div w:id="3288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70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3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36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670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8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34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9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19954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59409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0805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325885">
              <w:marLeft w:val="0"/>
              <w:marRight w:val="0"/>
              <w:marTop w:val="0"/>
              <w:marBottom w:val="0"/>
              <w:divBdr>
                <w:top w:val="single" w:sz="6" w:space="0" w:color="C3E6CB"/>
                <w:left w:val="single" w:sz="6" w:space="0" w:color="C3E6CB"/>
                <w:bottom w:val="single" w:sz="6" w:space="0" w:color="C3E6CB"/>
                <w:right w:val="single" w:sz="6" w:space="0" w:color="C3E6CB"/>
              </w:divBdr>
            </w:div>
          </w:divsChild>
        </w:div>
      </w:divsChild>
    </w:div>
    <w:div w:id="6464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379588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6861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26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2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891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271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999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439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7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05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123236">
          <w:marLeft w:val="0"/>
          <w:marRight w:val="0"/>
          <w:marTop w:val="0"/>
          <w:marBottom w:val="0"/>
          <w:divBdr>
            <w:top w:val="single" w:sz="6" w:space="0" w:color="C3E6CB"/>
            <w:left w:val="single" w:sz="6" w:space="0" w:color="C3E6CB"/>
            <w:bottom w:val="single" w:sz="6" w:space="0" w:color="C3E6CB"/>
            <w:right w:val="single" w:sz="6" w:space="0" w:color="C3E6CB"/>
          </w:divBdr>
        </w:div>
      </w:divsChild>
    </w:div>
    <w:div w:id="9571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0306">
          <w:marLeft w:val="0"/>
          <w:marRight w:val="0"/>
          <w:marTop w:val="0"/>
          <w:marBottom w:val="0"/>
          <w:divBdr>
            <w:top w:val="single" w:sz="6" w:space="0" w:color="F5C6CB"/>
            <w:left w:val="single" w:sz="6" w:space="0" w:color="F5C6CB"/>
            <w:bottom w:val="single" w:sz="6" w:space="0" w:color="F5C6CB"/>
            <w:right w:val="single" w:sz="6" w:space="0" w:color="F5C6CB"/>
          </w:divBdr>
        </w:div>
      </w:divsChild>
    </w:div>
    <w:div w:id="15543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9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2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55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7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88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4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9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58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947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08238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26092">
          <w:marLeft w:val="0"/>
          <w:marRight w:val="0"/>
          <w:marTop w:val="0"/>
          <w:marBottom w:val="0"/>
          <w:divBdr>
            <w:top w:val="single" w:sz="6" w:space="0" w:color="F5C6CB"/>
            <w:left w:val="single" w:sz="6" w:space="0" w:color="F5C6CB"/>
            <w:bottom w:val="single" w:sz="6" w:space="0" w:color="F5C6CB"/>
            <w:right w:val="single" w:sz="6" w:space="0" w:color="F5C6CB"/>
          </w:divBdr>
        </w:div>
      </w:divsChild>
    </w:div>
    <w:div w:id="19915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471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30827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1999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42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2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82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589049">
          <w:marLeft w:val="0"/>
          <w:marRight w:val="0"/>
          <w:marTop w:val="0"/>
          <w:marBottom w:val="0"/>
          <w:divBdr>
            <w:top w:val="single" w:sz="6" w:space="0" w:color="B8DAFF"/>
            <w:left w:val="single" w:sz="6" w:space="0" w:color="B8DAFF"/>
            <w:bottom w:val="single" w:sz="6" w:space="0" w:color="B8DAFF"/>
            <w:right w:val="single" w:sz="6" w:space="0" w:color="B8DAFF"/>
          </w:divBdr>
        </w:div>
      </w:divsChild>
    </w:div>
    <w:div w:id="2141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70654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983990">
              <w:marLeft w:val="0"/>
              <w:marRight w:val="0"/>
              <w:marTop w:val="0"/>
              <w:marBottom w:val="0"/>
              <w:divBdr>
                <w:top w:val="single" w:sz="6" w:space="0" w:color="B8DAFF"/>
                <w:left w:val="single" w:sz="6" w:space="0" w:color="B8DAFF"/>
                <w:bottom w:val="single" w:sz="6" w:space="0" w:color="B8DAFF"/>
                <w:right w:val="single" w:sz="6" w:space="0" w:color="B8DAFF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ork\ottaller\producto\01.adm_requerimientos\ERS\ESPECIFICACI&#224;N-DE-REQUERIMIENTOS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B2A6D7-B354-4267-91DF-4D001603AE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ESPECIFICACIàN-DE-REQUERIMIENTOS.dot</Template>
  <TotalTime>65</TotalTime>
  <Pages>24</Pages>
  <Words>3960</Words>
  <Characters>21781</Characters>
  <Application>Microsoft Office Word</Application>
  <DocSecurity>0</DocSecurity>
  <Lines>181</Lines>
  <Paragraphs>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</vt:lpstr>
    </vt:vector>
  </TitlesOfParts>
  <Company> </Company>
  <LinksUpToDate>false</LinksUpToDate>
  <CharactersWithSpaces>25690</CharactersWithSpaces>
  <SharedDoc>false</SharedDoc>
  <HLinks>
    <vt:vector size="252" baseType="variant">
      <vt:variant>
        <vt:i4>1179707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_Toc61560587</vt:lpwstr>
      </vt:variant>
      <vt:variant>
        <vt:i4>1245243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_Toc61560586</vt:lpwstr>
      </vt:variant>
      <vt:variant>
        <vt:i4>1048635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_Toc61560585</vt:lpwstr>
      </vt:variant>
      <vt:variant>
        <vt:i4>1114171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_Toc61560584</vt:lpwstr>
      </vt:variant>
      <vt:variant>
        <vt:i4>1441851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_Toc61560583</vt:lpwstr>
      </vt:variant>
      <vt:variant>
        <vt:i4>1507387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_Toc61560582</vt:lpwstr>
      </vt:variant>
      <vt:variant>
        <vt:i4>1310779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_Toc61560581</vt:lpwstr>
      </vt:variant>
      <vt:variant>
        <vt:i4>1376315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_Toc61560580</vt:lpwstr>
      </vt:variant>
      <vt:variant>
        <vt:i4>1835060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_Toc61560579</vt:lpwstr>
      </vt:variant>
      <vt:variant>
        <vt:i4>1900596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_Toc61560578</vt:lpwstr>
      </vt:variant>
      <vt:variant>
        <vt:i4>1179700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_Toc61560577</vt:lpwstr>
      </vt:variant>
      <vt:variant>
        <vt:i4>1245236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_Toc61560576</vt:lpwstr>
      </vt:variant>
      <vt:variant>
        <vt:i4>1048628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_Toc61560575</vt:lpwstr>
      </vt:variant>
      <vt:variant>
        <vt:i4>1114164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_Toc61560574</vt:lpwstr>
      </vt:variant>
      <vt:variant>
        <vt:i4>1441844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_Toc61560573</vt:lpwstr>
      </vt:variant>
      <vt:variant>
        <vt:i4>1507380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_Toc61560572</vt:lpwstr>
      </vt:variant>
      <vt:variant>
        <vt:i4>1310772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_Toc61560571</vt:lpwstr>
      </vt:variant>
      <vt:variant>
        <vt:i4>1376308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_Toc61560570</vt:lpwstr>
      </vt:variant>
      <vt:variant>
        <vt:i4>1835061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_Toc61560569</vt:lpwstr>
      </vt:variant>
      <vt:variant>
        <vt:i4>1900597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_Toc61560568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_Toc61560567</vt:lpwstr>
      </vt:variant>
      <vt:variant>
        <vt:i4>1245237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_Toc61560566</vt:lpwstr>
      </vt:variant>
      <vt:variant>
        <vt:i4>1048629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_Toc61560565</vt:lpwstr>
      </vt:variant>
      <vt:variant>
        <vt:i4>1114165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_Toc61560564</vt:lpwstr>
      </vt:variant>
      <vt:variant>
        <vt:i4>1441845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_Toc61560563</vt:lpwstr>
      </vt:variant>
      <vt:variant>
        <vt:i4>1507381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_Toc61560562</vt:lpwstr>
      </vt:variant>
      <vt:variant>
        <vt:i4>1310773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_Toc61560561</vt:lpwstr>
      </vt:variant>
      <vt:variant>
        <vt:i4>1376309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_Toc61560560</vt:lpwstr>
      </vt:variant>
      <vt:variant>
        <vt:i4>1835062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_Toc61560559</vt:lpwstr>
      </vt:variant>
      <vt:variant>
        <vt:i4>1900598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_Toc61560558</vt:lpwstr>
      </vt:variant>
      <vt:variant>
        <vt:i4>1179702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_Toc61560557</vt:lpwstr>
      </vt:variant>
      <vt:variant>
        <vt:i4>1245238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_Toc61560556</vt:lpwstr>
      </vt:variant>
      <vt:variant>
        <vt:i4>1048630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_Toc61560555</vt:lpwstr>
      </vt:variant>
      <vt:variant>
        <vt:i4>1114166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_Toc61560554</vt:lpwstr>
      </vt:variant>
      <vt:variant>
        <vt:i4>1441846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_Toc61560553</vt:lpwstr>
      </vt:variant>
      <vt:variant>
        <vt:i4>1507382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_Toc61560552</vt:lpwstr>
      </vt:variant>
      <vt:variant>
        <vt:i4>1310774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_Toc61560551</vt:lpwstr>
      </vt:variant>
      <vt:variant>
        <vt:i4>1376310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_Toc61560550</vt:lpwstr>
      </vt:variant>
      <vt:variant>
        <vt:i4>1835063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_Toc61560549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_Toc61560548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_Toc61560547</vt:lpwstr>
      </vt:variant>
      <vt:variant>
        <vt:i4>1245239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_Toc61560546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</dc:title>
  <dc:subject/>
  <dc:creator>X X</dc:creator>
  <cp:keywords/>
  <cp:lastModifiedBy>Carranza Bryan</cp:lastModifiedBy>
  <cp:revision>12</cp:revision>
  <cp:lastPrinted>1900-01-01T05:00:00Z</cp:lastPrinted>
  <dcterms:created xsi:type="dcterms:W3CDTF">2025-06-26T20:07:00Z</dcterms:created>
  <dcterms:modified xsi:type="dcterms:W3CDTF">2025-06-26T21:12:00Z</dcterms:modified>
</cp:coreProperties>
</file>